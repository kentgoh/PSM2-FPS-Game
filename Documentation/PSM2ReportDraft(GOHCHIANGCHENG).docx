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8BD65" w14:textId="26F74A75" w:rsidR="00192349" w:rsidRDefault="00545176" w:rsidP="005B02CE">
      <w:pPr>
        <w:pStyle w:val="COVERANDMAINFONT"/>
      </w:pPr>
      <w:r>
        <w:t>HAND GESTURE CONTROL FIRST</w:t>
      </w:r>
      <w:r w:rsidR="000B59E3">
        <w:t>-</w:t>
      </w:r>
      <w:r>
        <w:t>PERSON SHOOT</w:t>
      </w:r>
      <w:r w:rsidR="00F15612">
        <w:t>ER</w:t>
      </w:r>
      <w:r>
        <w:t xml:space="preserve"> GAME</w:t>
      </w:r>
    </w:p>
    <w:sdt>
      <w:sdtPr>
        <w:id w:val="-261068536"/>
        <w:placeholder>
          <w:docPart w:val="292E6D1D0B8A4C6E8D3C4D25199529AF"/>
        </w:placeholder>
      </w:sdtPr>
      <w:sdtEndPr/>
      <w:sdtContent>
        <w:p w14:paraId="1A867AD3" w14:textId="77777777" w:rsidR="00D67357" w:rsidRDefault="00D67357" w:rsidP="005B02CE">
          <w:pPr>
            <w:pStyle w:val="COVERANDMAINFONT"/>
          </w:pPr>
        </w:p>
        <w:p w14:paraId="3422ADCB" w14:textId="77777777" w:rsidR="00D67357" w:rsidRDefault="00D67357" w:rsidP="005B02CE">
          <w:pPr>
            <w:pStyle w:val="COVERANDMAINFONT"/>
          </w:pPr>
        </w:p>
        <w:p w14:paraId="317226FA" w14:textId="77777777" w:rsidR="00D67357" w:rsidRDefault="00D67357" w:rsidP="005B02CE">
          <w:pPr>
            <w:pStyle w:val="COVERANDMAINFONT"/>
          </w:pPr>
        </w:p>
        <w:p w14:paraId="034E23AF" w14:textId="77777777" w:rsidR="00D67357" w:rsidRDefault="00D67357" w:rsidP="005B02CE">
          <w:pPr>
            <w:pStyle w:val="COVERANDMAINFONT"/>
          </w:pPr>
        </w:p>
        <w:p w14:paraId="67BBA266" w14:textId="77777777" w:rsidR="00D67357" w:rsidRDefault="00D67357" w:rsidP="005B02CE">
          <w:pPr>
            <w:pStyle w:val="COVERANDMAINFONT"/>
          </w:pPr>
        </w:p>
        <w:p w14:paraId="24521B3E" w14:textId="77777777" w:rsidR="00D67357" w:rsidRDefault="00D67357" w:rsidP="005B02CE">
          <w:pPr>
            <w:pStyle w:val="COVERANDMAINFONT"/>
          </w:pPr>
        </w:p>
        <w:p w14:paraId="7CEBF17C" w14:textId="77777777" w:rsidR="00D67357" w:rsidRDefault="00D67357" w:rsidP="005B02CE">
          <w:pPr>
            <w:pStyle w:val="COVERANDMAINFONT"/>
          </w:pPr>
        </w:p>
        <w:p w14:paraId="029C2BB2" w14:textId="77777777" w:rsidR="00D67357" w:rsidRDefault="00D67357" w:rsidP="005B02CE">
          <w:pPr>
            <w:pStyle w:val="COVERANDMAINFONT"/>
          </w:pPr>
        </w:p>
        <w:p w14:paraId="3C44F2B4" w14:textId="77777777" w:rsidR="00D67357" w:rsidRDefault="00D67357" w:rsidP="005B02CE">
          <w:pPr>
            <w:pStyle w:val="COVERANDMAINFONT"/>
          </w:pPr>
        </w:p>
        <w:p w14:paraId="3C1FAF39" w14:textId="77777777" w:rsidR="00D67357" w:rsidRDefault="00D67357" w:rsidP="005B02CE">
          <w:pPr>
            <w:pStyle w:val="COVERANDMAINFONT"/>
          </w:pPr>
        </w:p>
        <w:p w14:paraId="2691E14B" w14:textId="77777777" w:rsidR="00D67357" w:rsidRPr="00D67357" w:rsidRDefault="003B4FFF" w:rsidP="005B02CE">
          <w:pPr>
            <w:pStyle w:val="COVERANDMAINFONT"/>
          </w:pPr>
        </w:p>
      </w:sdtContent>
    </w:sdt>
    <w:p w14:paraId="457CCDF1" w14:textId="6EE8AAAE" w:rsidR="005B02CE" w:rsidRDefault="00545176" w:rsidP="00C90013">
      <w:pPr>
        <w:pStyle w:val="COVERANDMAINFONT"/>
      </w:pPr>
      <w:r>
        <w:t>GOH CHIANG CHENG</w:t>
      </w:r>
    </w:p>
    <w:p w14:paraId="5FF56C44" w14:textId="77777777" w:rsidR="00230C5A" w:rsidRPr="00230C5A" w:rsidRDefault="00230C5A" w:rsidP="00230C5A">
      <w:pPr>
        <w:pStyle w:val="COVERANDMAINFONT"/>
      </w:pPr>
    </w:p>
    <w:p w14:paraId="6547651C" w14:textId="77777777" w:rsidR="00230C5A" w:rsidRPr="00230C5A" w:rsidRDefault="00230C5A" w:rsidP="00230C5A">
      <w:pPr>
        <w:pStyle w:val="COVERANDMAINFONT"/>
      </w:pPr>
    </w:p>
    <w:p w14:paraId="7EFEDF66" w14:textId="77777777" w:rsidR="00230C5A" w:rsidRPr="00230C5A" w:rsidRDefault="00230C5A" w:rsidP="00230C5A">
      <w:pPr>
        <w:pStyle w:val="COVERANDMAINFONT"/>
      </w:pPr>
    </w:p>
    <w:sdt>
      <w:sdtPr>
        <w:id w:val="766584115"/>
        <w:lock w:val="sdtContentLocked"/>
        <w:placeholder>
          <w:docPart w:val="292E6D1D0B8A4C6E8D3C4D25199529AF"/>
        </w:placeholder>
      </w:sdtPr>
      <w:sdtEndPr/>
      <w:sdtContent>
        <w:p w14:paraId="12CD5267" w14:textId="77777777" w:rsidR="00043EB4" w:rsidRPr="00230C5A" w:rsidRDefault="00043EB4" w:rsidP="00230C5A">
          <w:pPr>
            <w:pStyle w:val="COVERANDMAINFONT"/>
          </w:pPr>
        </w:p>
        <w:p w14:paraId="69DF071E" w14:textId="77777777" w:rsidR="00043EB4" w:rsidRPr="00230C5A" w:rsidRDefault="00043EB4" w:rsidP="00230C5A">
          <w:pPr>
            <w:pStyle w:val="COVERANDMAINFONT"/>
          </w:pPr>
        </w:p>
        <w:p w14:paraId="2C20F19A" w14:textId="77777777" w:rsidR="005B02CE" w:rsidRPr="00230C5A" w:rsidRDefault="005B02CE" w:rsidP="00230C5A">
          <w:pPr>
            <w:pStyle w:val="COVERANDMAINFONT"/>
          </w:pPr>
        </w:p>
        <w:p w14:paraId="06E16369" w14:textId="77777777" w:rsidR="00043EB4" w:rsidRPr="00230C5A" w:rsidRDefault="00043EB4" w:rsidP="00230C5A">
          <w:pPr>
            <w:pStyle w:val="COVERANDMAINFONT"/>
          </w:pPr>
        </w:p>
        <w:p w14:paraId="0FAF6B0B" w14:textId="77777777" w:rsidR="00043EB4" w:rsidRPr="00230C5A" w:rsidRDefault="00043EB4" w:rsidP="00230C5A">
          <w:pPr>
            <w:pStyle w:val="COVERANDMAINFONT"/>
          </w:pPr>
        </w:p>
        <w:p w14:paraId="57AA4BCD" w14:textId="77777777" w:rsidR="00C90013" w:rsidRPr="00230C5A" w:rsidRDefault="00C90013" w:rsidP="00230C5A">
          <w:pPr>
            <w:pStyle w:val="COVERANDMAINFONT"/>
          </w:pPr>
        </w:p>
        <w:p w14:paraId="3B2AEA43" w14:textId="77777777" w:rsidR="00043EB4" w:rsidRPr="00230C5A" w:rsidRDefault="003B4FFF" w:rsidP="00230C5A">
          <w:pPr>
            <w:pStyle w:val="COVERANDMAINFONT"/>
          </w:pPr>
        </w:p>
      </w:sdtContent>
    </w:sdt>
    <w:sdt>
      <w:sdtPr>
        <w:id w:val="844820515"/>
        <w:lock w:val="sdtContentLocked"/>
        <w:placeholder>
          <w:docPart w:val="292E6D1D0B8A4C6E8D3C4D25199529AF"/>
        </w:placeholder>
        <w:text/>
      </w:sdtPr>
      <w:sdtEndPr/>
      <w:sdtContent>
        <w:p w14:paraId="7869F0A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1342B248" w14:textId="77777777" w:rsidR="003E4B9A" w:rsidRDefault="003E4B9A" w:rsidP="00947D75">
      <w:r>
        <w:rPr>
          <w:noProof/>
          <w:lang w:eastAsia="en-MY"/>
        </w:rPr>
        <w:lastRenderedPageBreak/>
        <mc:AlternateContent>
          <mc:Choice Requires="wps">
            <w:drawing>
              <wp:inline distT="0" distB="0" distL="0" distR="0" wp14:anchorId="45A81CFF" wp14:editId="5D6D3488">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wps:txbx>
                      <wps:bodyPr rot="0" vert="horz" wrap="square" lIns="91440" tIns="45720" rIns="91440" bIns="45720" anchor="t" anchorCtr="0" upright="1">
                        <a:noAutofit/>
                      </wps:bodyPr>
                    </wps:wsp>
                  </a:graphicData>
                </a:graphic>
              </wp:inline>
            </w:drawing>
          </mc:Choice>
          <mc:Fallback>
            <w:pict>
              <v:shapetype w14:anchorId="45A81CFF"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" filled="f" stroked="f">
                <v:textbox>
                  <w:txbxContent>
                    <w:sdt>
                      <w:sdtPr>
                        <w:rPr>
                          <w:b/>
                          <w:sz w:val="24"/>
                        </w:rPr>
                        <w:id w:val="-954857652"/>
                        <w:lock w:val="sdtContentLocked"/>
                        <w:placeholder>
                          <w:docPart w:val="101854874923429DAA193388F6D83E31"/>
                        </w:placeholder>
                      </w:sdtPr>
                      <w:sdtEndPr/>
                      <w:sdtContent>
                        <w:p w14:paraId="28640CF5" w14:textId="77777777" w:rsidR="006161E4" w:rsidRDefault="006161E4" w:rsidP="00AE47C2">
                          <w:pPr>
                            <w:pStyle w:val="DECPAGEPSZ"/>
                          </w:pPr>
                          <w:r>
                            <w:t>PSZ 19:16 (Pind. 1/13)</w:t>
                          </w:r>
                        </w:p>
                        <w:p w14:paraId="2151C8CE" w14:textId="77777777" w:rsidR="006161E4" w:rsidRPr="00480AB6" w:rsidRDefault="006161E4" w:rsidP="00480AB6">
                          <w:pPr>
                            <w:pStyle w:val="DECPAGETOP"/>
                          </w:pPr>
                          <w:r w:rsidRPr="00431AE5">
                            <w:t>UNIVERSITI TEKNOLOGI MALAYSIA</w:t>
                          </w:r>
                        </w:p>
                      </w:sdtContent>
                    </w:sdt>
                    <w:p w14:paraId="59914A58" w14:textId="77777777" w:rsidR="006161E4" w:rsidRDefault="006161E4" w:rsidP="003E4B9A">
                      <w:pPr>
                        <w:jc w:val="center"/>
                        <w:rPr>
                          <w:rFonts w:ascii="Century Gothic" w:hAnsi="Century Gothic"/>
                          <w:b/>
                          <w:bCs/>
                        </w:rPr>
                      </w:pPr>
                    </w:p>
                    <w:p w14:paraId="35DE050F" w14:textId="77777777" w:rsidR="006161E4" w:rsidRDefault="006161E4" w:rsidP="003E4B9A">
                      <w:pPr>
                        <w:jc w:val="center"/>
                        <w:rPr>
                          <w:rFonts w:ascii="Century Gothic" w:hAnsi="Century Gothic"/>
                          <w:b/>
                          <w:bCs/>
                        </w:rPr>
                      </w:pPr>
                    </w:p>
                    <w:p w14:paraId="2174EA4A" w14:textId="77777777" w:rsidR="006161E4" w:rsidRDefault="006161E4" w:rsidP="003E4B9A">
                      <w:pPr>
                        <w:jc w:val="center"/>
                        <w:rPr>
                          <w:rFonts w:ascii="Century Gothic" w:hAnsi="Century Gothic"/>
                          <w:b/>
                          <w:bCs/>
                        </w:rPr>
                      </w:pPr>
                    </w:p>
                    <w:p w14:paraId="1D4CEA8F" w14:textId="77777777" w:rsidR="006161E4" w:rsidRDefault="006161E4" w:rsidP="003E4B9A">
                      <w:pPr>
                        <w:jc w:val="center"/>
                        <w:rPr>
                          <w:rFonts w:ascii="Century Gothic" w:hAnsi="Century Gothic"/>
                          <w:b/>
                          <w:bCs/>
                        </w:rPr>
                      </w:pPr>
                    </w:p>
                    <w:p w14:paraId="2ACF22FA" w14:textId="77777777" w:rsidR="006161E4" w:rsidRDefault="006161E4" w:rsidP="003E4B9A">
                      <w:pPr>
                        <w:jc w:val="center"/>
                        <w:rPr>
                          <w:rFonts w:ascii="Century Gothic" w:hAnsi="Century Gothic"/>
                          <w:b/>
                          <w:bCs/>
                        </w:rPr>
                      </w:pPr>
                    </w:p>
                    <w:p w14:paraId="677D9F0B" w14:textId="77777777" w:rsidR="006161E4" w:rsidRDefault="006161E4" w:rsidP="003E4B9A">
                      <w:pPr>
                        <w:jc w:val="center"/>
                        <w:rPr>
                          <w:rFonts w:ascii="Century Gothic" w:hAnsi="Century Gothic"/>
                          <w:b/>
                          <w:bCs/>
                        </w:rPr>
                      </w:pPr>
                    </w:p>
                    <w:p w14:paraId="594B5B1C" w14:textId="77777777" w:rsidR="006161E4" w:rsidRPr="00431AE5" w:rsidRDefault="006161E4" w:rsidP="003E4B9A">
                      <w:pPr>
                        <w:jc w:val="center"/>
                        <w:rPr>
                          <w:rFonts w:ascii="Century Gothic" w:hAnsi="Century Gothic"/>
                          <w:b/>
                          <w:bCs/>
                        </w:rPr>
                      </w:pPr>
                    </w:p>
                    <w:p w14:paraId="3AF33383" w14:textId="77777777" w:rsidR="006161E4" w:rsidRDefault="006161E4" w:rsidP="003E4B9A"/>
                  </w:txbxContent>
                </v:textbox>
                <w10:anchorlock/>
              </v:shape>
            </w:pict>
          </mc:Fallback>
        </mc:AlternateContent>
      </w:r>
    </w:p>
    <w:p w14:paraId="00BE25D7" w14:textId="77777777" w:rsidR="003E4B9A" w:rsidRDefault="003E4B9A" w:rsidP="00947D75">
      <w:r w:rsidRPr="00CC116D">
        <w:rPr>
          <w:noProof/>
          <w:lang w:eastAsia="en-MY"/>
        </w:rPr>
        <mc:AlternateContent>
          <mc:Choice Requires="wps">
            <w:drawing>
              <wp:inline distT="0" distB="0" distL="0" distR="0" wp14:anchorId="418533B3" wp14:editId="2E1D4241">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418533B3"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" strokeweight="4.5pt">
                <v:stroke linestyle="thickThin"/>
                <v:textbox>
                  <w:txbxContent>
                    <w:p w14:paraId="2BD43B7A" w14:textId="77777777" w:rsidR="006161E4" w:rsidRPr="00E911BA" w:rsidRDefault="006161E4" w:rsidP="00D85EB7">
                      <w:pPr>
                        <w:pStyle w:val="DECPAGETOP"/>
                      </w:pPr>
                      <w:r w:rsidRPr="00E911BA">
                        <w:t>DECLARATION OF THESIS / UNDERGRADUATE PROJECT REPORT AND COPYRIGHT</w:t>
                      </w:r>
                    </w:p>
                    <w:p w14:paraId="07FA8CF8" w14:textId="538FA984" w:rsidR="006161E4" w:rsidRPr="00431AE5" w:rsidRDefault="006161E4" w:rsidP="00AA6DF5">
                      <w:pPr>
                        <w:pStyle w:val="FontDeclarationofThesis2"/>
                      </w:pPr>
                      <w:r w:rsidRPr="00431AE5">
                        <w:t xml:space="preserve">Author’s full name </w:t>
                      </w:r>
                      <w:r w:rsidRPr="00431AE5">
                        <w:tab/>
                        <w:t>:</w:t>
                      </w:r>
                      <w:r w:rsidRPr="00431AE5">
                        <w:tab/>
                      </w:r>
                      <w:r>
                        <w:t>GOH CHIANG CHENG</w:t>
                      </w:r>
                    </w:p>
                    <w:p w14:paraId="31FEAACF" w14:textId="77777777" w:rsidR="006161E4" w:rsidRPr="00431AE5" w:rsidRDefault="006161E4" w:rsidP="00E911BA">
                      <w:pPr>
                        <w:pStyle w:val="FontDeclarationofThesis2"/>
                      </w:pPr>
                    </w:p>
                    <w:p w14:paraId="11EBA131" w14:textId="0401790F" w:rsidR="006161E4" w:rsidRPr="00431AE5" w:rsidRDefault="006161E4" w:rsidP="00AA6DF5">
                      <w:pPr>
                        <w:pStyle w:val="FontDeclarationofThesis2"/>
                      </w:pPr>
                      <w:r w:rsidRPr="00431AE5">
                        <w:t>Date of Birth</w:t>
                      </w:r>
                      <w:r w:rsidRPr="00431AE5">
                        <w:tab/>
                        <w:t xml:space="preserve">: </w:t>
                      </w:r>
                      <w:r>
                        <w:t>6/1/1997</w:t>
                      </w:r>
                    </w:p>
                    <w:p w14:paraId="17938E0C" w14:textId="77777777" w:rsidR="006161E4" w:rsidRPr="00431AE5" w:rsidRDefault="006161E4" w:rsidP="00E911BA">
                      <w:pPr>
                        <w:pStyle w:val="FontDeclarationofThesis2"/>
                      </w:pPr>
                    </w:p>
                    <w:p w14:paraId="12BD3383" w14:textId="62CCC5A6" w:rsidR="006161E4" w:rsidRPr="00ED57D1" w:rsidRDefault="006161E4" w:rsidP="00E911BA">
                      <w:pPr>
                        <w:pStyle w:val="FontDeclarationofThesis2"/>
                        <w:rPr>
                          <w:lang w:val="en-US"/>
                        </w:rPr>
                      </w:pPr>
                      <w:r w:rsidRPr="00431AE5">
                        <w:t>Title</w:t>
                      </w:r>
                      <w:r w:rsidRPr="00431AE5">
                        <w:tab/>
                        <w:t xml:space="preserve">: </w:t>
                      </w:r>
                      <w:r w:rsidRPr="00431AE5">
                        <w:tab/>
                      </w:r>
                      <w:r>
                        <w:t>HAND GESTURE CONTROL FIRST-PERSON SHOOTER GAME</w:t>
                      </w:r>
                    </w:p>
                    <w:p w14:paraId="7F6DD133" w14:textId="77777777" w:rsidR="006161E4" w:rsidRDefault="006161E4" w:rsidP="00E911BA">
                      <w:pPr>
                        <w:pStyle w:val="FontDeclarationofThesis2"/>
                        <w:rPr>
                          <w:sz w:val="22"/>
                        </w:rPr>
                      </w:pPr>
                    </w:p>
                    <w:p w14:paraId="32FF7C9A" w14:textId="77777777" w:rsidR="006161E4" w:rsidRPr="00431AE5" w:rsidRDefault="006161E4" w:rsidP="00E911BA">
                      <w:pPr>
                        <w:pStyle w:val="FontDeclarationofThesis2"/>
                      </w:pPr>
                    </w:p>
                    <w:p w14:paraId="0E5BE927" w14:textId="0E646E13" w:rsidR="006161E4" w:rsidRPr="00431AE5" w:rsidRDefault="006161E4" w:rsidP="00E911BA">
                      <w:pPr>
                        <w:pStyle w:val="FontDeclarationofThesis2"/>
                      </w:pPr>
                      <w:r w:rsidRPr="00431AE5">
                        <w:t>Academic Session</w:t>
                      </w:r>
                      <w:r w:rsidRPr="00431AE5">
                        <w:tab/>
                        <w:t>:</w:t>
                      </w:r>
                      <w:r>
                        <w:t xml:space="preserve"> 2020/2021</w:t>
                      </w:r>
                    </w:p>
                    <w:p w14:paraId="770C4266" w14:textId="77777777" w:rsidR="006161E4" w:rsidRDefault="006161E4" w:rsidP="00E911BA">
                      <w:pPr>
                        <w:pStyle w:val="FontDeclarationofThesis2"/>
                      </w:pPr>
                    </w:p>
                    <w:p w14:paraId="2C5C3CF7" w14:textId="77777777" w:rsidR="006161E4" w:rsidRPr="005D4CCA" w:rsidRDefault="006161E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99B9796" w14:textId="77777777" w:rsidR="006161E4" w:rsidRPr="00431AE5" w:rsidRDefault="006161E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6161E4" w:rsidRPr="00B64E6C" w14:paraId="6E199455"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11336C1"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292834C0" w14:textId="77777777" w:rsidR="006161E4" w:rsidRPr="00D85EB7" w:rsidRDefault="006161E4" w:rsidP="00D85EB7">
                            <w:pPr>
                              <w:pStyle w:val="DECCHECKBOX"/>
                            </w:pPr>
                            <w:r w:rsidRPr="00D85EB7">
                              <w:t>CONFIDENTIAL</w:t>
                            </w:r>
                          </w:p>
                        </w:tc>
                        <w:tc>
                          <w:tcPr>
                            <w:tcW w:w="6405" w:type="dxa"/>
                          </w:tcPr>
                          <w:p w14:paraId="067C6ACB" w14:textId="77777777" w:rsidR="006161E4" w:rsidRPr="00E911BA" w:rsidRDefault="006161E4" w:rsidP="00E911BA">
                            <w:pPr>
                              <w:pStyle w:val="FontDeclarationCheckBox"/>
                            </w:pPr>
                            <w:r w:rsidRPr="00E911BA">
                              <w:t>(Contains confidential information under the Official Secret Act 1972)*</w:t>
                            </w:r>
                          </w:p>
                        </w:tc>
                      </w:tr>
                      <w:tr w:rsidR="006161E4" w:rsidRPr="00B64E6C" w14:paraId="573AFD8C" w14:textId="77777777" w:rsidTr="00BA7DD3">
                        <w:tc>
                          <w:tcPr>
                            <w:tcW w:w="567" w:type="dxa"/>
                            <w:tcBorders>
                              <w:top w:val="single" w:sz="4" w:space="0" w:color="auto"/>
                              <w:bottom w:val="single" w:sz="4" w:space="0" w:color="auto"/>
                            </w:tcBorders>
                            <w:vAlign w:val="center"/>
                          </w:tcPr>
                          <w:p w14:paraId="665C6F9F"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03331296" w14:textId="77777777" w:rsidR="006161E4" w:rsidRPr="00D85EB7" w:rsidRDefault="006161E4" w:rsidP="00D85EB7">
                            <w:pPr>
                              <w:pStyle w:val="DECCHECKBOX"/>
                            </w:pPr>
                          </w:p>
                        </w:tc>
                        <w:tc>
                          <w:tcPr>
                            <w:tcW w:w="6405" w:type="dxa"/>
                          </w:tcPr>
                          <w:p w14:paraId="595CC694" w14:textId="77777777" w:rsidR="006161E4" w:rsidRPr="00E911BA" w:rsidRDefault="006161E4" w:rsidP="00E911BA">
                            <w:pPr>
                              <w:pStyle w:val="FontDeclarationCheckBox"/>
                            </w:pPr>
                          </w:p>
                        </w:tc>
                      </w:tr>
                      <w:tr w:rsidR="006161E4" w:rsidRPr="00B64E6C" w14:paraId="4C458A9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1DD647" w14:textId="77777777" w:rsidR="006161E4" w:rsidRPr="00B64E6C" w:rsidRDefault="006161E4" w:rsidP="00AE47C2">
                            <w:pPr>
                              <w:spacing w:line="240" w:lineRule="auto"/>
                              <w:jc w:val="center"/>
                              <w:rPr>
                                <w:rFonts w:ascii="Century Gothic" w:hAnsi="Century Gothic"/>
                                <w:sz w:val="20"/>
                                <w:szCs w:val="20"/>
                              </w:rPr>
                            </w:pPr>
                          </w:p>
                        </w:tc>
                        <w:tc>
                          <w:tcPr>
                            <w:tcW w:w="1843" w:type="dxa"/>
                            <w:tcBorders>
                              <w:left w:val="single" w:sz="4" w:space="0" w:color="auto"/>
                            </w:tcBorders>
                          </w:tcPr>
                          <w:p w14:paraId="4CB22348" w14:textId="77777777" w:rsidR="006161E4" w:rsidRPr="00D85EB7" w:rsidRDefault="006161E4" w:rsidP="00D85EB7">
                            <w:pPr>
                              <w:pStyle w:val="DECCHECKBOX"/>
                            </w:pPr>
                            <w:r w:rsidRPr="00D85EB7">
                              <w:t>RESTRICTED</w:t>
                            </w:r>
                          </w:p>
                        </w:tc>
                        <w:tc>
                          <w:tcPr>
                            <w:tcW w:w="6405" w:type="dxa"/>
                          </w:tcPr>
                          <w:p w14:paraId="6900518D" w14:textId="77777777" w:rsidR="006161E4" w:rsidRPr="00E911BA" w:rsidRDefault="006161E4" w:rsidP="00E911BA">
                            <w:pPr>
                              <w:pStyle w:val="FontDeclarationCheckBox"/>
                            </w:pPr>
                            <w:r w:rsidRPr="00E911BA">
                              <w:t>(Contains restricted information as specified by the organization where research was done)*</w:t>
                            </w:r>
                          </w:p>
                        </w:tc>
                      </w:tr>
                      <w:tr w:rsidR="006161E4" w:rsidRPr="00B64E6C" w14:paraId="4B8088F1" w14:textId="77777777" w:rsidTr="00BA7DD3">
                        <w:tc>
                          <w:tcPr>
                            <w:tcW w:w="567" w:type="dxa"/>
                            <w:tcBorders>
                              <w:top w:val="single" w:sz="4" w:space="0" w:color="auto"/>
                              <w:bottom w:val="single" w:sz="4" w:space="0" w:color="auto"/>
                            </w:tcBorders>
                            <w:vAlign w:val="center"/>
                          </w:tcPr>
                          <w:p w14:paraId="22E323DE" w14:textId="77777777" w:rsidR="006161E4" w:rsidRPr="00B64E6C" w:rsidRDefault="006161E4" w:rsidP="00AE47C2">
                            <w:pPr>
                              <w:spacing w:line="240" w:lineRule="auto"/>
                              <w:jc w:val="center"/>
                              <w:rPr>
                                <w:rFonts w:ascii="Century Gothic" w:hAnsi="Century Gothic"/>
                                <w:sz w:val="20"/>
                                <w:szCs w:val="20"/>
                              </w:rPr>
                            </w:pPr>
                          </w:p>
                        </w:tc>
                        <w:tc>
                          <w:tcPr>
                            <w:tcW w:w="1843" w:type="dxa"/>
                          </w:tcPr>
                          <w:p w14:paraId="7EE3C107" w14:textId="77777777" w:rsidR="006161E4" w:rsidRPr="00D85EB7" w:rsidRDefault="006161E4" w:rsidP="00D85EB7">
                            <w:pPr>
                              <w:pStyle w:val="DECCHECKBOX"/>
                            </w:pPr>
                          </w:p>
                        </w:tc>
                        <w:tc>
                          <w:tcPr>
                            <w:tcW w:w="6405" w:type="dxa"/>
                          </w:tcPr>
                          <w:p w14:paraId="02713164" w14:textId="77777777" w:rsidR="006161E4" w:rsidRPr="00E911BA" w:rsidRDefault="006161E4" w:rsidP="00E911BA">
                            <w:pPr>
                              <w:pStyle w:val="FontDeclarationCheckBox"/>
                            </w:pPr>
                          </w:p>
                        </w:tc>
                      </w:tr>
                      <w:tr w:rsidR="006161E4" w:rsidRPr="00B64E6C" w14:paraId="376A5B1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D126790" w14:textId="77777777" w:rsidR="006161E4" w:rsidRPr="00B64E6C" w:rsidRDefault="006161E4" w:rsidP="00205C41">
                            <w:pPr>
                              <w:pStyle w:val="DECCHECKBOX"/>
                            </w:pPr>
                            <w:r w:rsidRPr="00B64E6C">
                              <w:sym w:font="Wingdings" w:char="F0FC"/>
                            </w:r>
                          </w:p>
                        </w:tc>
                        <w:tc>
                          <w:tcPr>
                            <w:tcW w:w="1843" w:type="dxa"/>
                            <w:tcBorders>
                              <w:left w:val="single" w:sz="4" w:space="0" w:color="auto"/>
                            </w:tcBorders>
                          </w:tcPr>
                          <w:p w14:paraId="661BB9E8" w14:textId="77777777" w:rsidR="006161E4" w:rsidRPr="00D85EB7" w:rsidRDefault="006161E4" w:rsidP="00D85EB7">
                            <w:pPr>
                              <w:pStyle w:val="DECCHECKBOX"/>
                            </w:pPr>
                            <w:r w:rsidRPr="00D85EB7">
                              <w:t>OPEN ACCESS</w:t>
                            </w:r>
                          </w:p>
                        </w:tc>
                        <w:tc>
                          <w:tcPr>
                            <w:tcW w:w="6405" w:type="dxa"/>
                          </w:tcPr>
                          <w:p w14:paraId="50B7D4C5" w14:textId="77777777" w:rsidR="006161E4" w:rsidRPr="00E911BA" w:rsidRDefault="006161E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6354CD0" w14:textId="77777777" w:rsidR="006161E4" w:rsidRPr="00431AE5" w:rsidRDefault="006161E4" w:rsidP="00E911BA">
                      <w:pPr>
                        <w:pStyle w:val="FontDeclarationofThesis2"/>
                      </w:pPr>
                    </w:p>
                    <w:sdt>
                      <w:sdtPr>
                        <w:id w:val="827322367"/>
                        <w:placeholder>
                          <w:docPart w:val="101854874923429DAA193388F6D83E31"/>
                        </w:placeholder>
                      </w:sdtPr>
                      <w:sdtEndPr/>
                      <w:sdtContent>
                        <w:p w14:paraId="45D077AB" w14:textId="77777777" w:rsidR="006161E4" w:rsidRPr="00431AE5" w:rsidRDefault="006161E4" w:rsidP="00E911BA">
                          <w:pPr>
                            <w:pStyle w:val="Decform3"/>
                          </w:pPr>
                          <w:r w:rsidRPr="00431AE5">
                            <w:t>I acknowledged that Universiti Teknologi Malaysia reserves the right as follows:</w:t>
                          </w:r>
                        </w:p>
                        <w:p w14:paraId="698BA61F" w14:textId="77777777" w:rsidR="006161E4" w:rsidRPr="00A71A5D" w:rsidRDefault="006161E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D70ECA6" w14:textId="77777777" w:rsidR="006161E4" w:rsidRPr="006B38EE" w:rsidRDefault="006161E4" w:rsidP="00E911BA">
                          <w:pPr>
                            <w:pStyle w:val="Decform3"/>
                          </w:pPr>
                          <w:r w:rsidRPr="006B38EE">
                            <w:t>The Library of Universiti Teknologi Malaysia has the right to make copies for the purpose of research only.</w:t>
                          </w:r>
                        </w:p>
                        <w:p w14:paraId="603359AB" w14:textId="77777777" w:rsidR="006161E4" w:rsidRPr="00777FC1" w:rsidRDefault="006161E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6161E4" w:rsidRPr="00B64E6C" w14:paraId="0B43672B" w14:textId="77777777" w:rsidTr="00015ABF">
                        <w:tc>
                          <w:tcPr>
                            <w:tcW w:w="346" w:type="dxa"/>
                          </w:tcPr>
                          <w:p w14:paraId="2D03EC42" w14:textId="77777777" w:rsidR="006161E4" w:rsidRPr="00D85EB7" w:rsidRDefault="006161E4" w:rsidP="00AE47C2">
                            <w:pPr>
                              <w:spacing w:line="240" w:lineRule="auto"/>
                            </w:pPr>
                          </w:p>
                        </w:tc>
                        <w:tc>
                          <w:tcPr>
                            <w:tcW w:w="3129" w:type="dxa"/>
                          </w:tcPr>
                          <w:p w14:paraId="0A8B727A" w14:textId="77777777" w:rsidR="006161E4" w:rsidRPr="00D85EB7" w:rsidRDefault="006161E4" w:rsidP="00AE47C2">
                            <w:pPr>
                              <w:spacing w:line="240" w:lineRule="auto"/>
                            </w:pPr>
                          </w:p>
                        </w:tc>
                        <w:tc>
                          <w:tcPr>
                            <w:tcW w:w="724" w:type="dxa"/>
                          </w:tcPr>
                          <w:p w14:paraId="22B36546" w14:textId="77777777" w:rsidR="006161E4" w:rsidRPr="00D85EB7" w:rsidRDefault="006161E4" w:rsidP="00AE47C2">
                            <w:pPr>
                              <w:spacing w:line="240" w:lineRule="auto"/>
                            </w:pPr>
                          </w:p>
                        </w:tc>
                        <w:tc>
                          <w:tcPr>
                            <w:tcW w:w="3316" w:type="dxa"/>
                          </w:tcPr>
                          <w:p w14:paraId="5740F5AF" w14:textId="77777777" w:rsidR="006161E4" w:rsidRPr="00D85EB7" w:rsidRDefault="006161E4" w:rsidP="00D85EB7">
                            <w:pPr>
                              <w:pStyle w:val="FontDeclarationofThesis2"/>
                              <w:tabs>
                                <w:tab w:val="clear" w:pos="2127"/>
                                <w:tab w:val="clear" w:pos="2268"/>
                              </w:tabs>
                              <w:jc w:val="center"/>
                            </w:pPr>
                            <w:r w:rsidRPr="00D85EB7">
                              <w:t>Certified by:</w:t>
                            </w:r>
                          </w:p>
                        </w:tc>
                        <w:tc>
                          <w:tcPr>
                            <w:tcW w:w="328" w:type="dxa"/>
                          </w:tcPr>
                          <w:p w14:paraId="721E30CF" w14:textId="77777777" w:rsidR="006161E4" w:rsidRPr="00B64E6C" w:rsidRDefault="006161E4" w:rsidP="00AE47C2">
                            <w:pPr>
                              <w:spacing w:line="240" w:lineRule="auto"/>
                              <w:rPr>
                                <w:rFonts w:ascii="Century Gothic" w:hAnsi="Century Gothic"/>
                                <w:sz w:val="20"/>
                                <w:szCs w:val="20"/>
                              </w:rPr>
                            </w:pPr>
                          </w:p>
                        </w:tc>
                      </w:tr>
                      <w:tr w:rsidR="006161E4" w:rsidRPr="00B64E6C" w14:paraId="164FD4DE" w14:textId="77777777" w:rsidTr="00015ABF">
                        <w:tc>
                          <w:tcPr>
                            <w:tcW w:w="346" w:type="dxa"/>
                          </w:tcPr>
                          <w:p w14:paraId="33D99ABD" w14:textId="77777777" w:rsidR="006161E4" w:rsidRPr="00B64E6C" w:rsidRDefault="006161E4" w:rsidP="00AE47C2">
                            <w:pPr>
                              <w:spacing w:line="240" w:lineRule="auto"/>
                              <w:rPr>
                                <w:rFonts w:ascii="Century Gothic" w:hAnsi="Century Gothic"/>
                                <w:sz w:val="20"/>
                                <w:szCs w:val="20"/>
                              </w:rPr>
                            </w:pPr>
                          </w:p>
                        </w:tc>
                        <w:tc>
                          <w:tcPr>
                            <w:tcW w:w="3129" w:type="dxa"/>
                          </w:tcPr>
                          <w:p w14:paraId="3E120E64" w14:textId="77777777" w:rsidR="006161E4" w:rsidRPr="00B64E6C" w:rsidRDefault="006161E4" w:rsidP="00AE47C2">
                            <w:pPr>
                              <w:spacing w:line="240" w:lineRule="auto"/>
                              <w:rPr>
                                <w:rFonts w:ascii="Century Gothic" w:hAnsi="Century Gothic"/>
                                <w:sz w:val="20"/>
                                <w:szCs w:val="20"/>
                              </w:rPr>
                            </w:pPr>
                          </w:p>
                        </w:tc>
                        <w:tc>
                          <w:tcPr>
                            <w:tcW w:w="724" w:type="dxa"/>
                          </w:tcPr>
                          <w:p w14:paraId="55BEE1FA" w14:textId="77777777" w:rsidR="006161E4" w:rsidRPr="00B64E6C" w:rsidRDefault="006161E4" w:rsidP="00AE47C2">
                            <w:pPr>
                              <w:spacing w:line="240" w:lineRule="auto"/>
                              <w:rPr>
                                <w:rFonts w:ascii="Century Gothic" w:hAnsi="Century Gothic"/>
                                <w:sz w:val="20"/>
                                <w:szCs w:val="20"/>
                              </w:rPr>
                            </w:pPr>
                          </w:p>
                        </w:tc>
                        <w:tc>
                          <w:tcPr>
                            <w:tcW w:w="3316" w:type="dxa"/>
                          </w:tcPr>
                          <w:p w14:paraId="16F010E2" w14:textId="77777777" w:rsidR="006161E4" w:rsidRPr="00431AE5" w:rsidRDefault="006161E4" w:rsidP="00D85EB7">
                            <w:pPr>
                              <w:pStyle w:val="FontDeclarationofThesis2"/>
                              <w:jc w:val="center"/>
                            </w:pPr>
                          </w:p>
                        </w:tc>
                        <w:tc>
                          <w:tcPr>
                            <w:tcW w:w="328" w:type="dxa"/>
                          </w:tcPr>
                          <w:p w14:paraId="12C47882" w14:textId="77777777" w:rsidR="006161E4" w:rsidRPr="00B64E6C" w:rsidRDefault="006161E4" w:rsidP="00AE47C2">
                            <w:pPr>
                              <w:spacing w:line="240" w:lineRule="auto"/>
                              <w:rPr>
                                <w:rFonts w:ascii="Century Gothic" w:hAnsi="Century Gothic"/>
                                <w:sz w:val="20"/>
                                <w:szCs w:val="20"/>
                              </w:rPr>
                            </w:pPr>
                          </w:p>
                        </w:tc>
                      </w:tr>
                      <w:tr w:rsidR="006161E4" w:rsidRPr="00B64E6C" w14:paraId="232BF6E9" w14:textId="77777777" w:rsidTr="00015ABF">
                        <w:tc>
                          <w:tcPr>
                            <w:tcW w:w="346" w:type="dxa"/>
                          </w:tcPr>
                          <w:p w14:paraId="0FA600A0" w14:textId="77777777" w:rsidR="006161E4" w:rsidRPr="00B64E6C" w:rsidRDefault="006161E4" w:rsidP="00AE47C2">
                            <w:pPr>
                              <w:spacing w:line="240" w:lineRule="auto"/>
                              <w:rPr>
                                <w:rFonts w:ascii="Century Gothic" w:hAnsi="Century Gothic"/>
                                <w:sz w:val="20"/>
                                <w:szCs w:val="20"/>
                              </w:rPr>
                            </w:pPr>
                          </w:p>
                        </w:tc>
                        <w:tc>
                          <w:tcPr>
                            <w:tcW w:w="3129" w:type="dxa"/>
                          </w:tcPr>
                          <w:p w14:paraId="6E72A189" w14:textId="77777777" w:rsidR="006161E4" w:rsidRPr="00B64E6C" w:rsidRDefault="006161E4" w:rsidP="00AE47C2">
                            <w:pPr>
                              <w:spacing w:line="240" w:lineRule="auto"/>
                              <w:rPr>
                                <w:rFonts w:ascii="Century Gothic" w:hAnsi="Century Gothic"/>
                                <w:sz w:val="20"/>
                                <w:szCs w:val="20"/>
                              </w:rPr>
                            </w:pPr>
                          </w:p>
                        </w:tc>
                        <w:tc>
                          <w:tcPr>
                            <w:tcW w:w="724" w:type="dxa"/>
                          </w:tcPr>
                          <w:p w14:paraId="3EABF370" w14:textId="77777777" w:rsidR="006161E4" w:rsidRPr="00B64E6C" w:rsidRDefault="006161E4" w:rsidP="00AE47C2">
                            <w:pPr>
                              <w:spacing w:line="240" w:lineRule="auto"/>
                              <w:rPr>
                                <w:rFonts w:ascii="Century Gothic" w:hAnsi="Century Gothic"/>
                                <w:sz w:val="20"/>
                                <w:szCs w:val="20"/>
                              </w:rPr>
                            </w:pPr>
                          </w:p>
                        </w:tc>
                        <w:tc>
                          <w:tcPr>
                            <w:tcW w:w="3316" w:type="dxa"/>
                          </w:tcPr>
                          <w:p w14:paraId="65A6F477" w14:textId="77777777" w:rsidR="006161E4" w:rsidRPr="00B64E6C" w:rsidRDefault="006161E4" w:rsidP="00D85EB7">
                            <w:pPr>
                              <w:pStyle w:val="FontDeclarationofThesis2"/>
                              <w:jc w:val="center"/>
                            </w:pPr>
                          </w:p>
                        </w:tc>
                        <w:tc>
                          <w:tcPr>
                            <w:tcW w:w="328" w:type="dxa"/>
                          </w:tcPr>
                          <w:p w14:paraId="50FD5ED5" w14:textId="77777777" w:rsidR="006161E4" w:rsidRPr="00B64E6C" w:rsidRDefault="006161E4" w:rsidP="00AE47C2">
                            <w:pPr>
                              <w:spacing w:line="240" w:lineRule="auto"/>
                              <w:rPr>
                                <w:rFonts w:ascii="Century Gothic" w:hAnsi="Century Gothic"/>
                                <w:sz w:val="20"/>
                                <w:szCs w:val="20"/>
                              </w:rPr>
                            </w:pPr>
                          </w:p>
                        </w:tc>
                      </w:tr>
                      <w:tr w:rsidR="006161E4" w:rsidRPr="00B64E6C" w14:paraId="1EF798D0" w14:textId="77777777" w:rsidTr="00015ABF">
                        <w:tc>
                          <w:tcPr>
                            <w:tcW w:w="346" w:type="dxa"/>
                          </w:tcPr>
                          <w:p w14:paraId="68AC00D7" w14:textId="77777777" w:rsidR="006161E4" w:rsidRPr="00B64E6C" w:rsidRDefault="006161E4" w:rsidP="00AE47C2">
                            <w:pPr>
                              <w:spacing w:line="240" w:lineRule="auto"/>
                              <w:rPr>
                                <w:rFonts w:ascii="Century Gothic" w:hAnsi="Century Gothic"/>
                                <w:sz w:val="20"/>
                                <w:szCs w:val="20"/>
                              </w:rPr>
                            </w:pPr>
                          </w:p>
                        </w:tc>
                        <w:tc>
                          <w:tcPr>
                            <w:tcW w:w="3129" w:type="dxa"/>
                            <w:tcBorders>
                              <w:bottom w:val="single" w:sz="4" w:space="0" w:color="auto"/>
                            </w:tcBorders>
                          </w:tcPr>
                          <w:p w14:paraId="29A91ACA" w14:textId="77777777" w:rsidR="006161E4" w:rsidRPr="00B64E6C" w:rsidRDefault="006161E4" w:rsidP="00AE47C2">
                            <w:pPr>
                              <w:spacing w:line="240" w:lineRule="auto"/>
                              <w:rPr>
                                <w:rFonts w:ascii="Century Gothic" w:hAnsi="Century Gothic"/>
                                <w:sz w:val="20"/>
                                <w:szCs w:val="20"/>
                              </w:rPr>
                            </w:pPr>
                          </w:p>
                        </w:tc>
                        <w:tc>
                          <w:tcPr>
                            <w:tcW w:w="724" w:type="dxa"/>
                          </w:tcPr>
                          <w:p w14:paraId="57757353" w14:textId="77777777" w:rsidR="006161E4" w:rsidRPr="00B64E6C" w:rsidRDefault="006161E4" w:rsidP="00AE47C2">
                            <w:pPr>
                              <w:spacing w:line="240" w:lineRule="auto"/>
                              <w:rPr>
                                <w:rFonts w:ascii="Century Gothic" w:hAnsi="Century Gothic"/>
                                <w:sz w:val="20"/>
                                <w:szCs w:val="20"/>
                              </w:rPr>
                            </w:pPr>
                          </w:p>
                        </w:tc>
                        <w:tc>
                          <w:tcPr>
                            <w:tcW w:w="3316" w:type="dxa"/>
                            <w:tcBorders>
                              <w:bottom w:val="single" w:sz="4" w:space="0" w:color="auto"/>
                            </w:tcBorders>
                          </w:tcPr>
                          <w:p w14:paraId="4FD61CFB" w14:textId="77777777" w:rsidR="006161E4" w:rsidRPr="00B64E6C" w:rsidRDefault="006161E4" w:rsidP="00AE47C2">
                            <w:pPr>
                              <w:spacing w:line="240" w:lineRule="auto"/>
                              <w:rPr>
                                <w:rFonts w:ascii="Century Gothic" w:hAnsi="Century Gothic"/>
                                <w:sz w:val="20"/>
                                <w:szCs w:val="20"/>
                              </w:rPr>
                            </w:pPr>
                          </w:p>
                        </w:tc>
                        <w:tc>
                          <w:tcPr>
                            <w:tcW w:w="328" w:type="dxa"/>
                          </w:tcPr>
                          <w:p w14:paraId="64229D40" w14:textId="77777777" w:rsidR="006161E4" w:rsidRPr="00B64E6C" w:rsidRDefault="006161E4" w:rsidP="00AE47C2">
                            <w:pPr>
                              <w:spacing w:line="240" w:lineRule="auto"/>
                              <w:rPr>
                                <w:rFonts w:ascii="Century Gothic" w:hAnsi="Century Gothic"/>
                                <w:sz w:val="20"/>
                                <w:szCs w:val="20"/>
                              </w:rPr>
                            </w:pPr>
                          </w:p>
                        </w:tc>
                      </w:tr>
                      <w:tr w:rsidR="006161E4" w:rsidRPr="00B64E6C" w14:paraId="29D1DC1E" w14:textId="77777777" w:rsidTr="00E911BA">
                        <w:tc>
                          <w:tcPr>
                            <w:tcW w:w="346" w:type="dxa"/>
                          </w:tcPr>
                          <w:p w14:paraId="1BAE2102" w14:textId="77777777" w:rsidR="006161E4" w:rsidRPr="00B64E6C" w:rsidRDefault="006161E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0234FB1C" w14:textId="77777777" w:rsidR="006161E4" w:rsidRPr="00B64E6C" w:rsidRDefault="006161E4" w:rsidP="00205C41">
                            <w:pPr>
                              <w:pStyle w:val="SIGNATUREDEC"/>
                            </w:pPr>
                            <w:r w:rsidRPr="00B64E6C">
                              <w:t>SIGNATURE</w:t>
                            </w:r>
                            <w:r>
                              <w:t xml:space="preserve"> OF STUDENT</w:t>
                            </w:r>
                          </w:p>
                        </w:tc>
                        <w:tc>
                          <w:tcPr>
                            <w:tcW w:w="724" w:type="dxa"/>
                          </w:tcPr>
                          <w:p w14:paraId="4592092F" w14:textId="77777777" w:rsidR="006161E4" w:rsidRPr="00B64E6C" w:rsidRDefault="006161E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0E7729C5" w14:textId="77777777" w:rsidR="006161E4" w:rsidRPr="00B64E6C" w:rsidRDefault="006161E4" w:rsidP="00AA6DF5">
                            <w:pPr>
                              <w:pStyle w:val="SIGNATUREDEC"/>
                            </w:pPr>
                            <w:r w:rsidRPr="00B64E6C">
                              <w:t>SIGNATURE OF SUPERVISOR</w:t>
                            </w:r>
                          </w:p>
                        </w:tc>
                        <w:tc>
                          <w:tcPr>
                            <w:tcW w:w="328" w:type="dxa"/>
                          </w:tcPr>
                          <w:p w14:paraId="0C8A1EF2" w14:textId="77777777" w:rsidR="006161E4" w:rsidRPr="00B64E6C" w:rsidRDefault="006161E4" w:rsidP="00AE47C2">
                            <w:pPr>
                              <w:spacing w:line="240" w:lineRule="auto"/>
                              <w:jc w:val="center"/>
                              <w:rPr>
                                <w:rFonts w:ascii="Century Gothic" w:hAnsi="Century Gothic"/>
                                <w:b/>
                                <w:bCs/>
                                <w:sz w:val="20"/>
                                <w:szCs w:val="20"/>
                              </w:rPr>
                            </w:pPr>
                          </w:p>
                        </w:tc>
                      </w:tr>
                      <w:tr w:rsidR="006161E4" w:rsidRPr="00B64E6C" w14:paraId="3C0C8E47" w14:textId="77777777" w:rsidTr="00E911BA">
                        <w:tc>
                          <w:tcPr>
                            <w:tcW w:w="346" w:type="dxa"/>
                          </w:tcPr>
                          <w:p w14:paraId="72F63932" w14:textId="77777777" w:rsidR="006161E4" w:rsidRPr="00B64E6C" w:rsidRDefault="006161E4" w:rsidP="00AE47C2">
                            <w:pPr>
                              <w:spacing w:line="240" w:lineRule="auto"/>
                              <w:rPr>
                                <w:rFonts w:ascii="Century Gothic" w:hAnsi="Century Gothic"/>
                                <w:sz w:val="20"/>
                                <w:szCs w:val="20"/>
                              </w:rPr>
                            </w:pPr>
                          </w:p>
                        </w:tc>
                        <w:tc>
                          <w:tcPr>
                            <w:tcW w:w="3129" w:type="dxa"/>
                          </w:tcPr>
                          <w:p w14:paraId="6AFD2C3F" w14:textId="77777777" w:rsidR="006161E4" w:rsidRPr="00B64E6C" w:rsidRDefault="006161E4" w:rsidP="00AE47C2">
                            <w:pPr>
                              <w:spacing w:line="240" w:lineRule="auto"/>
                              <w:rPr>
                                <w:rFonts w:ascii="Century Gothic" w:hAnsi="Century Gothic"/>
                                <w:sz w:val="20"/>
                                <w:szCs w:val="20"/>
                              </w:rPr>
                            </w:pPr>
                          </w:p>
                        </w:tc>
                        <w:tc>
                          <w:tcPr>
                            <w:tcW w:w="724" w:type="dxa"/>
                          </w:tcPr>
                          <w:p w14:paraId="0D975B1C" w14:textId="77777777" w:rsidR="006161E4" w:rsidRPr="00B64E6C" w:rsidRDefault="006161E4" w:rsidP="00AE47C2">
                            <w:pPr>
                              <w:spacing w:line="240" w:lineRule="auto"/>
                              <w:rPr>
                                <w:rFonts w:ascii="Century Gothic" w:hAnsi="Century Gothic"/>
                                <w:sz w:val="20"/>
                                <w:szCs w:val="20"/>
                              </w:rPr>
                            </w:pPr>
                          </w:p>
                        </w:tc>
                        <w:tc>
                          <w:tcPr>
                            <w:tcW w:w="3316" w:type="dxa"/>
                          </w:tcPr>
                          <w:p w14:paraId="028EFC25" w14:textId="77777777" w:rsidR="006161E4" w:rsidRPr="00B64E6C" w:rsidRDefault="006161E4" w:rsidP="00AE47C2">
                            <w:pPr>
                              <w:spacing w:line="240" w:lineRule="auto"/>
                              <w:rPr>
                                <w:rFonts w:ascii="Century Gothic" w:hAnsi="Century Gothic"/>
                                <w:sz w:val="20"/>
                                <w:szCs w:val="20"/>
                              </w:rPr>
                            </w:pPr>
                          </w:p>
                        </w:tc>
                        <w:tc>
                          <w:tcPr>
                            <w:tcW w:w="328" w:type="dxa"/>
                          </w:tcPr>
                          <w:p w14:paraId="426BC90B" w14:textId="77777777" w:rsidR="006161E4" w:rsidRPr="00B64E6C" w:rsidRDefault="006161E4" w:rsidP="00AE47C2">
                            <w:pPr>
                              <w:spacing w:line="240" w:lineRule="auto"/>
                              <w:rPr>
                                <w:rFonts w:ascii="Century Gothic" w:hAnsi="Century Gothic"/>
                                <w:sz w:val="20"/>
                                <w:szCs w:val="20"/>
                              </w:rPr>
                            </w:pPr>
                          </w:p>
                        </w:tc>
                      </w:tr>
                      <w:tr w:rsidR="006161E4" w:rsidRPr="00B64E6C" w14:paraId="2700B0F6" w14:textId="77777777" w:rsidTr="00E33AE7">
                        <w:tc>
                          <w:tcPr>
                            <w:tcW w:w="346" w:type="dxa"/>
                          </w:tcPr>
                          <w:p w14:paraId="48BB1E1F" w14:textId="77777777" w:rsidR="006161E4" w:rsidRPr="00B64E6C" w:rsidRDefault="006161E4"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D7F6D6B" w14:textId="1C3343DB" w:rsidR="006161E4" w:rsidRPr="00205C41" w:rsidRDefault="006161E4" w:rsidP="00205C41">
                            <w:pPr>
                              <w:pStyle w:val="FontDeclarationofThesis3"/>
                            </w:pPr>
                            <w:r>
                              <w:t>A17CS0048</w:t>
                            </w:r>
                          </w:p>
                        </w:tc>
                        <w:tc>
                          <w:tcPr>
                            <w:tcW w:w="724" w:type="dxa"/>
                          </w:tcPr>
                          <w:p w14:paraId="2C9579C3" w14:textId="77777777" w:rsidR="006161E4" w:rsidRPr="00B64E6C" w:rsidRDefault="006161E4"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7D6D0A26" w14:textId="00D9B4BD" w:rsidR="006161E4" w:rsidRPr="00C53060" w:rsidRDefault="006161E4" w:rsidP="00205C41">
                            <w:pPr>
                              <w:pStyle w:val="FontDeclarationofThesis3"/>
                              <w:rPr>
                                <w:b/>
                              </w:rPr>
                            </w:pPr>
                            <w:r>
                              <w:t>DR. JUMAIL BIN TALIBA</w:t>
                            </w:r>
                          </w:p>
                        </w:tc>
                        <w:tc>
                          <w:tcPr>
                            <w:tcW w:w="328" w:type="dxa"/>
                          </w:tcPr>
                          <w:p w14:paraId="5B2B4B9D" w14:textId="77777777" w:rsidR="006161E4" w:rsidRPr="00B64E6C" w:rsidRDefault="006161E4" w:rsidP="0060481D">
                            <w:pPr>
                              <w:spacing w:line="240" w:lineRule="auto"/>
                              <w:jc w:val="center"/>
                              <w:rPr>
                                <w:rFonts w:ascii="Century Gothic" w:hAnsi="Century Gothic"/>
                                <w:b/>
                                <w:sz w:val="20"/>
                                <w:szCs w:val="20"/>
                              </w:rPr>
                            </w:pPr>
                          </w:p>
                        </w:tc>
                      </w:tr>
                      <w:tr w:rsidR="006161E4" w:rsidRPr="00B64E6C" w14:paraId="2AA3C857" w14:textId="77777777" w:rsidTr="00E911BA">
                        <w:tc>
                          <w:tcPr>
                            <w:tcW w:w="346" w:type="dxa"/>
                          </w:tcPr>
                          <w:p w14:paraId="6091888F" w14:textId="77777777" w:rsidR="006161E4" w:rsidRPr="00B64E6C" w:rsidRDefault="006161E4"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A30C2D2" w14:textId="77777777" w:rsidR="006161E4" w:rsidRPr="00B64E6C" w:rsidRDefault="006161E4"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4BAEC935" w14:textId="77777777" w:rsidR="006161E4" w:rsidRPr="00B64E6C" w:rsidRDefault="006161E4"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0B69C4B5" w14:textId="77777777" w:rsidR="006161E4" w:rsidRPr="00B64E6C" w:rsidRDefault="006161E4"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73AC0E0C"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1FF56829" w14:textId="77777777" w:rsidTr="00E911BA">
                        <w:tc>
                          <w:tcPr>
                            <w:tcW w:w="346" w:type="dxa"/>
                          </w:tcPr>
                          <w:p w14:paraId="68496D52" w14:textId="77777777" w:rsidR="006161E4" w:rsidRPr="00B64E6C" w:rsidRDefault="006161E4" w:rsidP="0060481D">
                            <w:pPr>
                              <w:spacing w:line="240" w:lineRule="auto"/>
                              <w:jc w:val="center"/>
                              <w:rPr>
                                <w:rFonts w:ascii="Century Gothic" w:hAnsi="Century Gothic"/>
                                <w:b/>
                                <w:bCs/>
                                <w:sz w:val="20"/>
                                <w:szCs w:val="20"/>
                              </w:rPr>
                            </w:pPr>
                          </w:p>
                        </w:tc>
                        <w:tc>
                          <w:tcPr>
                            <w:tcW w:w="3129" w:type="dxa"/>
                          </w:tcPr>
                          <w:p w14:paraId="63F3DA13" w14:textId="77777777" w:rsidR="006161E4" w:rsidRPr="00B64E6C" w:rsidRDefault="006161E4" w:rsidP="0060481D">
                            <w:pPr>
                              <w:spacing w:line="240" w:lineRule="auto"/>
                              <w:jc w:val="center"/>
                              <w:rPr>
                                <w:rFonts w:ascii="Century Gothic" w:hAnsi="Century Gothic"/>
                                <w:b/>
                                <w:bCs/>
                                <w:sz w:val="20"/>
                                <w:szCs w:val="20"/>
                              </w:rPr>
                            </w:pPr>
                          </w:p>
                          <w:p w14:paraId="1D01EB56" w14:textId="77777777" w:rsidR="006161E4" w:rsidRPr="00B64E6C" w:rsidRDefault="006161E4" w:rsidP="0060481D">
                            <w:pPr>
                              <w:spacing w:line="240" w:lineRule="auto"/>
                              <w:jc w:val="center"/>
                              <w:rPr>
                                <w:rFonts w:ascii="Century Gothic" w:hAnsi="Century Gothic"/>
                                <w:b/>
                                <w:bCs/>
                                <w:sz w:val="20"/>
                                <w:szCs w:val="20"/>
                              </w:rPr>
                            </w:pPr>
                          </w:p>
                        </w:tc>
                        <w:tc>
                          <w:tcPr>
                            <w:tcW w:w="724" w:type="dxa"/>
                          </w:tcPr>
                          <w:p w14:paraId="6DAE1350" w14:textId="77777777" w:rsidR="006161E4" w:rsidRPr="00B64E6C" w:rsidRDefault="006161E4" w:rsidP="0060481D">
                            <w:pPr>
                              <w:spacing w:line="240" w:lineRule="auto"/>
                              <w:jc w:val="center"/>
                              <w:rPr>
                                <w:rFonts w:ascii="Century Gothic" w:hAnsi="Century Gothic"/>
                                <w:b/>
                                <w:bCs/>
                                <w:sz w:val="20"/>
                                <w:szCs w:val="20"/>
                              </w:rPr>
                            </w:pPr>
                          </w:p>
                        </w:tc>
                        <w:tc>
                          <w:tcPr>
                            <w:tcW w:w="3316" w:type="dxa"/>
                          </w:tcPr>
                          <w:p w14:paraId="4A27D26E" w14:textId="77777777" w:rsidR="006161E4" w:rsidRPr="00B64E6C" w:rsidRDefault="006161E4" w:rsidP="0060481D">
                            <w:pPr>
                              <w:spacing w:line="240" w:lineRule="auto"/>
                              <w:jc w:val="center"/>
                              <w:rPr>
                                <w:rFonts w:ascii="Century Gothic" w:hAnsi="Century Gothic"/>
                                <w:b/>
                                <w:bCs/>
                                <w:sz w:val="20"/>
                                <w:szCs w:val="20"/>
                              </w:rPr>
                            </w:pPr>
                          </w:p>
                        </w:tc>
                        <w:tc>
                          <w:tcPr>
                            <w:tcW w:w="328" w:type="dxa"/>
                          </w:tcPr>
                          <w:p w14:paraId="74C0B53A" w14:textId="77777777" w:rsidR="006161E4" w:rsidRPr="00B64E6C" w:rsidRDefault="006161E4" w:rsidP="0060481D">
                            <w:pPr>
                              <w:spacing w:line="240" w:lineRule="auto"/>
                              <w:jc w:val="center"/>
                              <w:rPr>
                                <w:rFonts w:ascii="Century Gothic" w:hAnsi="Century Gothic"/>
                                <w:b/>
                                <w:bCs/>
                                <w:sz w:val="20"/>
                                <w:szCs w:val="20"/>
                              </w:rPr>
                            </w:pPr>
                          </w:p>
                        </w:tc>
                      </w:tr>
                      <w:tr w:rsidR="006161E4" w:rsidRPr="00B64E6C" w14:paraId="7610BC4D" w14:textId="77777777" w:rsidTr="00D85EB7">
                        <w:trPr>
                          <w:trHeight w:val="278"/>
                        </w:trPr>
                        <w:tc>
                          <w:tcPr>
                            <w:tcW w:w="346" w:type="dxa"/>
                          </w:tcPr>
                          <w:p w14:paraId="24A9AA90" w14:textId="77777777" w:rsidR="006161E4" w:rsidRPr="00B64E6C" w:rsidRDefault="006161E4" w:rsidP="0060481D">
                            <w:pPr>
                              <w:spacing w:line="240" w:lineRule="auto"/>
                              <w:jc w:val="center"/>
                              <w:rPr>
                                <w:rFonts w:ascii="Century Gothic" w:hAnsi="Century Gothic"/>
                                <w:sz w:val="20"/>
                                <w:szCs w:val="20"/>
                              </w:rPr>
                            </w:pPr>
                          </w:p>
                        </w:tc>
                        <w:tc>
                          <w:tcPr>
                            <w:tcW w:w="3129" w:type="dxa"/>
                            <w:vAlign w:val="center"/>
                          </w:tcPr>
                          <w:p w14:paraId="1C011C99" w14:textId="3AF7700E" w:rsidR="006161E4" w:rsidRPr="00887999" w:rsidRDefault="006161E4" w:rsidP="00887999">
                            <w:pPr>
                              <w:pStyle w:val="Decnotes"/>
                              <w:jc w:val="center"/>
                            </w:pPr>
                            <w:r w:rsidRPr="00887999">
                              <w:t xml:space="preserve">Date:  </w:t>
                            </w:r>
                          </w:p>
                        </w:tc>
                        <w:tc>
                          <w:tcPr>
                            <w:tcW w:w="724" w:type="dxa"/>
                          </w:tcPr>
                          <w:p w14:paraId="71B2DB97" w14:textId="77777777" w:rsidR="006161E4" w:rsidRPr="00D85EB7" w:rsidRDefault="006161E4" w:rsidP="0060481D">
                            <w:pPr>
                              <w:spacing w:line="240" w:lineRule="auto"/>
                              <w:jc w:val="center"/>
                            </w:pPr>
                          </w:p>
                        </w:tc>
                        <w:tc>
                          <w:tcPr>
                            <w:tcW w:w="3316" w:type="dxa"/>
                            <w:vAlign w:val="center"/>
                          </w:tcPr>
                          <w:p w14:paraId="759F3107" w14:textId="4192A82C" w:rsidR="006161E4" w:rsidRPr="00D85EB7" w:rsidRDefault="006161E4" w:rsidP="00E76C3C">
                            <w:pPr>
                              <w:pStyle w:val="Decnotes"/>
                              <w:jc w:val="center"/>
                            </w:pPr>
                            <w:r>
                              <w:t xml:space="preserve">Date:   </w:t>
                            </w:r>
                          </w:p>
                        </w:tc>
                        <w:tc>
                          <w:tcPr>
                            <w:tcW w:w="328" w:type="dxa"/>
                          </w:tcPr>
                          <w:p w14:paraId="7728DF70" w14:textId="77777777" w:rsidR="006161E4" w:rsidRPr="00B64E6C" w:rsidRDefault="006161E4" w:rsidP="0060481D">
                            <w:pPr>
                              <w:spacing w:line="240" w:lineRule="auto"/>
                              <w:jc w:val="center"/>
                              <w:rPr>
                                <w:rFonts w:ascii="Century Gothic" w:hAnsi="Century Gothic"/>
                                <w:sz w:val="20"/>
                                <w:szCs w:val="20"/>
                              </w:rPr>
                            </w:pPr>
                          </w:p>
                        </w:tc>
                      </w:tr>
                    </w:tbl>
                    <w:p w14:paraId="7B14D679" w14:textId="77777777" w:rsidR="006161E4" w:rsidRPr="00431AE5" w:rsidRDefault="006161E4"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EndPr/>
      <w:sdtContent>
        <w:p w14:paraId="19BE46A1"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33A857B2"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EndPr/>
      <w:sdtContent>
        <w:p w14:paraId="5C391866" w14:textId="77777777" w:rsidR="005901FC" w:rsidRDefault="005901FC" w:rsidP="005901FC">
          <w:pPr>
            <w:jc w:val="center"/>
            <w:rPr>
              <w:noProof/>
            </w:rPr>
          </w:pPr>
        </w:p>
        <w:p w14:paraId="1569E340" w14:textId="77777777" w:rsidR="005901FC" w:rsidRDefault="005901FC" w:rsidP="005901FC">
          <w:pPr>
            <w:jc w:val="center"/>
            <w:rPr>
              <w:noProof/>
            </w:rPr>
          </w:pPr>
        </w:p>
        <w:p w14:paraId="1A3FD67C" w14:textId="77777777" w:rsidR="005901FC" w:rsidRDefault="005901FC" w:rsidP="005901FC">
          <w:pPr>
            <w:jc w:val="center"/>
            <w:rPr>
              <w:noProof/>
            </w:rPr>
          </w:pPr>
        </w:p>
        <w:p w14:paraId="1E140A6C" w14:textId="77777777" w:rsidR="005901FC" w:rsidRDefault="005901FC" w:rsidP="005901FC">
          <w:pPr>
            <w:jc w:val="center"/>
            <w:rPr>
              <w:noProof/>
            </w:rPr>
          </w:pPr>
        </w:p>
        <w:p w14:paraId="01E08DA1" w14:textId="77777777" w:rsidR="005901FC" w:rsidRDefault="005901FC" w:rsidP="005901FC">
          <w:pPr>
            <w:jc w:val="center"/>
            <w:rPr>
              <w:noProof/>
            </w:rPr>
          </w:pPr>
        </w:p>
        <w:p w14:paraId="1EA61C67" w14:textId="77777777" w:rsidR="005901FC" w:rsidRDefault="005901FC" w:rsidP="005901FC">
          <w:pPr>
            <w:jc w:val="center"/>
            <w:rPr>
              <w:noProof/>
            </w:rPr>
          </w:pPr>
        </w:p>
        <w:p w14:paraId="659C56C3" w14:textId="77777777" w:rsidR="005901FC" w:rsidRDefault="005901FC" w:rsidP="005901FC">
          <w:pPr>
            <w:jc w:val="center"/>
            <w:rPr>
              <w:noProof/>
            </w:rPr>
          </w:pPr>
        </w:p>
        <w:p w14:paraId="39B9624A" w14:textId="77777777" w:rsidR="005901FC" w:rsidRDefault="005901FC" w:rsidP="005901FC">
          <w:pPr>
            <w:jc w:val="center"/>
            <w:rPr>
              <w:noProof/>
            </w:rPr>
          </w:pPr>
        </w:p>
        <w:p w14:paraId="17FC767E" w14:textId="77777777" w:rsidR="005901FC" w:rsidRDefault="003B4FFF" w:rsidP="005901FC">
          <w:pPr>
            <w:jc w:val="center"/>
            <w:rPr>
              <w:noProof/>
            </w:rPr>
          </w:pPr>
        </w:p>
      </w:sdtContent>
    </w:sdt>
    <w:sdt>
      <w:sdtPr>
        <w:id w:val="257409316"/>
        <w:lock w:val="sdtContentLocked"/>
        <w:placeholder>
          <w:docPart w:val="101854874923429DAA193388F6D83E31"/>
        </w:placeholder>
      </w:sdtPr>
      <w:sdtEndPr/>
      <w:sdtContent>
        <w:p w14:paraId="4B5A8FCC"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End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EndPr/>
            <w:sdtContent>
              <w:r w:rsidR="009E4D7D">
                <w:t>my</w:t>
              </w:r>
            </w:sdtContent>
          </w:sdt>
        </w:p>
        <w:p w14:paraId="6C4B5EA5" w14:textId="77777777" w:rsidR="00973AE5" w:rsidRDefault="00973AE5" w:rsidP="000E27E5">
          <w:pPr>
            <w:pStyle w:val="Decpage"/>
          </w:pPr>
          <w:r>
            <w:t xml:space="preserve">opinion this thesis is suffcient in term of scope and quality for the </w:t>
          </w:r>
        </w:p>
        <w:p w14:paraId="227AE278" w14:textId="70EBD51A"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EndPr/>
            <w:sdtContent>
              <w:r w:rsidR="009E4D7D">
                <w:t>Bachelor of Computer Science (</w:t>
              </w:r>
              <w:r w:rsidR="00FC379D">
                <w:t>Graphics and Multimedia Software</w:t>
              </w:r>
              <w:r w:rsidR="009E4D7D">
                <w:t>)</w:t>
              </w:r>
            </w:sdtContent>
          </w:sdt>
          <w:r>
            <w:t>”</w:t>
          </w:r>
        </w:p>
      </w:sdtContent>
    </w:sdt>
    <w:p w14:paraId="5F4ED941" w14:textId="77777777" w:rsidR="005901FC" w:rsidRDefault="005901FC" w:rsidP="005901FC"/>
    <w:p w14:paraId="6EF16D46" w14:textId="77777777" w:rsidR="005901FC" w:rsidRDefault="005901FC" w:rsidP="005901FC"/>
    <w:p w14:paraId="3EFA0E64" w14:textId="77777777" w:rsidR="005901FC" w:rsidRDefault="005901FC" w:rsidP="005901FC"/>
    <w:sdt>
      <w:sdtPr>
        <w:rPr>
          <w:caps/>
        </w:rPr>
        <w:id w:val="210692621"/>
      </w:sdtPr>
      <w:sdtEndPr/>
      <w:sdtContent>
        <w:sdt>
          <w:sdtPr>
            <w:rPr>
              <w:caps/>
            </w:rPr>
            <w:id w:val="646163551"/>
          </w:sdtPr>
          <w:sdtEndPr/>
          <w:sdtContent>
            <w:tbl>
              <w:tblPr>
                <w:tblW w:w="0" w:type="auto"/>
                <w:jc w:val="center"/>
                <w:tblLook w:val="04A0" w:firstRow="1" w:lastRow="0" w:firstColumn="1" w:lastColumn="0" w:noHBand="0" w:noVBand="1"/>
              </w:tblPr>
              <w:tblGrid>
                <w:gridCol w:w="2443"/>
                <w:gridCol w:w="283"/>
                <w:gridCol w:w="5374"/>
              </w:tblGrid>
              <w:tr w:rsidR="005901FC" w14:paraId="290BBC92" w14:textId="77777777" w:rsidTr="006A2524">
                <w:trPr>
                  <w:jc w:val="center"/>
                </w:trPr>
                <w:tc>
                  <w:tcPr>
                    <w:tcW w:w="2443" w:type="dxa"/>
                  </w:tcPr>
                  <w:p w14:paraId="1A06E4D4" w14:textId="77777777" w:rsidR="005901FC" w:rsidRDefault="005901FC" w:rsidP="008B18C2">
                    <w:pPr>
                      <w:pStyle w:val="FontSVDeclarationPage2"/>
                    </w:pPr>
                    <w:r>
                      <w:t>Signature</w:t>
                    </w:r>
                  </w:p>
                </w:tc>
                <w:tc>
                  <w:tcPr>
                    <w:tcW w:w="0" w:type="auto"/>
                  </w:tcPr>
                  <w:p w14:paraId="15854BF8" w14:textId="77777777" w:rsidR="005901FC" w:rsidRDefault="005901FC" w:rsidP="00D816F8">
                    <w:r>
                      <w:t>:</w:t>
                    </w:r>
                  </w:p>
                </w:tc>
                <w:tc>
                  <w:tcPr>
                    <w:tcW w:w="5374" w:type="dxa"/>
                    <w:vAlign w:val="bottom"/>
                  </w:tcPr>
                  <w:p w14:paraId="35C0305A" w14:textId="77777777" w:rsidR="005901FC" w:rsidRDefault="005901FC" w:rsidP="00D816F8">
                    <w:r>
                      <w:t>________________________________</w:t>
                    </w:r>
                  </w:p>
                </w:tc>
              </w:tr>
              <w:tr w:rsidR="005901FC" w14:paraId="5BE29F78" w14:textId="77777777" w:rsidTr="006A2524">
                <w:trPr>
                  <w:jc w:val="center"/>
                </w:trPr>
                <w:tc>
                  <w:tcPr>
                    <w:tcW w:w="2443" w:type="dxa"/>
                  </w:tcPr>
                  <w:p w14:paraId="424DF8A4" w14:textId="77777777" w:rsidR="005901FC" w:rsidRDefault="005901FC" w:rsidP="00E76C3C">
                    <w:pPr>
                      <w:pStyle w:val="FontSVDeclarationPage2"/>
                    </w:pPr>
                    <w:r>
                      <w:t xml:space="preserve">Name of Supervisor </w:t>
                    </w:r>
                  </w:p>
                </w:tc>
                <w:tc>
                  <w:tcPr>
                    <w:tcW w:w="0" w:type="auto"/>
                  </w:tcPr>
                  <w:p w14:paraId="44488FFB" w14:textId="77777777" w:rsidR="005901FC" w:rsidRDefault="005901FC" w:rsidP="00D816F8">
                    <w:r>
                      <w:t>:</w:t>
                    </w:r>
                  </w:p>
                </w:tc>
                <w:tc>
                  <w:tcPr>
                    <w:tcW w:w="5374" w:type="dxa"/>
                  </w:tcPr>
                  <w:p w14:paraId="2EC8794F" w14:textId="1602394C" w:rsidR="005901FC" w:rsidRDefault="00B9687E" w:rsidP="008B18C2">
                    <w:pPr>
                      <w:pStyle w:val="FontSVDeclarationPage2"/>
                    </w:pPr>
                    <w:r>
                      <w:t>JUMAIL BIN TALIBA</w:t>
                    </w:r>
                  </w:p>
                </w:tc>
              </w:tr>
              <w:tr w:rsidR="005901FC" w14:paraId="2253D57A" w14:textId="77777777" w:rsidTr="006A2524">
                <w:trPr>
                  <w:jc w:val="center"/>
                </w:trPr>
                <w:tc>
                  <w:tcPr>
                    <w:tcW w:w="2443" w:type="dxa"/>
                  </w:tcPr>
                  <w:p w14:paraId="200C9B48" w14:textId="77777777" w:rsidR="005901FC" w:rsidRDefault="005901FC" w:rsidP="008B18C2">
                    <w:pPr>
                      <w:pStyle w:val="FontSVDeclarationPage2"/>
                    </w:pPr>
                    <w:r>
                      <w:t>Date</w:t>
                    </w:r>
                  </w:p>
                </w:tc>
                <w:tc>
                  <w:tcPr>
                    <w:tcW w:w="0" w:type="auto"/>
                  </w:tcPr>
                  <w:p w14:paraId="1EADE716" w14:textId="77777777" w:rsidR="005901FC" w:rsidRDefault="005901FC" w:rsidP="00D816F8">
                    <w:r>
                      <w:t>:</w:t>
                    </w:r>
                  </w:p>
                </w:tc>
                <w:tc>
                  <w:tcPr>
                    <w:tcW w:w="5374" w:type="dxa"/>
                  </w:tcPr>
                  <w:p w14:paraId="1086E6E0" w14:textId="301DFB42" w:rsidR="005901FC" w:rsidRDefault="003B4FFF" w:rsidP="005B7E0F">
                    <w:pPr>
                      <w:pStyle w:val="Date1"/>
                    </w:pPr>
                    <w:sdt>
                      <w:sdtPr>
                        <w:id w:val="4947249"/>
                        <w:showingPlcHdr/>
                        <w:date w:fullDate="2019-05-09T00:00:00Z">
                          <w:dateFormat w:val="d MMMM yyyy"/>
                          <w:lid w:val="en-MY"/>
                          <w:storeMappedDataAs w:val="dateTime"/>
                          <w:calendar w:val="gregorian"/>
                        </w:date>
                      </w:sdtPr>
                      <w:sdtEndPr/>
                      <w:sdtContent>
                        <w:r w:rsidR="00920AEB">
                          <w:t xml:space="preserve">     </w:t>
                        </w:r>
                      </w:sdtContent>
                    </w:sdt>
                  </w:p>
                </w:tc>
              </w:tr>
              <w:tr w:rsidR="005901FC" w14:paraId="00D69A98" w14:textId="77777777" w:rsidTr="006A2524">
                <w:trPr>
                  <w:trHeight w:val="199"/>
                  <w:jc w:val="center"/>
                </w:trPr>
                <w:tc>
                  <w:tcPr>
                    <w:tcW w:w="2443" w:type="dxa"/>
                  </w:tcPr>
                  <w:p w14:paraId="05316258" w14:textId="77777777" w:rsidR="005901FC" w:rsidRDefault="005901FC" w:rsidP="00D816F8"/>
                </w:tc>
                <w:tc>
                  <w:tcPr>
                    <w:tcW w:w="0" w:type="auto"/>
                  </w:tcPr>
                  <w:p w14:paraId="52968636" w14:textId="77777777" w:rsidR="005901FC" w:rsidRDefault="005901FC" w:rsidP="00D816F8"/>
                </w:tc>
                <w:tc>
                  <w:tcPr>
                    <w:tcW w:w="5374" w:type="dxa"/>
                  </w:tcPr>
                  <w:p w14:paraId="73A7A0F4" w14:textId="77777777" w:rsidR="005901FC" w:rsidRDefault="005901FC" w:rsidP="00D816F8"/>
                </w:tc>
              </w:tr>
              <w:tr w:rsidR="00F1196C" w14:paraId="4F782711" w14:textId="77777777" w:rsidTr="006A2524">
                <w:trPr>
                  <w:jc w:val="center"/>
                </w:trPr>
                <w:tc>
                  <w:tcPr>
                    <w:tcW w:w="2443" w:type="dxa"/>
                  </w:tcPr>
                  <w:p w14:paraId="43F566B3" w14:textId="77777777" w:rsidR="00F1196C" w:rsidRDefault="00F1196C" w:rsidP="00F1196C"/>
                </w:tc>
                <w:tc>
                  <w:tcPr>
                    <w:tcW w:w="0" w:type="auto"/>
                  </w:tcPr>
                  <w:p w14:paraId="3871C4AF" w14:textId="77777777" w:rsidR="00F1196C" w:rsidRDefault="00F1196C" w:rsidP="00F1196C"/>
                </w:tc>
                <w:tc>
                  <w:tcPr>
                    <w:tcW w:w="5374" w:type="dxa"/>
                    <w:vAlign w:val="bottom"/>
                  </w:tcPr>
                  <w:p w14:paraId="7F9342D7" w14:textId="77777777" w:rsidR="00F1196C" w:rsidRDefault="00F1196C" w:rsidP="00F1196C"/>
                </w:tc>
              </w:tr>
              <w:tr w:rsidR="00452F2E" w14:paraId="5821491F" w14:textId="77777777" w:rsidTr="006A2524">
                <w:trPr>
                  <w:jc w:val="center"/>
                </w:trPr>
                <w:tc>
                  <w:tcPr>
                    <w:tcW w:w="2443" w:type="dxa"/>
                  </w:tcPr>
                  <w:p w14:paraId="4F7FA5D8" w14:textId="77777777" w:rsidR="00452F2E" w:rsidRDefault="00452F2E" w:rsidP="008B18C2">
                    <w:pPr>
                      <w:pStyle w:val="FontSVDeclarationPage2"/>
                    </w:pPr>
                  </w:p>
                </w:tc>
                <w:tc>
                  <w:tcPr>
                    <w:tcW w:w="0" w:type="auto"/>
                  </w:tcPr>
                  <w:p w14:paraId="6F0A342B" w14:textId="77777777" w:rsidR="00452F2E" w:rsidRDefault="00452F2E" w:rsidP="00452F2E"/>
                </w:tc>
                <w:tc>
                  <w:tcPr>
                    <w:tcW w:w="5374" w:type="dxa"/>
                    <w:vAlign w:val="bottom"/>
                  </w:tcPr>
                  <w:p w14:paraId="75805A9E" w14:textId="77777777" w:rsidR="00452F2E" w:rsidRDefault="00452F2E" w:rsidP="008B18C2">
                    <w:pPr>
                      <w:pStyle w:val="FontSVDeclarationPage2"/>
                    </w:pPr>
                  </w:p>
                </w:tc>
              </w:tr>
              <w:tr w:rsidR="00452F2E" w14:paraId="701A3EED" w14:textId="77777777" w:rsidTr="006A2524">
                <w:trPr>
                  <w:jc w:val="center"/>
                </w:trPr>
                <w:tc>
                  <w:tcPr>
                    <w:tcW w:w="2443" w:type="dxa"/>
                  </w:tcPr>
                  <w:p w14:paraId="0FFF0F7E" w14:textId="77777777" w:rsidR="00452F2E" w:rsidRDefault="00452F2E" w:rsidP="008B18C2">
                    <w:pPr>
                      <w:pStyle w:val="FontSVDeclarationPage2"/>
                    </w:pPr>
                  </w:p>
                </w:tc>
                <w:tc>
                  <w:tcPr>
                    <w:tcW w:w="0" w:type="auto"/>
                  </w:tcPr>
                  <w:p w14:paraId="47021776" w14:textId="77777777" w:rsidR="00452F2E" w:rsidRDefault="00452F2E" w:rsidP="00452F2E"/>
                </w:tc>
                <w:tc>
                  <w:tcPr>
                    <w:tcW w:w="5374" w:type="dxa"/>
                  </w:tcPr>
                  <w:p w14:paraId="364AD6AB" w14:textId="77777777" w:rsidR="00452F2E" w:rsidRDefault="00452F2E" w:rsidP="008B18C2">
                    <w:pPr>
                      <w:pStyle w:val="FontSVDeclarationPage2"/>
                    </w:pPr>
                  </w:p>
                </w:tc>
              </w:tr>
              <w:tr w:rsidR="00452F2E" w14:paraId="12B49FBE" w14:textId="77777777" w:rsidTr="006A2524">
                <w:trPr>
                  <w:jc w:val="center"/>
                </w:trPr>
                <w:tc>
                  <w:tcPr>
                    <w:tcW w:w="2443" w:type="dxa"/>
                  </w:tcPr>
                  <w:p w14:paraId="39ECFE03" w14:textId="77777777" w:rsidR="00452F2E" w:rsidRDefault="00452F2E" w:rsidP="008B18C2">
                    <w:pPr>
                      <w:pStyle w:val="FontSVDeclarationPage2"/>
                    </w:pPr>
                  </w:p>
                </w:tc>
                <w:tc>
                  <w:tcPr>
                    <w:tcW w:w="0" w:type="auto"/>
                  </w:tcPr>
                  <w:p w14:paraId="53D992EE" w14:textId="77777777" w:rsidR="00452F2E" w:rsidRDefault="00452F2E" w:rsidP="00452F2E"/>
                </w:tc>
                <w:tc>
                  <w:tcPr>
                    <w:tcW w:w="5374" w:type="dxa"/>
                  </w:tcPr>
                  <w:p w14:paraId="5CE68622" w14:textId="77777777" w:rsidR="00452F2E" w:rsidRDefault="00452F2E" w:rsidP="005B655E">
                    <w:pPr>
                      <w:pStyle w:val="Date1"/>
                    </w:pPr>
                  </w:p>
                </w:tc>
              </w:tr>
              <w:tr w:rsidR="000D2C41" w14:paraId="2119C17D" w14:textId="77777777" w:rsidTr="006A2524">
                <w:trPr>
                  <w:jc w:val="center"/>
                </w:trPr>
                <w:tc>
                  <w:tcPr>
                    <w:tcW w:w="2443" w:type="dxa"/>
                  </w:tcPr>
                  <w:p w14:paraId="36610A40" w14:textId="77777777" w:rsidR="000D2C41" w:rsidRDefault="000D2C41" w:rsidP="00F1196C"/>
                </w:tc>
                <w:tc>
                  <w:tcPr>
                    <w:tcW w:w="0" w:type="auto"/>
                  </w:tcPr>
                  <w:p w14:paraId="43D30501" w14:textId="77777777" w:rsidR="000D2C41" w:rsidRDefault="000D2C41" w:rsidP="00F1196C"/>
                </w:tc>
                <w:tc>
                  <w:tcPr>
                    <w:tcW w:w="5374" w:type="dxa"/>
                  </w:tcPr>
                  <w:p w14:paraId="1173C358" w14:textId="77777777" w:rsidR="000D2C41" w:rsidRDefault="000D2C41" w:rsidP="00F1196C"/>
                </w:tc>
              </w:tr>
              <w:tr w:rsidR="000D2C41" w14:paraId="26AB5854" w14:textId="77777777" w:rsidTr="006A2524">
                <w:trPr>
                  <w:jc w:val="center"/>
                </w:trPr>
                <w:tc>
                  <w:tcPr>
                    <w:tcW w:w="2443" w:type="dxa"/>
                  </w:tcPr>
                  <w:p w14:paraId="7420ACED" w14:textId="77777777" w:rsidR="000D2C41" w:rsidRDefault="000D2C41" w:rsidP="00F1196C"/>
                </w:tc>
                <w:tc>
                  <w:tcPr>
                    <w:tcW w:w="0" w:type="auto"/>
                  </w:tcPr>
                  <w:p w14:paraId="2496FC1B" w14:textId="77777777" w:rsidR="000D2C41" w:rsidRDefault="000D2C41" w:rsidP="00F1196C"/>
                </w:tc>
                <w:tc>
                  <w:tcPr>
                    <w:tcW w:w="5374" w:type="dxa"/>
                  </w:tcPr>
                  <w:p w14:paraId="4F5262F6" w14:textId="77777777" w:rsidR="000D2C41" w:rsidRDefault="000D2C41" w:rsidP="00F1196C"/>
                </w:tc>
              </w:tr>
              <w:tr w:rsidR="009E4D7D" w14:paraId="4EADDA05" w14:textId="77777777" w:rsidTr="00FD7BA1">
                <w:trPr>
                  <w:jc w:val="center"/>
                </w:trPr>
                <w:tc>
                  <w:tcPr>
                    <w:tcW w:w="2443" w:type="dxa"/>
                  </w:tcPr>
                  <w:p w14:paraId="166843A5" w14:textId="77777777" w:rsidR="009E4D7D" w:rsidRDefault="009E4D7D" w:rsidP="00FD7BA1"/>
                </w:tc>
                <w:tc>
                  <w:tcPr>
                    <w:tcW w:w="0" w:type="auto"/>
                  </w:tcPr>
                  <w:p w14:paraId="38F7BC1A" w14:textId="77777777" w:rsidR="009E4D7D" w:rsidRDefault="009E4D7D" w:rsidP="00FD7BA1"/>
                </w:tc>
                <w:tc>
                  <w:tcPr>
                    <w:tcW w:w="5374" w:type="dxa"/>
                  </w:tcPr>
                  <w:p w14:paraId="12F7FCE7" w14:textId="77777777" w:rsidR="009E4D7D" w:rsidRDefault="009E4D7D" w:rsidP="00FD7BA1"/>
                </w:tc>
              </w:tr>
              <w:tr w:rsidR="009E4D7D" w14:paraId="7D33D58C" w14:textId="77777777" w:rsidTr="006A2524">
                <w:trPr>
                  <w:jc w:val="center"/>
                </w:trPr>
                <w:tc>
                  <w:tcPr>
                    <w:tcW w:w="2443" w:type="dxa"/>
                  </w:tcPr>
                  <w:p w14:paraId="7E91E32E" w14:textId="77777777" w:rsidR="009E4D7D" w:rsidRDefault="009E4D7D" w:rsidP="00FD7BA1"/>
                </w:tc>
                <w:tc>
                  <w:tcPr>
                    <w:tcW w:w="0" w:type="auto"/>
                  </w:tcPr>
                  <w:p w14:paraId="3DC55518" w14:textId="77777777" w:rsidR="009E4D7D" w:rsidRDefault="009E4D7D" w:rsidP="00FD7BA1"/>
                </w:tc>
                <w:tc>
                  <w:tcPr>
                    <w:tcW w:w="5374" w:type="dxa"/>
                  </w:tcPr>
                  <w:p w14:paraId="565E5D73" w14:textId="77777777" w:rsidR="009E4D7D" w:rsidRDefault="009E4D7D" w:rsidP="00FD7BA1"/>
                </w:tc>
              </w:tr>
              <w:tr w:rsidR="009E4D7D" w14:paraId="753F3DEE" w14:textId="77777777" w:rsidTr="006A2524">
                <w:trPr>
                  <w:jc w:val="center"/>
                </w:trPr>
                <w:tc>
                  <w:tcPr>
                    <w:tcW w:w="2443" w:type="dxa"/>
                  </w:tcPr>
                  <w:p w14:paraId="489454B8" w14:textId="77777777" w:rsidR="009E4D7D" w:rsidRDefault="009E4D7D" w:rsidP="00FD7BA1"/>
                </w:tc>
                <w:tc>
                  <w:tcPr>
                    <w:tcW w:w="0" w:type="auto"/>
                  </w:tcPr>
                  <w:p w14:paraId="7D82F03B" w14:textId="77777777" w:rsidR="009E4D7D" w:rsidRDefault="009E4D7D" w:rsidP="00FD7BA1"/>
                </w:tc>
                <w:tc>
                  <w:tcPr>
                    <w:tcW w:w="5374" w:type="dxa"/>
                  </w:tcPr>
                  <w:p w14:paraId="2346FC06" w14:textId="77777777" w:rsidR="009E4D7D" w:rsidRDefault="003B4FFF" w:rsidP="00FD7BA1"/>
                </w:tc>
              </w:tr>
            </w:tbl>
          </w:sdtContent>
        </w:sdt>
      </w:sdtContent>
    </w:sdt>
    <w:p w14:paraId="1637C5CE"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EndPr/>
      <w:sdtContent>
        <w:p w14:paraId="74AC2A80" w14:textId="7D2AB33D" w:rsidR="00452F2E" w:rsidRDefault="008A26C3" w:rsidP="008B18C2">
          <w:pPr>
            <w:pStyle w:val="COVERANDMAINFONT"/>
          </w:pPr>
          <w:r>
            <w:t>HAND GESTURE CONTROL FIRST</w:t>
          </w:r>
          <w:r w:rsidR="007E048D">
            <w:t>-</w:t>
          </w:r>
          <w:r>
            <w:t>PERSON SHOOT</w:t>
          </w:r>
          <w:r w:rsidR="00F70474">
            <w:t>ER</w:t>
          </w:r>
          <w:r>
            <w:t xml:space="preserve"> GAME</w:t>
          </w:r>
        </w:p>
        <w:p w14:paraId="0BE77953" w14:textId="77777777" w:rsidR="009E4D7D" w:rsidRDefault="009E4D7D" w:rsidP="008B18C2">
          <w:pPr>
            <w:pStyle w:val="COVERANDMAINFONT"/>
          </w:pPr>
        </w:p>
        <w:p w14:paraId="4A260C57" w14:textId="77777777" w:rsidR="009E4D7D" w:rsidRDefault="009E4D7D" w:rsidP="008B18C2">
          <w:pPr>
            <w:pStyle w:val="COVERANDMAINFONT"/>
          </w:pPr>
        </w:p>
        <w:p w14:paraId="30B43F5F" w14:textId="77777777" w:rsidR="00B50298" w:rsidRDefault="003B4FFF" w:rsidP="008B18C2">
          <w:pPr>
            <w:pStyle w:val="COVERANDMAINFONT"/>
          </w:pPr>
        </w:p>
      </w:sdtContent>
    </w:sdt>
    <w:sdt>
      <w:sdtPr>
        <w:alias w:val="Locked"/>
        <w:tag w:val="Locked"/>
        <w:id w:val="2324932"/>
        <w:lock w:val="sdtContentLocked"/>
        <w:placeholder>
          <w:docPart w:val="292E6D1D0B8A4C6E8D3C4D25199529AF"/>
        </w:placeholder>
      </w:sdtPr>
      <w:sdtEndPr/>
      <w:sdtContent>
        <w:p w14:paraId="0DEFEA38" w14:textId="77777777" w:rsidR="00B50298" w:rsidRDefault="00B50298" w:rsidP="00A25D62">
          <w:pPr>
            <w:jc w:val="center"/>
          </w:pPr>
        </w:p>
        <w:p w14:paraId="47F91D7E" w14:textId="77777777" w:rsidR="00084ED0" w:rsidRDefault="00084ED0" w:rsidP="00A25D62">
          <w:pPr>
            <w:jc w:val="center"/>
          </w:pPr>
        </w:p>
        <w:p w14:paraId="3AED38A0" w14:textId="77777777" w:rsidR="00084ED0" w:rsidRDefault="00084ED0" w:rsidP="00A25D62">
          <w:pPr>
            <w:jc w:val="center"/>
          </w:pPr>
        </w:p>
        <w:p w14:paraId="39A22166" w14:textId="77777777" w:rsidR="00084ED0" w:rsidRDefault="00084ED0" w:rsidP="00A25D62">
          <w:pPr>
            <w:jc w:val="center"/>
          </w:pPr>
        </w:p>
        <w:p w14:paraId="1BE826A4" w14:textId="77777777" w:rsidR="00490C42" w:rsidRDefault="00490C42" w:rsidP="00A25D62">
          <w:pPr>
            <w:jc w:val="center"/>
          </w:pPr>
        </w:p>
        <w:p w14:paraId="341F1A3A" w14:textId="77777777" w:rsidR="00490C42" w:rsidRDefault="00490C42" w:rsidP="00A25D62">
          <w:pPr>
            <w:jc w:val="center"/>
          </w:pPr>
        </w:p>
        <w:p w14:paraId="283DE2D6" w14:textId="77777777" w:rsidR="00490C42" w:rsidRDefault="003B4FFF" w:rsidP="00A25D62">
          <w:pPr>
            <w:jc w:val="center"/>
          </w:pPr>
        </w:p>
      </w:sdtContent>
    </w:sdt>
    <w:p w14:paraId="6933F552" w14:textId="6B394E25" w:rsidR="00270C9B" w:rsidRDefault="003B4FFF" w:rsidP="00270C9B">
      <w:pPr>
        <w:pStyle w:val="COVERANDMAINFONT"/>
      </w:pPr>
      <w:sdt>
        <w:sdtPr>
          <w:alias w:val="Author"/>
          <w:tag w:val="Name"/>
          <w:id w:val="538784964"/>
        </w:sdtPr>
        <w:sdtEndPr/>
        <w:sdtContent>
          <w:r w:rsidR="008A26C3">
            <w:t>GOH CHIANG CHENG</w:t>
          </w:r>
        </w:sdtContent>
      </w:sdt>
    </w:p>
    <w:sdt>
      <w:sdtPr>
        <w:rPr>
          <w:rFonts w:cstheme="minorBidi"/>
          <w:lang w:val="en-MY"/>
        </w:rPr>
        <w:id w:val="965932861"/>
        <w:lock w:val="sdtContentLocked"/>
        <w:placeholder>
          <w:docPart w:val="292E6D1D0B8A4C6E8D3C4D25199529AF"/>
        </w:placeholder>
      </w:sdtPr>
      <w:sdtEndPr/>
      <w:sdtContent>
        <w:p w14:paraId="095732DE" w14:textId="77777777" w:rsidR="00490C42" w:rsidRDefault="00490C42" w:rsidP="00270C9B">
          <w:pPr>
            <w:pStyle w:val="COVERANDMAINFONT"/>
          </w:pPr>
        </w:p>
        <w:p w14:paraId="71472D96" w14:textId="77777777" w:rsidR="00490C42" w:rsidRDefault="00490C42" w:rsidP="00A25D62">
          <w:pPr>
            <w:jc w:val="center"/>
          </w:pPr>
        </w:p>
        <w:p w14:paraId="52ACC382" w14:textId="77777777" w:rsidR="00DC534D" w:rsidRDefault="00DC534D" w:rsidP="00A25D62">
          <w:pPr>
            <w:jc w:val="center"/>
          </w:pPr>
        </w:p>
        <w:p w14:paraId="48D54158" w14:textId="77777777" w:rsidR="00084ED0" w:rsidRDefault="00084ED0" w:rsidP="00A25D62">
          <w:pPr>
            <w:jc w:val="center"/>
          </w:pPr>
        </w:p>
        <w:p w14:paraId="3838B51F" w14:textId="77777777" w:rsidR="00084ED0" w:rsidRDefault="00084ED0" w:rsidP="00A25D62">
          <w:pPr>
            <w:jc w:val="center"/>
          </w:pPr>
        </w:p>
        <w:p w14:paraId="72892C2B" w14:textId="77777777" w:rsidR="00CF7E3C" w:rsidRDefault="00CF7E3C" w:rsidP="00A25D62">
          <w:pPr>
            <w:jc w:val="center"/>
          </w:pPr>
        </w:p>
        <w:p w14:paraId="13705985" w14:textId="77777777" w:rsidR="00490C42" w:rsidRDefault="003B4FFF" w:rsidP="00A9159C">
          <w:pPr>
            <w:jc w:val="center"/>
          </w:pPr>
        </w:p>
      </w:sdtContent>
    </w:sdt>
    <w:p w14:paraId="58270C5F"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End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9E4D7D">
            <w:t>fulfilment</w:t>
          </w:r>
        </w:sdtContent>
      </w:sdt>
      <w:r w:rsidR="00667A22">
        <w:t xml:space="preserve"> </w:t>
      </w:r>
      <w:r w:rsidRPr="0041489E">
        <w:t>of the</w:t>
      </w:r>
      <w:r>
        <w:t xml:space="preserve"> </w:t>
      </w:r>
    </w:p>
    <w:p w14:paraId="6D12762B"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EndPr/>
      <w:sdtContent>
        <w:p w14:paraId="784C51C5" w14:textId="0B008BEC" w:rsidR="00490C42" w:rsidRDefault="009E4D7D" w:rsidP="008B18C2">
          <w:pPr>
            <w:pStyle w:val="COVERANDMAINFONT"/>
          </w:pPr>
          <w:r>
            <w:t>Bachelor of Computer Science (</w:t>
          </w:r>
          <w:r w:rsidR="008A26C3">
            <w:t>Graphics and Multimedia Software</w:t>
          </w:r>
          <w:r>
            <w:t>)</w:t>
          </w:r>
        </w:p>
      </w:sdtContent>
    </w:sdt>
    <w:sdt>
      <w:sdtPr>
        <w:alias w:val="Locked"/>
        <w:tag w:val="Locked"/>
        <w:id w:val="-228009098"/>
        <w:lock w:val="sdtContentLocked"/>
        <w:placeholder>
          <w:docPart w:val="101854874923429DAA193388F6D83E31"/>
        </w:placeholder>
      </w:sdtPr>
      <w:sdtEndPr/>
      <w:sdtContent>
        <w:p w14:paraId="22E9E00A" w14:textId="77777777" w:rsidR="00490C42" w:rsidRDefault="00490C42" w:rsidP="00A25D62">
          <w:pPr>
            <w:jc w:val="center"/>
          </w:pPr>
        </w:p>
        <w:p w14:paraId="0144A1A6" w14:textId="77777777" w:rsidR="00490C42" w:rsidRDefault="003B4FFF"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EndPr/>
      <w:sdtContent>
        <w:p w14:paraId="40FA11C1"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5487F8A6"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EndPr/>
      <w:sdtContent>
        <w:p w14:paraId="7F5ACDF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EndPr/>
      <w:sdtContent>
        <w:p w14:paraId="599BAE5B" w14:textId="77777777" w:rsidR="00490C42" w:rsidRDefault="00490C42" w:rsidP="00953984">
          <w:pPr>
            <w:jc w:val="center"/>
          </w:pPr>
        </w:p>
        <w:p w14:paraId="447CB333" w14:textId="77777777" w:rsidR="00CF7E3C" w:rsidRDefault="00CF7E3C" w:rsidP="00953984">
          <w:pPr>
            <w:jc w:val="center"/>
          </w:pPr>
        </w:p>
        <w:p w14:paraId="7EF372B5" w14:textId="77777777" w:rsidR="00953984" w:rsidRDefault="00953984" w:rsidP="00953984">
          <w:pPr>
            <w:jc w:val="center"/>
          </w:pPr>
        </w:p>
        <w:p w14:paraId="5C847905" w14:textId="77777777" w:rsidR="00CF7E3C" w:rsidRDefault="00CF7E3C" w:rsidP="00084ED0">
          <w:pPr>
            <w:jc w:val="center"/>
          </w:pPr>
        </w:p>
        <w:p w14:paraId="6123AAFA" w14:textId="77777777" w:rsidR="00084ED0" w:rsidRDefault="00084ED0" w:rsidP="00084ED0">
          <w:pPr>
            <w:jc w:val="center"/>
          </w:pPr>
        </w:p>
        <w:p w14:paraId="306323D2" w14:textId="77777777" w:rsidR="00953984" w:rsidRDefault="003B4FFF" w:rsidP="00953984">
          <w:pPr>
            <w:jc w:val="center"/>
          </w:pPr>
        </w:p>
      </w:sdtContent>
    </w:sdt>
    <w:sdt>
      <w:sdtPr>
        <w:id w:val="-1410611531"/>
        <w:placeholder>
          <w:docPart w:val="101854874923429DAA193388F6D83E31"/>
        </w:placeholder>
      </w:sdtPr>
      <w:sdtEndPr/>
      <w:sdtContent>
        <w:p w14:paraId="6661F173" w14:textId="40C22A1F" w:rsidR="00953984" w:rsidRDefault="0076244D" w:rsidP="000E27E5">
          <w:pPr>
            <w:pStyle w:val="COVERANDMAINFONT"/>
          </w:pPr>
          <w:r>
            <w:t>AUGUST</w:t>
          </w:r>
          <w:r w:rsidR="00213738">
            <w:t xml:space="preserve"> 20</w:t>
          </w:r>
          <w:r w:rsidR="00FD2D44">
            <w:t>2</w:t>
          </w:r>
          <w:r w:rsidR="004A7148">
            <w:t>1</w:t>
          </w:r>
        </w:p>
      </w:sdtContent>
    </w:sdt>
    <w:p w14:paraId="5678B187" w14:textId="77777777" w:rsidR="00084ED0" w:rsidRPr="00FD2D44" w:rsidRDefault="00084ED0" w:rsidP="00404E4B">
      <w:pPr>
        <w:pStyle w:val="TITLEATPREFACE"/>
        <w:spacing w:after="960"/>
        <w:rPr>
          <w:lang w:val="en-US"/>
        </w:rPr>
        <w:sectPr w:rsidR="00084ED0" w:rsidRPr="00FD2D44" w:rsidSect="00084ED0">
          <w:footerReference w:type="default" r:id="rId12"/>
          <w:footerReference w:type="first" r:id="rId13"/>
          <w:pgSz w:w="11907" w:h="16840" w:code="9"/>
          <w:pgMar w:top="1412" w:right="1843" w:bottom="1412" w:left="1843" w:header="709" w:footer="709" w:gutter="0"/>
          <w:pgNumType w:fmt="lowerRoman" w:start="1"/>
          <w:cols w:space="708"/>
          <w:titlePg/>
          <w:docGrid w:linePitch="360"/>
        </w:sectPr>
      </w:pPr>
    </w:p>
    <w:p w14:paraId="6F3F5F55" w14:textId="77777777" w:rsidR="00030FC6" w:rsidRPr="00CE1D1F" w:rsidRDefault="00452F2E" w:rsidP="00404E4B">
      <w:pPr>
        <w:pStyle w:val="TITLEATPREFACE"/>
        <w:spacing w:after="960"/>
      </w:pPr>
      <w:bookmarkStart w:id="0" w:name="_Toc69670080"/>
      <w:r w:rsidRPr="00CE1D1F">
        <w:lastRenderedPageBreak/>
        <w:t>DECLARATION</w:t>
      </w:r>
      <w:bookmarkEnd w:id="0"/>
    </w:p>
    <w:p w14:paraId="6D39312B" w14:textId="77777777" w:rsidR="00271358" w:rsidRPr="00271358" w:rsidRDefault="00271358" w:rsidP="00501895">
      <w:pPr>
        <w:pStyle w:val="Dedication"/>
      </w:pPr>
    </w:p>
    <w:p w14:paraId="46203109" w14:textId="77777777" w:rsidR="00452F2E" w:rsidRDefault="00452F2E" w:rsidP="00501895">
      <w:pPr>
        <w:pStyle w:val="Dedication"/>
      </w:pPr>
    </w:p>
    <w:p w14:paraId="5C060E32" w14:textId="77777777" w:rsidR="00452F2E" w:rsidRDefault="00452F2E" w:rsidP="00501895">
      <w:pPr>
        <w:pStyle w:val="Dedication"/>
      </w:pPr>
    </w:p>
    <w:p w14:paraId="6F5B6B87" w14:textId="77777777" w:rsidR="00452F2E" w:rsidRDefault="00452F2E" w:rsidP="00501895">
      <w:pPr>
        <w:pStyle w:val="Dedication"/>
      </w:pPr>
    </w:p>
    <w:p w14:paraId="2139124E" w14:textId="77777777" w:rsidR="00452F2E" w:rsidRDefault="00452F2E" w:rsidP="00501895">
      <w:pPr>
        <w:pStyle w:val="Dedication"/>
      </w:pPr>
    </w:p>
    <w:p w14:paraId="25800258" w14:textId="77777777" w:rsidR="00452F2E" w:rsidRDefault="00452F2E" w:rsidP="00501895">
      <w:pPr>
        <w:pStyle w:val="Dedication"/>
      </w:pPr>
    </w:p>
    <w:p w14:paraId="3AE6B2CD" w14:textId="77777777" w:rsidR="00452F2E" w:rsidRDefault="00452F2E" w:rsidP="00501895">
      <w:pPr>
        <w:pStyle w:val="Dedication"/>
      </w:pPr>
    </w:p>
    <w:p w14:paraId="3F662B3A" w14:textId="77777777" w:rsidR="00030FC6" w:rsidRDefault="00030FC6" w:rsidP="00501895">
      <w:pPr>
        <w:pStyle w:val="Dedication"/>
      </w:pPr>
    </w:p>
    <w:p w14:paraId="4D953838" w14:textId="77777777" w:rsidR="00030FC6" w:rsidRDefault="00030FC6" w:rsidP="00501895">
      <w:pPr>
        <w:pStyle w:val="Dedication"/>
      </w:pPr>
    </w:p>
    <w:p w14:paraId="709AA89D" w14:textId="799D1D86" w:rsidR="00030FC6" w:rsidRPr="00DE13F2" w:rsidRDefault="00030FC6"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EndPr/>
        <w:sdtContent>
          <w:r w:rsidR="003B1E96">
            <w:rPr>
              <w:i/>
            </w:rPr>
            <w:t>Hand Gesture Control First-Person Shoot</w:t>
          </w:r>
          <w:r w:rsidR="000F3309">
            <w:rPr>
              <w:i/>
            </w:rPr>
            <w:t>er</w:t>
          </w:r>
          <w:r w:rsidR="003B1E96">
            <w:rPr>
              <w:i/>
            </w:rPr>
            <w:t xml:space="preserve"> Game</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78437AEE"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2640378B" w14:textId="77777777" w:rsidTr="000E3768">
        <w:trPr>
          <w:jc w:val="center"/>
        </w:trPr>
        <w:tc>
          <w:tcPr>
            <w:tcW w:w="1703" w:type="dxa"/>
          </w:tcPr>
          <w:p w14:paraId="4FCFEBE1" w14:textId="77777777" w:rsidR="00030FC6" w:rsidRDefault="00030FC6" w:rsidP="00480AB6">
            <w:pPr>
              <w:pStyle w:val="Decpage3"/>
            </w:pPr>
            <w:r>
              <w:t>Signature</w:t>
            </w:r>
          </w:p>
        </w:tc>
        <w:tc>
          <w:tcPr>
            <w:tcW w:w="0" w:type="auto"/>
          </w:tcPr>
          <w:p w14:paraId="7698F478" w14:textId="77777777" w:rsidR="00030FC6" w:rsidRDefault="00030FC6" w:rsidP="00D816F8">
            <w:r>
              <w:t>:</w:t>
            </w:r>
          </w:p>
        </w:tc>
        <w:tc>
          <w:tcPr>
            <w:tcW w:w="4218" w:type="dxa"/>
            <w:vAlign w:val="bottom"/>
          </w:tcPr>
          <w:p w14:paraId="64E7A8B6" w14:textId="77777777" w:rsidR="00030FC6" w:rsidRDefault="00030FC6" w:rsidP="00D816F8">
            <w:r w:rsidRPr="007E038E">
              <w:t>....................................................</w:t>
            </w:r>
          </w:p>
        </w:tc>
      </w:tr>
      <w:tr w:rsidR="00030FC6" w14:paraId="7E977D77" w14:textId="77777777" w:rsidTr="000E3768">
        <w:trPr>
          <w:jc w:val="center"/>
        </w:trPr>
        <w:tc>
          <w:tcPr>
            <w:tcW w:w="1703" w:type="dxa"/>
          </w:tcPr>
          <w:p w14:paraId="089F98C8" w14:textId="77777777" w:rsidR="00030FC6" w:rsidRDefault="00030FC6" w:rsidP="00480AB6">
            <w:pPr>
              <w:pStyle w:val="Decpage3"/>
            </w:pPr>
            <w:r>
              <w:t>Name</w:t>
            </w:r>
          </w:p>
        </w:tc>
        <w:tc>
          <w:tcPr>
            <w:tcW w:w="0" w:type="auto"/>
          </w:tcPr>
          <w:p w14:paraId="6DB4D67E" w14:textId="77777777" w:rsidR="00030FC6" w:rsidRDefault="00030FC6" w:rsidP="00D816F8">
            <w:r>
              <w:t>:</w:t>
            </w:r>
          </w:p>
        </w:tc>
        <w:tc>
          <w:tcPr>
            <w:tcW w:w="4218" w:type="dxa"/>
          </w:tcPr>
          <w:p w14:paraId="4D95958F" w14:textId="5CCD391E" w:rsidR="00030FC6" w:rsidRDefault="003B4FFF" w:rsidP="000E3768">
            <w:pPr>
              <w:pStyle w:val="COVERANDMAINFONT"/>
              <w:jc w:val="left"/>
            </w:pPr>
            <w:sdt>
              <w:sdtPr>
                <w:alias w:val="Author"/>
                <w:tag w:val="Name"/>
                <w:id w:val="-1937357504"/>
              </w:sdtPr>
              <w:sdtEndPr/>
              <w:sdtContent>
                <w:r w:rsidR="003B1E96">
                  <w:t>GOH CHIANG CHENG</w:t>
                </w:r>
              </w:sdtContent>
            </w:sdt>
          </w:p>
        </w:tc>
      </w:tr>
      <w:tr w:rsidR="00030FC6" w14:paraId="554F273C" w14:textId="77777777" w:rsidTr="000E3768">
        <w:trPr>
          <w:jc w:val="center"/>
        </w:trPr>
        <w:tc>
          <w:tcPr>
            <w:tcW w:w="1703" w:type="dxa"/>
          </w:tcPr>
          <w:p w14:paraId="14B53B5D" w14:textId="77777777" w:rsidR="00030FC6" w:rsidRDefault="00030FC6" w:rsidP="00480AB6">
            <w:pPr>
              <w:pStyle w:val="Decpage3"/>
            </w:pPr>
            <w:r>
              <w:t>Date</w:t>
            </w:r>
          </w:p>
        </w:tc>
        <w:tc>
          <w:tcPr>
            <w:tcW w:w="0" w:type="auto"/>
          </w:tcPr>
          <w:p w14:paraId="07B31F74" w14:textId="77777777" w:rsidR="00030FC6" w:rsidRDefault="00030FC6" w:rsidP="00D816F8">
            <w:r>
              <w:t>:</w:t>
            </w:r>
          </w:p>
        </w:tc>
        <w:sdt>
          <w:sdtPr>
            <w:id w:val="299425983"/>
            <w:showingPlcHdr/>
            <w:date w:fullDate="2020-08-29T00:00:00Z">
              <w:dateFormat w:val="d MMMM yyyy"/>
              <w:lid w:val="en-MY"/>
              <w:storeMappedDataAs w:val="dateTime"/>
              <w:calendar w:val="gregorian"/>
            </w:date>
          </w:sdtPr>
          <w:sdtEndPr/>
          <w:sdtContent>
            <w:tc>
              <w:tcPr>
                <w:tcW w:w="4218" w:type="dxa"/>
              </w:tcPr>
              <w:p w14:paraId="7DCA4F3F" w14:textId="60F2D181" w:rsidR="00030FC6" w:rsidRDefault="00683123" w:rsidP="00AB2CDF">
                <w:pPr>
                  <w:pStyle w:val="Date1"/>
                </w:pPr>
                <w:r>
                  <w:t xml:space="preserve">     </w:t>
                </w:r>
              </w:p>
            </w:tc>
          </w:sdtContent>
        </w:sdt>
      </w:tr>
      <w:tr w:rsidR="001B23A9" w14:paraId="6D85AC2C" w14:textId="77777777" w:rsidTr="000E3768">
        <w:trPr>
          <w:jc w:val="center"/>
        </w:trPr>
        <w:tc>
          <w:tcPr>
            <w:tcW w:w="1703" w:type="dxa"/>
          </w:tcPr>
          <w:p w14:paraId="58A112AB" w14:textId="77777777" w:rsidR="001B23A9" w:rsidRDefault="001B23A9" w:rsidP="00480AB6">
            <w:pPr>
              <w:pStyle w:val="Decpage3"/>
            </w:pPr>
          </w:p>
        </w:tc>
        <w:tc>
          <w:tcPr>
            <w:tcW w:w="0" w:type="auto"/>
          </w:tcPr>
          <w:p w14:paraId="36561D36" w14:textId="77777777" w:rsidR="001B23A9" w:rsidRDefault="001B23A9" w:rsidP="00D816F8"/>
        </w:tc>
        <w:tc>
          <w:tcPr>
            <w:tcW w:w="4218" w:type="dxa"/>
          </w:tcPr>
          <w:p w14:paraId="20AB7A75" w14:textId="77777777" w:rsidR="001B23A9" w:rsidRPr="006F4CBE" w:rsidRDefault="001B23A9" w:rsidP="00D816F8"/>
        </w:tc>
      </w:tr>
      <w:tr w:rsidR="00FE3086" w14:paraId="68D6A936" w14:textId="77777777" w:rsidTr="000E3768">
        <w:trPr>
          <w:jc w:val="center"/>
        </w:trPr>
        <w:tc>
          <w:tcPr>
            <w:tcW w:w="1703" w:type="dxa"/>
          </w:tcPr>
          <w:p w14:paraId="3C2B13BD" w14:textId="77777777" w:rsidR="00FE3086" w:rsidRDefault="00FE3086" w:rsidP="00480AB6">
            <w:pPr>
              <w:pStyle w:val="Decpage3"/>
            </w:pPr>
          </w:p>
        </w:tc>
        <w:tc>
          <w:tcPr>
            <w:tcW w:w="0" w:type="auto"/>
          </w:tcPr>
          <w:p w14:paraId="5BA107F5" w14:textId="77777777" w:rsidR="00FE3086" w:rsidRDefault="00FE3086" w:rsidP="00D816F8"/>
        </w:tc>
        <w:tc>
          <w:tcPr>
            <w:tcW w:w="4218" w:type="dxa"/>
          </w:tcPr>
          <w:p w14:paraId="4BBB3B16" w14:textId="77777777" w:rsidR="00FE3086" w:rsidRPr="006F4CBE" w:rsidRDefault="00FE3086" w:rsidP="00D816F8"/>
        </w:tc>
      </w:tr>
    </w:tbl>
    <w:p w14:paraId="0E265DE1" w14:textId="77777777" w:rsidR="00084ED0" w:rsidRDefault="00084ED0" w:rsidP="000E6148">
      <w:r>
        <w:br w:type="page"/>
      </w:r>
    </w:p>
    <w:p w14:paraId="70EC2B5F" w14:textId="77777777" w:rsidR="00EF3623" w:rsidRPr="00C37717" w:rsidRDefault="009F3843" w:rsidP="00404E4B">
      <w:pPr>
        <w:pStyle w:val="TITLEATPREFACE"/>
        <w:spacing w:after="960"/>
      </w:pPr>
      <w:bookmarkStart w:id="1" w:name="_Toc69670081"/>
      <w:r w:rsidRPr="000E6148">
        <w:lastRenderedPageBreak/>
        <w:t>DEDICATION</w:t>
      </w:r>
      <w:bookmarkEnd w:id="1"/>
    </w:p>
    <w:p w14:paraId="2F48C2EA" w14:textId="77777777" w:rsidR="009F3843" w:rsidRDefault="009F3843" w:rsidP="00501895">
      <w:pPr>
        <w:pStyle w:val="Dedication"/>
      </w:pPr>
    </w:p>
    <w:p w14:paraId="156A57F6" w14:textId="77777777" w:rsidR="009F3843" w:rsidRDefault="009F3843" w:rsidP="00501895">
      <w:pPr>
        <w:pStyle w:val="Dedication"/>
      </w:pPr>
    </w:p>
    <w:p w14:paraId="2BBD40C0" w14:textId="77777777" w:rsidR="009F3843" w:rsidRDefault="009F3843" w:rsidP="00501895">
      <w:pPr>
        <w:pStyle w:val="Dedication"/>
      </w:pPr>
    </w:p>
    <w:p w14:paraId="1669CB10" w14:textId="77777777" w:rsidR="009F3843" w:rsidRDefault="009F3843" w:rsidP="00501895">
      <w:pPr>
        <w:pStyle w:val="Dedication"/>
      </w:pPr>
    </w:p>
    <w:p w14:paraId="739FD8F6" w14:textId="77777777" w:rsidR="00501895" w:rsidRDefault="00501895" w:rsidP="00501895">
      <w:pPr>
        <w:pStyle w:val="Dedication"/>
      </w:pPr>
    </w:p>
    <w:p w14:paraId="56533F64" w14:textId="77777777" w:rsidR="009F3843" w:rsidRDefault="009F3843" w:rsidP="00501895">
      <w:pPr>
        <w:pStyle w:val="Dedication"/>
      </w:pPr>
    </w:p>
    <w:p w14:paraId="52B3BA11" w14:textId="77777777" w:rsidR="00EF661F" w:rsidRDefault="00EF661F" w:rsidP="00501895">
      <w:pPr>
        <w:pStyle w:val="Dedication"/>
      </w:pPr>
    </w:p>
    <w:p w14:paraId="53F5F6BD" w14:textId="77777777" w:rsidR="00EF661F" w:rsidRDefault="00EF661F" w:rsidP="00501895">
      <w:pPr>
        <w:pStyle w:val="Dedication"/>
      </w:pPr>
    </w:p>
    <w:p w14:paraId="1E07A553" w14:textId="77777777" w:rsidR="00EF661F" w:rsidRDefault="00EF661F" w:rsidP="00501895">
      <w:pPr>
        <w:pStyle w:val="Dedication"/>
      </w:pPr>
    </w:p>
    <w:sdt>
      <w:sdtPr>
        <w:id w:val="-1941593969"/>
        <w:placeholder>
          <w:docPart w:val="101854874923429DAA193388F6D83E31"/>
        </w:placeholder>
      </w:sdtPr>
      <w:sdtEndPr/>
      <w:sdtContent>
        <w:p w14:paraId="265E33E0" w14:textId="71BD74AE" w:rsidR="007B7DCC" w:rsidRDefault="002E6485" w:rsidP="00C36EFA">
          <w:pPr>
            <w:pStyle w:val="Dedication"/>
          </w:pPr>
          <w:r w:rsidRPr="00BC2096">
            <w:t xml:space="preserve">This thesis is dedicated to </w:t>
          </w:r>
          <w:r w:rsidR="00B65346">
            <w:t xml:space="preserve">all lecturers in </w:t>
          </w:r>
          <w:proofErr w:type="spellStart"/>
          <w:r w:rsidR="00B65346">
            <w:t>Universiti</w:t>
          </w:r>
          <w:proofErr w:type="spellEnd"/>
          <w:r w:rsidR="00B65346">
            <w:t xml:space="preserve"> </w:t>
          </w:r>
          <w:proofErr w:type="spellStart"/>
          <w:r w:rsidR="00B65346">
            <w:t>Teknologi</w:t>
          </w:r>
          <w:proofErr w:type="spellEnd"/>
          <w:r w:rsidR="00B65346">
            <w:t xml:space="preserve"> Malaysia (UTM) wh</w:t>
          </w:r>
          <w:r w:rsidR="003F124B">
            <w:t>o</w:t>
          </w:r>
          <w:r w:rsidR="00B65346">
            <w:t xml:space="preserve"> did share their knowledge to me during my study in </w:t>
          </w:r>
          <w:r w:rsidR="003F124B">
            <w:t xml:space="preserve">the university. </w:t>
          </w:r>
        </w:p>
      </w:sdtContent>
    </w:sdt>
    <w:p w14:paraId="06F8E03C" w14:textId="77777777" w:rsidR="001A7A9B" w:rsidRDefault="001A7A9B" w:rsidP="00CE1D1F">
      <w:r>
        <w:br w:type="page"/>
      </w:r>
    </w:p>
    <w:p w14:paraId="14BF18B2" w14:textId="77777777" w:rsidR="002E0652" w:rsidRPr="00835A8D" w:rsidRDefault="002E0652" w:rsidP="00404E4B">
      <w:pPr>
        <w:pStyle w:val="TITLEATPREFACE"/>
        <w:spacing w:after="960"/>
      </w:pPr>
      <w:bookmarkStart w:id="2" w:name="_Toc69670082"/>
      <w:r w:rsidRPr="00CE1D1F">
        <w:lastRenderedPageBreak/>
        <w:t>ACKNOWLEDGEMENT</w:t>
      </w:r>
      <w:bookmarkEnd w:id="2"/>
    </w:p>
    <w:sdt>
      <w:sdtPr>
        <w:alias w:val="Acknowledgement"/>
        <w:tag w:val="Acknowledgement"/>
        <w:id w:val="-1811005118"/>
        <w:placeholder>
          <w:docPart w:val="101854874923429DAA193388F6D83E31"/>
        </w:placeholder>
      </w:sdtPr>
      <w:sdtEndPr/>
      <w:sdtContent>
        <w:p w14:paraId="2BD64808" w14:textId="27E46606" w:rsidR="00A40615" w:rsidRDefault="00A40615" w:rsidP="00E844B4">
          <w:pPr>
            <w:pStyle w:val="Acknowledgement"/>
          </w:pPr>
          <w:r>
            <w:t xml:space="preserve">I would like to express my appreciation to all the lecturers in School of Computing that did provides useful knowledge and guidance to me for completing my study in </w:t>
          </w:r>
          <w:proofErr w:type="spellStart"/>
          <w:r>
            <w:t>Universiti</w:t>
          </w:r>
          <w:proofErr w:type="spellEnd"/>
          <w:r>
            <w:t xml:space="preserve"> </w:t>
          </w:r>
          <w:proofErr w:type="spellStart"/>
          <w:r>
            <w:t>Teknologi</w:t>
          </w:r>
          <w:proofErr w:type="spellEnd"/>
          <w:r>
            <w:t xml:space="preserve"> Malaysia (UTM).</w:t>
          </w:r>
          <w:r w:rsidR="009749A2">
            <w:t xml:space="preserve"> I would also like to thank my supervisor, </w:t>
          </w:r>
          <w:proofErr w:type="spellStart"/>
          <w:r w:rsidR="009749A2">
            <w:t>Dr.</w:t>
          </w:r>
          <w:proofErr w:type="spellEnd"/>
          <w:r w:rsidR="009749A2">
            <w:t xml:space="preserve"> </w:t>
          </w:r>
          <w:proofErr w:type="spellStart"/>
          <w:r w:rsidR="009749A2">
            <w:t>Jumail</w:t>
          </w:r>
          <w:proofErr w:type="spellEnd"/>
          <w:r w:rsidR="009749A2">
            <w:t xml:space="preserve"> Bin </w:t>
          </w:r>
          <w:proofErr w:type="spellStart"/>
          <w:r w:rsidR="009749A2">
            <w:t>Taliba</w:t>
          </w:r>
          <w:proofErr w:type="spellEnd"/>
          <w:r w:rsidR="009749A2">
            <w:t xml:space="preserve"> for his encouragement, patience, and support. His guidance helped me a lot in deciding the title for this thesis and technique that is related to it.</w:t>
          </w:r>
        </w:p>
        <w:p w14:paraId="59810B6E" w14:textId="77777777" w:rsidR="00A40615" w:rsidRDefault="00A40615" w:rsidP="00D26A0F">
          <w:pPr>
            <w:spacing w:line="240" w:lineRule="auto"/>
            <w:jc w:val="both"/>
          </w:pPr>
        </w:p>
        <w:p w14:paraId="31878A99" w14:textId="77777777" w:rsidR="002E5D97" w:rsidRDefault="00A40615" w:rsidP="00D26A0F">
          <w:pPr>
            <w:spacing w:line="240" w:lineRule="auto"/>
            <w:jc w:val="both"/>
          </w:pPr>
          <w:r>
            <w:tab/>
            <w:t>In addition,</w:t>
          </w:r>
          <w:r w:rsidR="002E5D97">
            <w:t xml:space="preserve"> I would like to express my gratitude to the PSM committee of School of Computing for providing the guideline and material that is needed for this thesis. The content provided by them are well-organized and easy to understand.</w:t>
          </w:r>
        </w:p>
        <w:p w14:paraId="518BC638" w14:textId="2BCEA473" w:rsidR="002E5D97" w:rsidRDefault="002E5D97" w:rsidP="00D26A0F">
          <w:pPr>
            <w:spacing w:line="240" w:lineRule="auto"/>
            <w:jc w:val="both"/>
          </w:pPr>
          <w:r>
            <w:t xml:space="preserve"> </w:t>
          </w:r>
        </w:p>
        <w:p w14:paraId="09A4277E" w14:textId="77777777" w:rsidR="002E5D97" w:rsidRDefault="002E5D97" w:rsidP="00D26A0F">
          <w:pPr>
            <w:spacing w:line="240" w:lineRule="auto"/>
            <w:jc w:val="both"/>
          </w:pPr>
        </w:p>
        <w:p w14:paraId="160EBE03" w14:textId="56F633E6" w:rsidR="00C37717" w:rsidRPr="00A40615" w:rsidRDefault="002E5D97" w:rsidP="00D26A0F">
          <w:pPr>
            <w:spacing w:line="240" w:lineRule="auto"/>
            <w:jc w:val="both"/>
          </w:pPr>
          <w:r>
            <w:tab/>
          </w:r>
          <w:r w:rsidR="00A5590F">
            <w:t>Finally</w:t>
          </w:r>
          <w:r>
            <w:t>, my thanks will be given to my friends and family for their continuous support and caring.</w:t>
          </w:r>
          <w:r w:rsidR="00E1215C">
            <w:t xml:space="preserve"> Their support</w:t>
          </w:r>
          <w:r w:rsidR="00B8510F">
            <w:t xml:space="preserve"> has motivate</w:t>
          </w:r>
          <w:r w:rsidR="00222A7E">
            <w:t>d</w:t>
          </w:r>
          <w:r w:rsidR="00B8510F">
            <w:t xml:space="preserve"> me to work harder on completing this thesis.</w:t>
          </w:r>
        </w:p>
      </w:sdtContent>
    </w:sdt>
    <w:p w14:paraId="4E9C460B" w14:textId="77777777" w:rsidR="001A7A9B" w:rsidRDefault="001A7A9B" w:rsidP="001D4D2A">
      <w:r>
        <w:br w:type="page"/>
      </w:r>
    </w:p>
    <w:p w14:paraId="5C37F361" w14:textId="77777777" w:rsidR="00787435" w:rsidRPr="00835A8D" w:rsidRDefault="00787435" w:rsidP="00404E4B">
      <w:pPr>
        <w:pStyle w:val="TITLEATPREFACE"/>
        <w:spacing w:after="960"/>
      </w:pPr>
      <w:bookmarkStart w:id="3" w:name="_Toc69670083"/>
      <w:r>
        <w:lastRenderedPageBreak/>
        <w:t>ABSTRACT</w:t>
      </w:r>
      <w:bookmarkEnd w:id="3"/>
    </w:p>
    <w:sdt>
      <w:sdtPr>
        <w:id w:val="-1609041786"/>
        <w:placeholder>
          <w:docPart w:val="101854874923429DAA193388F6D83E31"/>
        </w:placeholder>
      </w:sdtPr>
      <w:sdtEndPr/>
      <w:sdtContent>
        <w:p w14:paraId="6980B2D7" w14:textId="7B1FF6A4" w:rsidR="00787435" w:rsidRPr="00A95D1A" w:rsidRDefault="00787435" w:rsidP="00A95D1A">
          <w:pPr>
            <w:pStyle w:val="AbstractSingleLine"/>
          </w:pPr>
          <w:r w:rsidRPr="00A95D1A">
            <w:t xml:space="preserve">The </w:t>
          </w:r>
          <w:r w:rsidR="00262105">
            <w:t>purpose of this study is to develop a First-Person Shoot</w:t>
          </w:r>
          <w:r w:rsidR="003E44CE">
            <w:t xml:space="preserve">er </w:t>
          </w:r>
          <w:r w:rsidR="00262105">
            <w:t>(FPS) game which can be control through hand gesture without the use of hardware such as Kinect sensor. The concept of the project is to implement the knowledge</w:t>
          </w:r>
          <w:r w:rsidR="00A04F7C">
            <w:t xml:space="preserve"> of </w:t>
          </w:r>
          <w:r w:rsidR="00262105">
            <w:t xml:space="preserve">image processing </w:t>
          </w:r>
          <w:r w:rsidR="00A04F7C">
            <w:t>to detect the hand gesture that has been</w:t>
          </w:r>
          <w:r w:rsidR="00262105">
            <w:t xml:space="preserve"> capture</w:t>
          </w:r>
          <w:r w:rsidR="00A04F7C">
            <w:t>d</w:t>
          </w:r>
          <w:r w:rsidR="00262105">
            <w:t xml:space="preserve"> </w:t>
          </w:r>
          <w:r w:rsidR="00A04F7C">
            <w:t>by the</w:t>
          </w:r>
          <w:r w:rsidR="00262105">
            <w:t xml:space="preserve"> webcam. Hand gesture </w:t>
          </w:r>
          <w:r w:rsidR="00771D7C">
            <w:t>is</w:t>
          </w:r>
          <w:r w:rsidR="00262105">
            <w:t xml:space="preserve"> a more natural communication medium </w:t>
          </w:r>
          <w:r w:rsidR="006F6407">
            <w:t>that the player can send instruction to the computer</w:t>
          </w:r>
          <w:r w:rsidR="004A1DA2">
            <w:t xml:space="preserve"> </w:t>
          </w:r>
          <w:r w:rsidR="002D1DC1">
            <w:t>in compare with the use of</w:t>
          </w:r>
          <w:r w:rsidR="004A1DA2">
            <w:t xml:space="preserve"> traditional input device such as mouse and keyboard. </w:t>
          </w:r>
          <w:r w:rsidR="007563D6">
            <w:t xml:space="preserve">There will be two subparts during the development of the proposed system which is the FPS game development and hand gesture detection development. These two parts will be evaluated separately, and the final evaluation will be done again after the integration of the system. </w:t>
          </w:r>
          <w:r w:rsidR="001F41C0">
            <w:t>This project is expected to prove that t</w:t>
          </w:r>
          <w:r w:rsidR="004A1DA2">
            <w:t>he use of webcam as the hand gesture detection dev</w:t>
          </w:r>
          <w:r w:rsidR="001F41C0">
            <w:t>ice does have the potential to</w:t>
          </w:r>
          <w:r w:rsidR="004A1DA2">
            <w:t xml:space="preserve"> </w:t>
          </w:r>
          <w:r w:rsidR="00090B42">
            <w:t>decrease</w:t>
          </w:r>
          <w:r w:rsidR="004A1DA2">
            <w:t xml:space="preserve"> the cost that needed for </w:t>
          </w:r>
          <w:r w:rsidR="006139DC">
            <w:t>the hand gesture</w:t>
          </w:r>
          <w:r w:rsidR="004A1DA2">
            <w:t xml:space="preserve"> sensor while provides the features which is similar like </w:t>
          </w:r>
          <w:r w:rsidR="00527CC9">
            <w:t>it</w:t>
          </w:r>
          <w:r w:rsidR="00210A38">
            <w:t>.</w:t>
          </w:r>
        </w:p>
      </w:sdtContent>
    </w:sdt>
    <w:p w14:paraId="0959E3CF" w14:textId="77777777" w:rsidR="001A7A9B" w:rsidRDefault="001A7A9B" w:rsidP="001A7A9B">
      <w:pPr>
        <w:rPr>
          <w:lang w:val="en-US"/>
        </w:rPr>
      </w:pPr>
      <w:r>
        <w:rPr>
          <w:lang w:val="en-US"/>
        </w:rPr>
        <w:br w:type="page"/>
      </w:r>
    </w:p>
    <w:p w14:paraId="58853FC9" w14:textId="77777777" w:rsidR="002E0652" w:rsidRPr="00271358" w:rsidRDefault="002E0652" w:rsidP="00404E4B">
      <w:pPr>
        <w:pStyle w:val="TITLEATPREFACE"/>
        <w:spacing w:after="960"/>
      </w:pPr>
      <w:bookmarkStart w:id="4" w:name="_Toc69670084"/>
      <w:r>
        <w:lastRenderedPageBreak/>
        <w:t>ABSTRAK</w:t>
      </w:r>
      <w:bookmarkEnd w:id="4"/>
    </w:p>
    <w:sdt>
      <w:sdtPr>
        <w:rPr>
          <w:rStyle w:val="Abstract15lineChar"/>
        </w:rPr>
        <w:alias w:val="Abstrak (BM)"/>
        <w:tag w:val="Abstrak (BM)"/>
        <w:id w:val="1391459635"/>
      </w:sdtPr>
      <w:sdtEndPr>
        <w:rPr>
          <w:rStyle w:val="Abstract15lineChar"/>
        </w:rPr>
      </w:sdtEndPr>
      <w:sdtContent>
        <w:p w14:paraId="0AECD5B8" w14:textId="0E5D6DEA" w:rsidR="00DC6DC7" w:rsidRDefault="00570121" w:rsidP="00DC6DC7">
          <w:pPr>
            <w:pStyle w:val="Abstract15line"/>
          </w:pPr>
          <w:r w:rsidRPr="00570121">
            <w:rPr>
              <w:rStyle w:val="Abstract15lineChar"/>
            </w:rPr>
            <w:t xml:space="preserve">Kajian </w:t>
          </w:r>
          <w:proofErr w:type="spellStart"/>
          <w:r w:rsidRPr="00570121">
            <w:rPr>
              <w:rStyle w:val="Abstract15lineChar"/>
            </w:rPr>
            <w:t>ini</w:t>
          </w:r>
          <w:proofErr w:type="spellEnd"/>
          <w:r w:rsidRPr="00570121">
            <w:rPr>
              <w:rStyle w:val="Abstract15lineChar"/>
            </w:rPr>
            <w:t xml:space="preserve"> </w:t>
          </w:r>
          <w:proofErr w:type="spellStart"/>
          <w:r w:rsidRPr="00570121">
            <w:rPr>
              <w:rStyle w:val="Abstract15lineChar"/>
            </w:rPr>
            <w:t>dilakukan</w:t>
          </w:r>
          <w:proofErr w:type="spellEnd"/>
          <w:r w:rsidRPr="00570121">
            <w:rPr>
              <w:rStyle w:val="Abstract15lineChar"/>
            </w:rPr>
            <w:t xml:space="preserve"> </w:t>
          </w:r>
          <w:proofErr w:type="spellStart"/>
          <w:r w:rsidRPr="00570121">
            <w:rPr>
              <w:rStyle w:val="Abstract15lineChar"/>
            </w:rPr>
            <w:t>bertujuan</w:t>
          </w:r>
          <w:proofErr w:type="spellEnd"/>
          <w:r w:rsidRPr="00570121">
            <w:rPr>
              <w:rStyle w:val="Abstract15lineChar"/>
            </w:rPr>
            <w:t xml:space="preserve"> </w:t>
          </w:r>
          <w:proofErr w:type="spellStart"/>
          <w:r w:rsidR="00DC6DC7">
            <w:rPr>
              <w:rStyle w:val="Abstract15lineChar"/>
            </w:rPr>
            <w:t>menghasilkan</w:t>
          </w:r>
          <w:proofErr w:type="spellEnd"/>
          <w:r w:rsidR="00DC6DC7">
            <w:rPr>
              <w:rStyle w:val="Abstract15lineChar"/>
            </w:rPr>
            <w:t xml:space="preserve"> </w:t>
          </w:r>
          <w:proofErr w:type="spellStart"/>
          <w:r w:rsidR="00DC6DC7">
            <w:rPr>
              <w:rStyle w:val="Abstract15lineChar"/>
            </w:rPr>
            <w:t>satu</w:t>
          </w:r>
          <w:proofErr w:type="spellEnd"/>
          <w:r w:rsidR="00DC6DC7">
            <w:rPr>
              <w:rStyle w:val="Abstract15lineChar"/>
            </w:rPr>
            <w:t xml:space="preserve"> </w:t>
          </w:r>
          <w:proofErr w:type="spellStart"/>
          <w:r w:rsidR="00DC6DC7">
            <w:rPr>
              <w:rStyle w:val="Abstract15lineChar"/>
            </w:rPr>
            <w:t>permainan</w:t>
          </w:r>
          <w:proofErr w:type="spellEnd"/>
          <w:r w:rsidR="00DC6DC7">
            <w:rPr>
              <w:rStyle w:val="Abstract15lineChar"/>
            </w:rPr>
            <w:t xml:space="preserve"> video </w:t>
          </w:r>
          <w:proofErr w:type="spellStart"/>
          <w:r w:rsidR="00DC6DC7">
            <w:rPr>
              <w:rStyle w:val="Abstract15lineChar"/>
            </w:rPr>
            <w:t>berjenis</w:t>
          </w:r>
          <w:proofErr w:type="spellEnd"/>
          <w:r w:rsidR="00DC6DC7">
            <w:rPr>
              <w:rStyle w:val="Abstract15lineChar"/>
            </w:rPr>
            <w:t xml:space="preserve"> </w:t>
          </w:r>
          <w:proofErr w:type="spellStart"/>
          <w:r w:rsidR="00DC6DC7">
            <w:rPr>
              <w:rStyle w:val="Abstract15lineChar"/>
            </w:rPr>
            <w:t>penembak</w:t>
          </w:r>
          <w:proofErr w:type="spellEnd"/>
          <w:r w:rsidR="00DC6DC7">
            <w:rPr>
              <w:rStyle w:val="Abstract15lineChar"/>
            </w:rPr>
            <w:t xml:space="preserve"> </w:t>
          </w:r>
          <w:proofErr w:type="spellStart"/>
          <w:r w:rsidR="00DC6DC7">
            <w:rPr>
              <w:rStyle w:val="Abstract15lineChar"/>
            </w:rPr>
            <w:t>diri-pertama</w:t>
          </w:r>
          <w:proofErr w:type="spellEnd"/>
          <w:r w:rsidR="00DC6DC7">
            <w:rPr>
              <w:rStyle w:val="Abstract15lineChar"/>
            </w:rPr>
            <w:t xml:space="preserve"> yang </w:t>
          </w:r>
          <w:proofErr w:type="spellStart"/>
          <w:r w:rsidR="00DC6DC7">
            <w:rPr>
              <w:rStyle w:val="Abstract15lineChar"/>
            </w:rPr>
            <w:t>boleh</w:t>
          </w:r>
          <w:proofErr w:type="spellEnd"/>
          <w:r w:rsidR="00DC6DC7">
            <w:rPr>
              <w:rStyle w:val="Abstract15lineChar"/>
            </w:rPr>
            <w:t xml:space="preserve"> </w:t>
          </w:r>
          <w:proofErr w:type="spellStart"/>
          <w:r w:rsidR="00DC6DC7">
            <w:rPr>
              <w:rStyle w:val="Abstract15lineChar"/>
            </w:rPr>
            <w:t>dikawal</w:t>
          </w:r>
          <w:proofErr w:type="spellEnd"/>
          <w:r w:rsidR="00DC6DC7">
            <w:rPr>
              <w:rStyle w:val="Abstract15lineChar"/>
            </w:rPr>
            <w:t xml:space="preserve"> </w:t>
          </w:r>
          <w:proofErr w:type="spellStart"/>
          <w:r w:rsidR="00DC6DC7">
            <w:rPr>
              <w:rStyle w:val="Abstract15lineChar"/>
            </w:rPr>
            <w:t>melalui</w:t>
          </w:r>
          <w:proofErr w:type="spellEnd"/>
          <w:r w:rsidR="00DC6DC7">
            <w:rPr>
              <w:rStyle w:val="Abstract15lineChar"/>
            </w:rPr>
            <w:t xml:space="preserve"> </w:t>
          </w:r>
          <w:proofErr w:type="spellStart"/>
          <w:r w:rsidR="00DC6DC7">
            <w:rPr>
              <w:rStyle w:val="Abstract15lineChar"/>
            </w:rPr>
            <w:t>isyarat</w:t>
          </w:r>
          <w:proofErr w:type="spellEnd"/>
          <w:r w:rsidR="00DC6DC7">
            <w:rPr>
              <w:rStyle w:val="Abstract15lineChar"/>
            </w:rPr>
            <w:t xml:space="preserve"> </w:t>
          </w:r>
          <w:proofErr w:type="spellStart"/>
          <w:r w:rsidR="00DC6DC7">
            <w:rPr>
              <w:rStyle w:val="Abstract15lineChar"/>
            </w:rPr>
            <w:t>tangan</w:t>
          </w:r>
          <w:proofErr w:type="spellEnd"/>
          <w:r w:rsidR="00DC6DC7">
            <w:rPr>
              <w:rStyle w:val="Abstract15lineChar"/>
            </w:rPr>
            <w:t xml:space="preserve"> </w:t>
          </w:r>
          <w:proofErr w:type="spellStart"/>
          <w:r w:rsidR="00DC6DC7">
            <w:rPr>
              <w:rStyle w:val="Abstract15lineChar"/>
            </w:rPr>
            <w:t>tanpa</w:t>
          </w:r>
          <w:proofErr w:type="spellEnd"/>
          <w:r w:rsidR="00DC6DC7">
            <w:rPr>
              <w:rStyle w:val="Abstract15lineChar"/>
            </w:rPr>
            <w:t xml:space="preserve"> </w:t>
          </w:r>
          <w:proofErr w:type="spellStart"/>
          <w:r w:rsidR="00DC6DC7">
            <w:rPr>
              <w:rStyle w:val="Abstract15lineChar"/>
            </w:rPr>
            <w:t>menggunakan</w:t>
          </w:r>
          <w:proofErr w:type="spellEnd"/>
          <w:r w:rsidR="00DC6DC7">
            <w:rPr>
              <w:rStyle w:val="Abstract15lineChar"/>
            </w:rPr>
            <w:t xml:space="preserve"> </w:t>
          </w:r>
          <w:proofErr w:type="spellStart"/>
          <w:r w:rsidR="00DC6DC7">
            <w:rPr>
              <w:rStyle w:val="Abstract15lineChar"/>
            </w:rPr>
            <w:t>perkakasan</w:t>
          </w:r>
          <w:proofErr w:type="spellEnd"/>
          <w:r w:rsidR="00DC6DC7">
            <w:rPr>
              <w:rStyle w:val="Abstract15lineChar"/>
            </w:rPr>
            <w:t xml:space="preserve"> </w:t>
          </w:r>
          <w:proofErr w:type="spellStart"/>
          <w:r w:rsidR="00DC6DC7">
            <w:rPr>
              <w:rStyle w:val="Abstract15lineChar"/>
            </w:rPr>
            <w:t>seperti</w:t>
          </w:r>
          <w:proofErr w:type="spellEnd"/>
          <w:r w:rsidR="00DC6DC7">
            <w:rPr>
              <w:rStyle w:val="Abstract15lineChar"/>
            </w:rPr>
            <w:t xml:space="preserve"> sensor </w:t>
          </w:r>
          <w:proofErr w:type="spellStart"/>
          <w:r w:rsidR="00DC6DC7">
            <w:rPr>
              <w:rStyle w:val="Abstract15lineChar"/>
            </w:rPr>
            <w:t>kinect</w:t>
          </w:r>
          <w:proofErr w:type="spellEnd"/>
          <w:r w:rsidR="00DC6DC7">
            <w:rPr>
              <w:rStyle w:val="Abstract15lineChar"/>
            </w:rPr>
            <w:t xml:space="preserve">. </w:t>
          </w:r>
          <w:proofErr w:type="spellStart"/>
          <w:r w:rsidR="00DC6DC7">
            <w:rPr>
              <w:rStyle w:val="Abstract15lineChar"/>
            </w:rPr>
            <w:t>Konsep</w:t>
          </w:r>
          <w:proofErr w:type="spellEnd"/>
          <w:r w:rsidR="00DC6DC7">
            <w:rPr>
              <w:rStyle w:val="Abstract15lineChar"/>
            </w:rPr>
            <w:t xml:space="preserve"> </w:t>
          </w:r>
          <w:proofErr w:type="spellStart"/>
          <w:r w:rsidR="00DC6DC7">
            <w:rPr>
              <w:rStyle w:val="Abstract15lineChar"/>
            </w:rPr>
            <w:t>projek</w:t>
          </w:r>
          <w:proofErr w:type="spellEnd"/>
          <w:r w:rsidR="00DC6DC7">
            <w:rPr>
              <w:rStyle w:val="Abstract15lineChar"/>
            </w:rPr>
            <w:t xml:space="preserve"> </w:t>
          </w:r>
          <w:proofErr w:type="spellStart"/>
          <w:r w:rsidR="00DC6DC7">
            <w:rPr>
              <w:rStyle w:val="Abstract15lineChar"/>
            </w:rPr>
            <w:t>ini</w:t>
          </w:r>
          <w:proofErr w:type="spellEnd"/>
          <w:r w:rsidR="00DC6DC7">
            <w:rPr>
              <w:rStyle w:val="Abstract15lineChar"/>
            </w:rPr>
            <w:t xml:space="preserve"> </w:t>
          </w:r>
          <w:proofErr w:type="spellStart"/>
          <w:r w:rsidR="00DC6DC7">
            <w:rPr>
              <w:rStyle w:val="Abstract15lineChar"/>
            </w:rPr>
            <w:t>adalah</w:t>
          </w:r>
          <w:proofErr w:type="spellEnd"/>
          <w:r w:rsidR="00DC6DC7">
            <w:rPr>
              <w:rStyle w:val="Abstract15lineChar"/>
            </w:rPr>
            <w:t xml:space="preserve"> </w:t>
          </w:r>
          <w:proofErr w:type="spellStart"/>
          <w:r w:rsidR="00DC6DC7">
            <w:rPr>
              <w:rStyle w:val="Abstract15lineChar"/>
            </w:rPr>
            <w:t>menggunakan</w:t>
          </w:r>
          <w:proofErr w:type="spellEnd"/>
          <w:r w:rsidR="00DC6DC7">
            <w:rPr>
              <w:rStyle w:val="Abstract15lineChar"/>
            </w:rPr>
            <w:t xml:space="preserve"> </w:t>
          </w:r>
          <w:proofErr w:type="spellStart"/>
          <w:r w:rsidR="00DC6DC7">
            <w:rPr>
              <w:rStyle w:val="Abstract15lineChar"/>
            </w:rPr>
            <w:t>pengetahuan</w:t>
          </w:r>
          <w:proofErr w:type="spellEnd"/>
          <w:r w:rsidR="00DC6DC7">
            <w:rPr>
              <w:rStyle w:val="Abstract15lineChar"/>
            </w:rPr>
            <w:t xml:space="preserve"> </w:t>
          </w:r>
          <w:proofErr w:type="spellStart"/>
          <w:r w:rsidR="00DC6DC7">
            <w:rPr>
              <w:rStyle w:val="Abstract15lineChar"/>
            </w:rPr>
            <w:t>pemprosesan</w:t>
          </w:r>
          <w:proofErr w:type="spellEnd"/>
          <w:r w:rsidR="00DC6DC7">
            <w:rPr>
              <w:rStyle w:val="Abstract15lineChar"/>
            </w:rPr>
            <w:t xml:space="preserve"> </w:t>
          </w:r>
          <w:proofErr w:type="spellStart"/>
          <w:r w:rsidR="00DC6DC7">
            <w:rPr>
              <w:rStyle w:val="Abstract15lineChar"/>
            </w:rPr>
            <w:t>imej</w:t>
          </w:r>
          <w:proofErr w:type="spellEnd"/>
          <w:r w:rsidR="00DC6DC7">
            <w:rPr>
              <w:rStyle w:val="Abstract15lineChar"/>
            </w:rPr>
            <w:t xml:space="preserve"> </w:t>
          </w:r>
          <w:proofErr w:type="spellStart"/>
          <w:r w:rsidR="00DC6DC7">
            <w:rPr>
              <w:rStyle w:val="Abstract15lineChar"/>
            </w:rPr>
            <w:t>untuk</w:t>
          </w:r>
          <w:proofErr w:type="spellEnd"/>
          <w:r w:rsidR="00DC6DC7">
            <w:rPr>
              <w:rStyle w:val="Abstract15lineChar"/>
            </w:rPr>
            <w:t xml:space="preserve"> </w:t>
          </w:r>
          <w:proofErr w:type="spellStart"/>
          <w:r w:rsidR="00DC6DC7">
            <w:rPr>
              <w:rStyle w:val="Abstract15lineChar"/>
            </w:rPr>
            <w:t>mendapatkan</w:t>
          </w:r>
          <w:proofErr w:type="spellEnd"/>
          <w:r w:rsidR="006D09B2">
            <w:rPr>
              <w:rStyle w:val="Abstract15lineChar"/>
            </w:rPr>
            <w:t xml:space="preserve"> </w:t>
          </w:r>
          <w:proofErr w:type="spellStart"/>
          <w:r w:rsidR="006D09B2">
            <w:rPr>
              <w:rStyle w:val="Abstract15lineChar"/>
            </w:rPr>
            <w:t>informasi</w:t>
          </w:r>
          <w:proofErr w:type="spellEnd"/>
          <w:r w:rsidR="006D09B2">
            <w:rPr>
              <w:rStyle w:val="Abstract15lineChar"/>
            </w:rPr>
            <w:t xml:space="preserve"> </w:t>
          </w:r>
          <w:proofErr w:type="spellStart"/>
          <w:r w:rsidR="006D09B2">
            <w:rPr>
              <w:rStyle w:val="Abstract15lineChar"/>
            </w:rPr>
            <w:t>isyarat</w:t>
          </w:r>
          <w:proofErr w:type="spellEnd"/>
          <w:r w:rsidR="006D09B2">
            <w:rPr>
              <w:rStyle w:val="Abstract15lineChar"/>
            </w:rPr>
            <w:t xml:space="preserve"> </w:t>
          </w:r>
          <w:proofErr w:type="spellStart"/>
          <w:r w:rsidR="006D09B2">
            <w:rPr>
              <w:rStyle w:val="Abstract15lineChar"/>
            </w:rPr>
            <w:t>tangan</w:t>
          </w:r>
          <w:proofErr w:type="spellEnd"/>
          <w:r w:rsidR="006D09B2">
            <w:rPr>
              <w:rStyle w:val="Abstract15lineChar"/>
            </w:rPr>
            <w:t xml:space="preserve"> yang </w:t>
          </w:r>
          <w:proofErr w:type="spellStart"/>
          <w:r w:rsidR="003D463A">
            <w:rPr>
              <w:rStyle w:val="Abstract15lineChar"/>
            </w:rPr>
            <w:t>ditangkap</w:t>
          </w:r>
          <w:proofErr w:type="spellEnd"/>
          <w:r w:rsidR="003D463A">
            <w:rPr>
              <w:rStyle w:val="Abstract15lineChar"/>
            </w:rPr>
            <w:t xml:space="preserve"> oleh</w:t>
          </w:r>
          <w:r w:rsidR="006D09B2">
            <w:rPr>
              <w:rStyle w:val="Abstract15lineChar"/>
            </w:rPr>
            <w:t xml:space="preserve"> </w:t>
          </w:r>
          <w:proofErr w:type="spellStart"/>
          <w:r w:rsidR="006D09B2">
            <w:rPr>
              <w:rStyle w:val="Abstract15lineChar"/>
            </w:rPr>
            <w:t>kamera</w:t>
          </w:r>
          <w:proofErr w:type="spellEnd"/>
          <w:r w:rsidR="006D09B2">
            <w:rPr>
              <w:rStyle w:val="Abstract15lineChar"/>
            </w:rPr>
            <w:t xml:space="preserve"> web.</w:t>
          </w:r>
          <w:r w:rsidR="00771D7C">
            <w:rPr>
              <w:rStyle w:val="Abstract15lineChar"/>
            </w:rPr>
            <w:t xml:space="preserve"> </w:t>
          </w:r>
          <w:proofErr w:type="spellStart"/>
          <w:r w:rsidR="00771D7C">
            <w:rPr>
              <w:rStyle w:val="Abstract15lineChar"/>
            </w:rPr>
            <w:t>Isyarat</w:t>
          </w:r>
          <w:proofErr w:type="spellEnd"/>
          <w:r w:rsidR="00771D7C">
            <w:rPr>
              <w:rStyle w:val="Abstract15lineChar"/>
            </w:rPr>
            <w:t xml:space="preserve"> </w:t>
          </w:r>
          <w:proofErr w:type="spellStart"/>
          <w:r w:rsidR="00771D7C">
            <w:rPr>
              <w:rStyle w:val="Abstract15lineChar"/>
            </w:rPr>
            <w:t>tangan</w:t>
          </w:r>
          <w:proofErr w:type="spellEnd"/>
          <w:r w:rsidR="00AF74B9">
            <w:rPr>
              <w:rStyle w:val="Abstract15lineChar"/>
            </w:rPr>
            <w:t xml:space="preserve"> </w:t>
          </w:r>
          <w:proofErr w:type="spellStart"/>
          <w:r w:rsidR="00AF74B9">
            <w:rPr>
              <w:rStyle w:val="Abstract15lineChar"/>
            </w:rPr>
            <w:t>adalah</w:t>
          </w:r>
          <w:proofErr w:type="spellEnd"/>
          <w:r w:rsidR="00AF74B9">
            <w:rPr>
              <w:rStyle w:val="Abstract15lineChar"/>
            </w:rPr>
            <w:t xml:space="preserve"> </w:t>
          </w:r>
          <w:proofErr w:type="spellStart"/>
          <w:r w:rsidR="00AF74B9">
            <w:rPr>
              <w:rStyle w:val="Abstract15lineChar"/>
            </w:rPr>
            <w:t>jenis</w:t>
          </w:r>
          <w:proofErr w:type="spellEnd"/>
          <w:r w:rsidR="00AF74B9">
            <w:rPr>
              <w:rStyle w:val="Abstract15lineChar"/>
            </w:rPr>
            <w:t xml:space="preserve"> medium </w:t>
          </w:r>
          <w:proofErr w:type="spellStart"/>
          <w:r w:rsidR="00AF74B9">
            <w:rPr>
              <w:rStyle w:val="Abstract15lineChar"/>
            </w:rPr>
            <w:t>komunikasi</w:t>
          </w:r>
          <w:proofErr w:type="spellEnd"/>
          <w:r w:rsidR="00AF74B9">
            <w:rPr>
              <w:rStyle w:val="Abstract15lineChar"/>
            </w:rPr>
            <w:t xml:space="preserve"> yang </w:t>
          </w:r>
          <w:proofErr w:type="spellStart"/>
          <w:r w:rsidR="00AF74B9">
            <w:rPr>
              <w:rStyle w:val="Abstract15lineChar"/>
            </w:rPr>
            <w:t>lebih</w:t>
          </w:r>
          <w:proofErr w:type="spellEnd"/>
          <w:r w:rsidR="00AF74B9">
            <w:rPr>
              <w:rStyle w:val="Abstract15lineChar"/>
            </w:rPr>
            <w:t xml:space="preserve"> </w:t>
          </w:r>
          <w:proofErr w:type="spellStart"/>
          <w:r w:rsidR="00AF74B9">
            <w:rPr>
              <w:rStyle w:val="Abstract15lineChar"/>
            </w:rPr>
            <w:t>mudah</w:t>
          </w:r>
          <w:proofErr w:type="spellEnd"/>
          <w:r w:rsidR="00AF74B9">
            <w:rPr>
              <w:rStyle w:val="Abstract15lineChar"/>
            </w:rPr>
            <w:t xml:space="preserve"> dan </w:t>
          </w:r>
          <w:proofErr w:type="spellStart"/>
          <w:r w:rsidR="00AF74B9">
            <w:rPr>
              <w:rStyle w:val="Abstract15lineChar"/>
            </w:rPr>
            <w:t>selesa</w:t>
          </w:r>
          <w:proofErr w:type="spellEnd"/>
          <w:r w:rsidR="00AF74B9">
            <w:rPr>
              <w:rStyle w:val="Abstract15lineChar"/>
            </w:rPr>
            <w:t xml:space="preserve"> yang </w:t>
          </w:r>
          <w:proofErr w:type="spellStart"/>
          <w:r w:rsidR="00AF74B9">
            <w:rPr>
              <w:rStyle w:val="Abstract15lineChar"/>
            </w:rPr>
            <w:t>boleh</w:t>
          </w:r>
          <w:proofErr w:type="spellEnd"/>
          <w:r w:rsidR="00AF74B9">
            <w:rPr>
              <w:rStyle w:val="Abstract15lineChar"/>
            </w:rPr>
            <w:t xml:space="preserve"> </w:t>
          </w:r>
          <w:proofErr w:type="spellStart"/>
          <w:r w:rsidR="00AF74B9">
            <w:rPr>
              <w:rStyle w:val="Abstract15lineChar"/>
            </w:rPr>
            <w:t>dilakukan</w:t>
          </w:r>
          <w:proofErr w:type="spellEnd"/>
          <w:r w:rsidR="00AF74B9">
            <w:rPr>
              <w:rStyle w:val="Abstract15lineChar"/>
            </w:rPr>
            <w:t xml:space="preserve"> oleh </w:t>
          </w:r>
          <w:proofErr w:type="spellStart"/>
          <w:r w:rsidR="00AF74B9">
            <w:rPr>
              <w:rStyle w:val="Abstract15lineChar"/>
            </w:rPr>
            <w:t>pemain</w:t>
          </w:r>
          <w:proofErr w:type="spellEnd"/>
          <w:r w:rsidR="00AF74B9">
            <w:rPr>
              <w:rStyle w:val="Abstract15lineChar"/>
            </w:rPr>
            <w:t xml:space="preserve"> </w:t>
          </w:r>
          <w:proofErr w:type="spellStart"/>
          <w:r w:rsidR="00AF74B9">
            <w:rPr>
              <w:rStyle w:val="Abstract15lineChar"/>
            </w:rPr>
            <w:t>untuk</w:t>
          </w:r>
          <w:proofErr w:type="spellEnd"/>
          <w:r w:rsidR="00AF74B9">
            <w:rPr>
              <w:rStyle w:val="Abstract15lineChar"/>
            </w:rPr>
            <w:t xml:space="preserve"> </w:t>
          </w:r>
          <w:proofErr w:type="spellStart"/>
          <w:r w:rsidR="00AF74B9">
            <w:rPr>
              <w:rStyle w:val="Abstract15lineChar"/>
            </w:rPr>
            <w:t>menberi</w:t>
          </w:r>
          <w:proofErr w:type="spellEnd"/>
          <w:r w:rsidR="00AF74B9">
            <w:rPr>
              <w:rStyle w:val="Abstract15lineChar"/>
            </w:rPr>
            <w:t xml:space="preserve"> </w:t>
          </w:r>
          <w:proofErr w:type="spellStart"/>
          <w:r w:rsidR="00AF74B9">
            <w:rPr>
              <w:rStyle w:val="Abstract15lineChar"/>
            </w:rPr>
            <w:t>arahan</w:t>
          </w:r>
          <w:proofErr w:type="spellEnd"/>
          <w:r w:rsidR="00AF74B9">
            <w:rPr>
              <w:rStyle w:val="Abstract15lineChar"/>
            </w:rPr>
            <w:t xml:space="preserve"> </w:t>
          </w:r>
          <w:proofErr w:type="spellStart"/>
          <w:r w:rsidR="00AF74B9">
            <w:rPr>
              <w:rStyle w:val="Abstract15lineChar"/>
            </w:rPr>
            <w:t>kepada</w:t>
          </w:r>
          <w:proofErr w:type="spellEnd"/>
          <w:r w:rsidR="00AF74B9">
            <w:rPr>
              <w:rStyle w:val="Abstract15lineChar"/>
            </w:rPr>
            <w:t xml:space="preserve"> </w:t>
          </w:r>
          <w:proofErr w:type="spellStart"/>
          <w:r w:rsidR="00AF74B9">
            <w:rPr>
              <w:rStyle w:val="Abstract15lineChar"/>
            </w:rPr>
            <w:t>komputer</w:t>
          </w:r>
          <w:proofErr w:type="spellEnd"/>
          <w:r w:rsidR="00AF74B9">
            <w:rPr>
              <w:rStyle w:val="Abstract15lineChar"/>
            </w:rPr>
            <w:t xml:space="preserve"> </w:t>
          </w:r>
          <w:proofErr w:type="spellStart"/>
          <w:r w:rsidR="00AF74B9">
            <w:rPr>
              <w:rStyle w:val="Abstract15lineChar"/>
            </w:rPr>
            <w:t>berbanding</w:t>
          </w:r>
          <w:proofErr w:type="spellEnd"/>
          <w:r w:rsidR="00AF74B9">
            <w:rPr>
              <w:rStyle w:val="Abstract15lineChar"/>
            </w:rPr>
            <w:t xml:space="preserve"> </w:t>
          </w:r>
          <w:proofErr w:type="spellStart"/>
          <w:r w:rsidR="00AF74B9">
            <w:rPr>
              <w:rStyle w:val="Abstract15lineChar"/>
            </w:rPr>
            <w:t>dengan</w:t>
          </w:r>
          <w:proofErr w:type="spellEnd"/>
          <w:r w:rsidR="00F4056D">
            <w:rPr>
              <w:rStyle w:val="Abstract15lineChar"/>
            </w:rPr>
            <w:t xml:space="preserve"> medium </w:t>
          </w:r>
          <w:proofErr w:type="spellStart"/>
          <w:r w:rsidR="00F4056D">
            <w:rPr>
              <w:rStyle w:val="Abstract15lineChar"/>
            </w:rPr>
            <w:t>komunikasi</w:t>
          </w:r>
          <w:proofErr w:type="spellEnd"/>
          <w:r w:rsidR="00F4056D">
            <w:rPr>
              <w:rStyle w:val="Abstract15lineChar"/>
            </w:rPr>
            <w:t xml:space="preserve"> </w:t>
          </w:r>
          <w:proofErr w:type="spellStart"/>
          <w:r w:rsidR="00F4056D">
            <w:rPr>
              <w:rStyle w:val="Abstract15lineChar"/>
            </w:rPr>
            <w:t>biasa</w:t>
          </w:r>
          <w:proofErr w:type="spellEnd"/>
          <w:r w:rsidR="00F4056D">
            <w:rPr>
              <w:rStyle w:val="Abstract15lineChar"/>
            </w:rPr>
            <w:t xml:space="preserve"> </w:t>
          </w:r>
          <w:proofErr w:type="spellStart"/>
          <w:r w:rsidR="00F4056D">
            <w:rPr>
              <w:rStyle w:val="Abstract15lineChar"/>
            </w:rPr>
            <w:t>seperti</w:t>
          </w:r>
          <w:proofErr w:type="spellEnd"/>
          <w:r w:rsidR="00AF74B9">
            <w:rPr>
              <w:rStyle w:val="Abstract15lineChar"/>
            </w:rPr>
            <w:t xml:space="preserve"> </w:t>
          </w:r>
          <w:proofErr w:type="spellStart"/>
          <w:r w:rsidR="00AF74B9">
            <w:rPr>
              <w:rStyle w:val="Abstract15lineChar"/>
            </w:rPr>
            <w:t>penggunaan</w:t>
          </w:r>
          <w:proofErr w:type="spellEnd"/>
          <w:r w:rsidR="007D718A">
            <w:rPr>
              <w:rStyle w:val="Abstract15lineChar"/>
            </w:rPr>
            <w:t xml:space="preserve"> </w:t>
          </w:r>
          <w:proofErr w:type="spellStart"/>
          <w:r w:rsidR="007D718A">
            <w:rPr>
              <w:rStyle w:val="Abstract15lineChar"/>
            </w:rPr>
            <w:t>tetikus</w:t>
          </w:r>
          <w:proofErr w:type="spellEnd"/>
          <w:r w:rsidR="007D718A">
            <w:rPr>
              <w:rStyle w:val="Abstract15lineChar"/>
            </w:rPr>
            <w:t xml:space="preserve"> dan</w:t>
          </w:r>
          <w:r w:rsidR="00AF74B9">
            <w:rPr>
              <w:rStyle w:val="Abstract15lineChar"/>
            </w:rPr>
            <w:t xml:space="preserve"> </w:t>
          </w:r>
          <w:proofErr w:type="spellStart"/>
          <w:r w:rsidR="00AF74B9">
            <w:rPr>
              <w:rStyle w:val="Abstract15lineChar"/>
            </w:rPr>
            <w:t>papan</w:t>
          </w:r>
          <w:proofErr w:type="spellEnd"/>
          <w:r w:rsidR="00AF74B9">
            <w:rPr>
              <w:rStyle w:val="Abstract15lineChar"/>
            </w:rPr>
            <w:t xml:space="preserve"> </w:t>
          </w:r>
          <w:proofErr w:type="spellStart"/>
          <w:r w:rsidR="00AF74B9">
            <w:rPr>
              <w:rStyle w:val="Abstract15lineChar"/>
            </w:rPr>
            <w:t>kekunci</w:t>
          </w:r>
          <w:proofErr w:type="spellEnd"/>
          <w:r w:rsidR="007D718A">
            <w:rPr>
              <w:rStyle w:val="Abstract15lineChar"/>
            </w:rPr>
            <w:t>.</w:t>
          </w:r>
          <w:r w:rsidR="005D201D">
            <w:rPr>
              <w:rStyle w:val="Abstract15lineChar"/>
            </w:rPr>
            <w:t xml:space="preserve"> </w:t>
          </w:r>
          <w:proofErr w:type="spellStart"/>
          <w:r w:rsidR="007563D6">
            <w:rPr>
              <w:rStyle w:val="Abstract15lineChar"/>
            </w:rPr>
            <w:t>Sistem</w:t>
          </w:r>
          <w:proofErr w:type="spellEnd"/>
          <w:r w:rsidR="007563D6">
            <w:rPr>
              <w:rStyle w:val="Abstract15lineChar"/>
            </w:rPr>
            <w:t xml:space="preserve"> yang </w:t>
          </w:r>
          <w:proofErr w:type="spellStart"/>
          <w:r w:rsidR="007563D6">
            <w:rPr>
              <w:rStyle w:val="Abstract15lineChar"/>
            </w:rPr>
            <w:t>dicadangkan</w:t>
          </w:r>
          <w:proofErr w:type="spellEnd"/>
          <w:r w:rsidR="007563D6">
            <w:rPr>
              <w:rStyle w:val="Abstract15lineChar"/>
            </w:rPr>
            <w:t xml:space="preserve"> </w:t>
          </w:r>
          <w:proofErr w:type="spellStart"/>
          <w:r w:rsidR="007563D6">
            <w:rPr>
              <w:rStyle w:val="Abstract15lineChar"/>
            </w:rPr>
            <w:t>terdapat</w:t>
          </w:r>
          <w:proofErr w:type="spellEnd"/>
          <w:r w:rsidR="007563D6">
            <w:rPr>
              <w:rStyle w:val="Abstract15lineChar"/>
            </w:rPr>
            <w:t xml:space="preserve"> </w:t>
          </w:r>
          <w:proofErr w:type="spellStart"/>
          <w:r w:rsidR="007563D6">
            <w:rPr>
              <w:rStyle w:val="Abstract15lineChar"/>
            </w:rPr>
            <w:t>dua</w:t>
          </w:r>
          <w:proofErr w:type="spellEnd"/>
          <w:r w:rsidR="007563D6">
            <w:rPr>
              <w:rStyle w:val="Abstract15lineChar"/>
            </w:rPr>
            <w:t xml:space="preserve"> </w:t>
          </w:r>
          <w:proofErr w:type="spellStart"/>
          <w:r w:rsidR="007563D6">
            <w:rPr>
              <w:rStyle w:val="Abstract15lineChar"/>
            </w:rPr>
            <w:t>bahagian</w:t>
          </w:r>
          <w:proofErr w:type="spellEnd"/>
          <w:r w:rsidR="007563D6">
            <w:rPr>
              <w:rStyle w:val="Abstract15lineChar"/>
            </w:rPr>
            <w:t xml:space="preserve"> </w:t>
          </w:r>
          <w:proofErr w:type="spellStart"/>
          <w:r w:rsidR="007563D6">
            <w:rPr>
              <w:rStyle w:val="Abstract15lineChar"/>
            </w:rPr>
            <w:t>iaitu</w:t>
          </w:r>
          <w:proofErr w:type="spellEnd"/>
          <w:r w:rsidR="004D555D">
            <w:rPr>
              <w:rStyle w:val="Abstract15lineChar"/>
            </w:rPr>
            <w:t xml:space="preserve"> </w:t>
          </w:r>
          <w:proofErr w:type="spellStart"/>
          <w:r w:rsidR="004D555D">
            <w:rPr>
              <w:rStyle w:val="Abstract15lineChar"/>
            </w:rPr>
            <w:t>bahagian</w:t>
          </w:r>
          <w:proofErr w:type="spellEnd"/>
          <w:r w:rsidR="007563D6">
            <w:rPr>
              <w:rStyle w:val="Abstract15lineChar"/>
            </w:rPr>
            <w:t xml:space="preserve"> </w:t>
          </w:r>
          <w:proofErr w:type="spellStart"/>
          <w:r w:rsidR="007563D6">
            <w:rPr>
              <w:rStyle w:val="Abstract15lineChar"/>
            </w:rPr>
            <w:t>penghasilan</w:t>
          </w:r>
          <w:proofErr w:type="spellEnd"/>
          <w:r w:rsidR="007563D6">
            <w:rPr>
              <w:rStyle w:val="Abstract15lineChar"/>
            </w:rPr>
            <w:t xml:space="preserve"> </w:t>
          </w:r>
          <w:proofErr w:type="spellStart"/>
          <w:r w:rsidR="007563D6">
            <w:rPr>
              <w:rStyle w:val="Abstract15lineChar"/>
            </w:rPr>
            <w:t>permainan</w:t>
          </w:r>
          <w:proofErr w:type="spellEnd"/>
          <w:r w:rsidR="007563D6">
            <w:rPr>
              <w:rStyle w:val="Abstract15lineChar"/>
            </w:rPr>
            <w:t xml:space="preserve"> video </w:t>
          </w:r>
          <w:proofErr w:type="spellStart"/>
          <w:r w:rsidR="007563D6">
            <w:rPr>
              <w:rStyle w:val="Abstract15lineChar"/>
            </w:rPr>
            <w:t>berjenis</w:t>
          </w:r>
          <w:proofErr w:type="spellEnd"/>
          <w:r w:rsidR="007563D6">
            <w:rPr>
              <w:rStyle w:val="Abstract15lineChar"/>
            </w:rPr>
            <w:t xml:space="preserve"> </w:t>
          </w:r>
          <w:proofErr w:type="spellStart"/>
          <w:r w:rsidR="007563D6">
            <w:rPr>
              <w:rStyle w:val="Abstract15lineChar"/>
            </w:rPr>
            <w:t>penembak</w:t>
          </w:r>
          <w:proofErr w:type="spellEnd"/>
          <w:r w:rsidR="007563D6">
            <w:rPr>
              <w:rStyle w:val="Abstract15lineChar"/>
            </w:rPr>
            <w:t xml:space="preserve"> </w:t>
          </w:r>
          <w:proofErr w:type="spellStart"/>
          <w:r w:rsidR="007563D6">
            <w:rPr>
              <w:rStyle w:val="Abstract15lineChar"/>
            </w:rPr>
            <w:t>diri-pertama</w:t>
          </w:r>
          <w:proofErr w:type="spellEnd"/>
          <w:r w:rsidR="007563D6">
            <w:rPr>
              <w:rStyle w:val="Abstract15lineChar"/>
            </w:rPr>
            <w:t xml:space="preserve"> dan </w:t>
          </w:r>
          <w:proofErr w:type="spellStart"/>
          <w:r w:rsidR="004D555D">
            <w:rPr>
              <w:rStyle w:val="Abstract15lineChar"/>
            </w:rPr>
            <w:t>bahagian</w:t>
          </w:r>
          <w:proofErr w:type="spellEnd"/>
          <w:r w:rsidR="004D555D">
            <w:rPr>
              <w:rStyle w:val="Abstract15lineChar"/>
            </w:rPr>
            <w:t xml:space="preserve"> </w:t>
          </w:r>
          <w:proofErr w:type="spellStart"/>
          <w:r w:rsidR="007563D6">
            <w:rPr>
              <w:rStyle w:val="Abstract15lineChar"/>
            </w:rPr>
            <w:t>pengesan</w:t>
          </w:r>
          <w:proofErr w:type="spellEnd"/>
          <w:r w:rsidR="007563D6">
            <w:rPr>
              <w:rStyle w:val="Abstract15lineChar"/>
            </w:rPr>
            <w:t xml:space="preserve"> </w:t>
          </w:r>
          <w:proofErr w:type="spellStart"/>
          <w:r w:rsidR="007563D6">
            <w:rPr>
              <w:rStyle w:val="Abstract15lineChar"/>
            </w:rPr>
            <w:t>isyarat</w:t>
          </w:r>
          <w:proofErr w:type="spellEnd"/>
          <w:r w:rsidR="007563D6">
            <w:rPr>
              <w:rStyle w:val="Abstract15lineChar"/>
            </w:rPr>
            <w:t xml:space="preserve"> </w:t>
          </w:r>
          <w:proofErr w:type="spellStart"/>
          <w:r w:rsidR="007563D6">
            <w:rPr>
              <w:rStyle w:val="Abstract15lineChar"/>
            </w:rPr>
            <w:t>tangan</w:t>
          </w:r>
          <w:proofErr w:type="spellEnd"/>
          <w:r w:rsidR="007563D6">
            <w:rPr>
              <w:rStyle w:val="Abstract15lineChar"/>
            </w:rPr>
            <w:t xml:space="preserve">. </w:t>
          </w:r>
          <w:proofErr w:type="spellStart"/>
          <w:r w:rsidR="004D555D">
            <w:rPr>
              <w:rStyle w:val="Abstract15lineChar"/>
            </w:rPr>
            <w:t>Kedua-dua</w:t>
          </w:r>
          <w:proofErr w:type="spellEnd"/>
          <w:r w:rsidR="004D555D">
            <w:rPr>
              <w:rStyle w:val="Abstract15lineChar"/>
            </w:rPr>
            <w:t xml:space="preserve"> </w:t>
          </w:r>
          <w:proofErr w:type="spellStart"/>
          <w:r w:rsidR="004D555D">
            <w:rPr>
              <w:rStyle w:val="Abstract15lineChar"/>
            </w:rPr>
            <w:t>bahagian</w:t>
          </w:r>
          <w:proofErr w:type="spellEnd"/>
          <w:r w:rsidR="004D555D">
            <w:rPr>
              <w:rStyle w:val="Abstract15lineChar"/>
            </w:rPr>
            <w:t xml:space="preserve"> </w:t>
          </w:r>
          <w:proofErr w:type="spellStart"/>
          <w:r w:rsidR="004D555D">
            <w:rPr>
              <w:rStyle w:val="Abstract15lineChar"/>
            </w:rPr>
            <w:t>akan</w:t>
          </w:r>
          <w:proofErr w:type="spellEnd"/>
          <w:r w:rsidR="004D555D">
            <w:rPr>
              <w:rStyle w:val="Abstract15lineChar"/>
            </w:rPr>
            <w:t xml:space="preserve"> </w:t>
          </w:r>
          <w:proofErr w:type="spellStart"/>
          <w:r w:rsidR="004D555D">
            <w:rPr>
              <w:rStyle w:val="Abstract15lineChar"/>
            </w:rPr>
            <w:t>dinilai</w:t>
          </w:r>
          <w:proofErr w:type="spellEnd"/>
          <w:r w:rsidR="004D555D">
            <w:rPr>
              <w:rStyle w:val="Abstract15lineChar"/>
            </w:rPr>
            <w:t xml:space="preserve"> </w:t>
          </w:r>
          <w:proofErr w:type="spellStart"/>
          <w:r w:rsidR="004D555D">
            <w:rPr>
              <w:rStyle w:val="Abstract15lineChar"/>
            </w:rPr>
            <w:t>secara</w:t>
          </w:r>
          <w:proofErr w:type="spellEnd"/>
          <w:r w:rsidR="004D555D">
            <w:rPr>
              <w:rStyle w:val="Abstract15lineChar"/>
            </w:rPr>
            <w:t xml:space="preserve"> </w:t>
          </w:r>
          <w:proofErr w:type="spellStart"/>
          <w:r w:rsidR="004D555D">
            <w:rPr>
              <w:rStyle w:val="Abstract15lineChar"/>
            </w:rPr>
            <w:t>berasingan</w:t>
          </w:r>
          <w:proofErr w:type="spellEnd"/>
          <w:r w:rsidR="004D555D">
            <w:rPr>
              <w:rStyle w:val="Abstract15lineChar"/>
            </w:rPr>
            <w:t xml:space="preserve"> dan </w:t>
          </w:r>
          <w:proofErr w:type="spellStart"/>
          <w:r w:rsidR="004D555D">
            <w:rPr>
              <w:rStyle w:val="Abstract15lineChar"/>
            </w:rPr>
            <w:t>penilaian</w:t>
          </w:r>
          <w:proofErr w:type="spellEnd"/>
          <w:r w:rsidR="004D555D">
            <w:rPr>
              <w:rStyle w:val="Abstract15lineChar"/>
            </w:rPr>
            <w:t xml:space="preserve"> yan</w:t>
          </w:r>
          <w:r w:rsidR="009D53BA">
            <w:rPr>
              <w:rStyle w:val="Abstract15lineChar"/>
            </w:rPr>
            <w:t>g</w:t>
          </w:r>
          <w:r w:rsidR="004D555D">
            <w:rPr>
              <w:rStyle w:val="Abstract15lineChar"/>
            </w:rPr>
            <w:t xml:space="preserve"> </w:t>
          </w:r>
          <w:proofErr w:type="spellStart"/>
          <w:r w:rsidR="004D555D">
            <w:rPr>
              <w:rStyle w:val="Abstract15lineChar"/>
            </w:rPr>
            <w:t>akhir</w:t>
          </w:r>
          <w:proofErr w:type="spellEnd"/>
          <w:r w:rsidR="004D555D">
            <w:rPr>
              <w:rStyle w:val="Abstract15lineChar"/>
            </w:rPr>
            <w:t xml:space="preserve"> </w:t>
          </w:r>
          <w:proofErr w:type="spellStart"/>
          <w:r w:rsidR="004D555D">
            <w:rPr>
              <w:rStyle w:val="Abstract15lineChar"/>
            </w:rPr>
            <w:t>akan</w:t>
          </w:r>
          <w:proofErr w:type="spellEnd"/>
          <w:r w:rsidR="004D555D">
            <w:rPr>
              <w:rStyle w:val="Abstract15lineChar"/>
            </w:rPr>
            <w:t xml:space="preserve"> </w:t>
          </w:r>
          <w:proofErr w:type="spellStart"/>
          <w:r w:rsidR="004D555D">
            <w:rPr>
              <w:rStyle w:val="Abstract15lineChar"/>
            </w:rPr>
            <w:t>dibuat</w:t>
          </w:r>
          <w:proofErr w:type="spellEnd"/>
          <w:r w:rsidR="004D555D">
            <w:rPr>
              <w:rStyle w:val="Abstract15lineChar"/>
            </w:rPr>
            <w:t xml:space="preserve"> </w:t>
          </w:r>
          <w:proofErr w:type="spellStart"/>
          <w:r w:rsidR="004D555D">
            <w:rPr>
              <w:rStyle w:val="Abstract15lineChar"/>
            </w:rPr>
            <w:t>selepas</w:t>
          </w:r>
          <w:proofErr w:type="spellEnd"/>
          <w:r w:rsidR="004D555D">
            <w:rPr>
              <w:rStyle w:val="Abstract15lineChar"/>
            </w:rPr>
            <w:t xml:space="preserve"> </w:t>
          </w:r>
          <w:proofErr w:type="spellStart"/>
          <w:r w:rsidR="004D555D">
            <w:rPr>
              <w:rStyle w:val="Abstract15lineChar"/>
            </w:rPr>
            <w:t>bahagian</w:t>
          </w:r>
          <w:proofErr w:type="spellEnd"/>
          <w:r w:rsidR="004D555D">
            <w:rPr>
              <w:rStyle w:val="Abstract15lineChar"/>
            </w:rPr>
            <w:t xml:space="preserve"> </w:t>
          </w:r>
          <w:proofErr w:type="spellStart"/>
          <w:r w:rsidR="004D555D">
            <w:rPr>
              <w:rStyle w:val="Abstract15lineChar"/>
            </w:rPr>
            <w:t>tersebut</w:t>
          </w:r>
          <w:proofErr w:type="spellEnd"/>
          <w:r w:rsidR="004D555D">
            <w:rPr>
              <w:rStyle w:val="Abstract15lineChar"/>
            </w:rPr>
            <w:t xml:space="preserve"> </w:t>
          </w:r>
          <w:proofErr w:type="spellStart"/>
          <w:r w:rsidR="004D555D">
            <w:rPr>
              <w:rStyle w:val="Abstract15lineChar"/>
            </w:rPr>
            <w:t>digabungkan</w:t>
          </w:r>
          <w:proofErr w:type="spellEnd"/>
          <w:r w:rsidR="004D555D">
            <w:rPr>
              <w:rStyle w:val="Abstract15lineChar"/>
            </w:rPr>
            <w:t xml:space="preserve">. </w:t>
          </w:r>
          <w:proofErr w:type="spellStart"/>
          <w:r w:rsidR="007844BA">
            <w:rPr>
              <w:rStyle w:val="Abstract15lineChar"/>
            </w:rPr>
            <w:t>Projek</w:t>
          </w:r>
          <w:proofErr w:type="spellEnd"/>
          <w:r w:rsidR="007844BA">
            <w:rPr>
              <w:rStyle w:val="Abstract15lineChar"/>
            </w:rPr>
            <w:t xml:space="preserve"> </w:t>
          </w:r>
          <w:proofErr w:type="spellStart"/>
          <w:r w:rsidR="007844BA">
            <w:rPr>
              <w:rStyle w:val="Abstract15lineChar"/>
            </w:rPr>
            <w:t>ini</w:t>
          </w:r>
          <w:proofErr w:type="spellEnd"/>
          <w:r w:rsidR="007844BA">
            <w:rPr>
              <w:rStyle w:val="Abstract15lineChar"/>
            </w:rPr>
            <w:t xml:space="preserve"> </w:t>
          </w:r>
          <w:proofErr w:type="spellStart"/>
          <w:r w:rsidR="007844BA">
            <w:rPr>
              <w:rStyle w:val="Abstract15lineChar"/>
            </w:rPr>
            <w:t>dijangka</w:t>
          </w:r>
          <w:proofErr w:type="spellEnd"/>
          <w:r w:rsidR="007844BA">
            <w:rPr>
              <w:rStyle w:val="Abstract15lineChar"/>
            </w:rPr>
            <w:t xml:space="preserve"> </w:t>
          </w:r>
          <w:proofErr w:type="spellStart"/>
          <w:r w:rsidR="007844BA">
            <w:rPr>
              <w:rStyle w:val="Abstract15lineChar"/>
            </w:rPr>
            <w:t>dapat</w:t>
          </w:r>
          <w:proofErr w:type="spellEnd"/>
          <w:r w:rsidR="007844BA">
            <w:rPr>
              <w:rStyle w:val="Abstract15lineChar"/>
            </w:rPr>
            <w:t xml:space="preserve"> </w:t>
          </w:r>
          <w:proofErr w:type="spellStart"/>
          <w:r w:rsidR="007844BA">
            <w:rPr>
              <w:rStyle w:val="Abstract15lineChar"/>
            </w:rPr>
            <w:t>membuktikan</w:t>
          </w:r>
          <w:proofErr w:type="spellEnd"/>
          <w:r w:rsidR="007844BA">
            <w:rPr>
              <w:rStyle w:val="Abstract15lineChar"/>
            </w:rPr>
            <w:t xml:space="preserve"> </w:t>
          </w:r>
          <w:proofErr w:type="spellStart"/>
          <w:r w:rsidR="007844BA">
            <w:rPr>
              <w:rStyle w:val="Abstract15lineChar"/>
            </w:rPr>
            <w:t>bahawa</w:t>
          </w:r>
          <w:proofErr w:type="spellEnd"/>
          <w:r w:rsidR="007844BA">
            <w:rPr>
              <w:rStyle w:val="Abstract15lineChar"/>
            </w:rPr>
            <w:t xml:space="preserve"> </w:t>
          </w:r>
          <w:proofErr w:type="spellStart"/>
          <w:r w:rsidR="007844BA">
            <w:rPr>
              <w:rStyle w:val="Abstract15lineChar"/>
            </w:rPr>
            <w:t>kegunaan</w:t>
          </w:r>
          <w:proofErr w:type="spellEnd"/>
          <w:r w:rsidR="007844BA">
            <w:rPr>
              <w:rStyle w:val="Abstract15lineChar"/>
            </w:rPr>
            <w:t xml:space="preserve"> </w:t>
          </w:r>
          <w:proofErr w:type="spellStart"/>
          <w:r w:rsidR="007844BA">
            <w:rPr>
              <w:rStyle w:val="Abstract15lineChar"/>
            </w:rPr>
            <w:t>kamera</w:t>
          </w:r>
          <w:proofErr w:type="spellEnd"/>
          <w:r w:rsidR="007844BA">
            <w:rPr>
              <w:rStyle w:val="Abstract15lineChar"/>
            </w:rPr>
            <w:t xml:space="preserve"> web </w:t>
          </w:r>
          <w:proofErr w:type="spellStart"/>
          <w:r w:rsidR="007844BA">
            <w:rPr>
              <w:rStyle w:val="Abstract15lineChar"/>
            </w:rPr>
            <w:t>sebagai</w:t>
          </w:r>
          <w:proofErr w:type="spellEnd"/>
          <w:r w:rsidR="007844BA">
            <w:rPr>
              <w:rStyle w:val="Abstract15lineChar"/>
            </w:rPr>
            <w:t xml:space="preserve"> </w:t>
          </w:r>
          <w:proofErr w:type="spellStart"/>
          <w:r w:rsidR="007844BA">
            <w:rPr>
              <w:rStyle w:val="Abstract15lineChar"/>
            </w:rPr>
            <w:t>pengesan</w:t>
          </w:r>
          <w:proofErr w:type="spellEnd"/>
          <w:r w:rsidR="007844BA">
            <w:rPr>
              <w:rStyle w:val="Abstract15lineChar"/>
            </w:rPr>
            <w:t xml:space="preserve"> </w:t>
          </w:r>
          <w:proofErr w:type="spellStart"/>
          <w:r w:rsidR="007844BA">
            <w:rPr>
              <w:rStyle w:val="Abstract15lineChar"/>
            </w:rPr>
            <w:t>isyarat</w:t>
          </w:r>
          <w:proofErr w:type="spellEnd"/>
          <w:r w:rsidR="007844BA">
            <w:rPr>
              <w:rStyle w:val="Abstract15lineChar"/>
            </w:rPr>
            <w:t xml:space="preserve"> </w:t>
          </w:r>
          <w:proofErr w:type="spellStart"/>
          <w:r w:rsidR="007844BA">
            <w:rPr>
              <w:rStyle w:val="Abstract15lineChar"/>
            </w:rPr>
            <w:t>tangan</w:t>
          </w:r>
          <w:proofErr w:type="spellEnd"/>
          <w:r w:rsidR="007844BA">
            <w:rPr>
              <w:rStyle w:val="Abstract15lineChar"/>
            </w:rPr>
            <w:t xml:space="preserve"> </w:t>
          </w:r>
          <w:proofErr w:type="spellStart"/>
          <w:r w:rsidR="007844BA">
            <w:rPr>
              <w:rStyle w:val="Abstract15lineChar"/>
            </w:rPr>
            <w:t>mempunyai</w:t>
          </w:r>
          <w:proofErr w:type="spellEnd"/>
          <w:r w:rsidR="007844BA">
            <w:rPr>
              <w:rStyle w:val="Abstract15lineChar"/>
            </w:rPr>
            <w:t xml:space="preserve"> </w:t>
          </w:r>
          <w:proofErr w:type="spellStart"/>
          <w:r w:rsidR="007844BA">
            <w:rPr>
              <w:rStyle w:val="Abstract15lineChar"/>
            </w:rPr>
            <w:t>potensi</w:t>
          </w:r>
          <w:proofErr w:type="spellEnd"/>
          <w:r w:rsidR="007844BA">
            <w:rPr>
              <w:rStyle w:val="Abstract15lineChar"/>
            </w:rPr>
            <w:t xml:space="preserve"> </w:t>
          </w:r>
          <w:proofErr w:type="spellStart"/>
          <w:r w:rsidR="007844BA">
            <w:rPr>
              <w:rStyle w:val="Abstract15lineChar"/>
            </w:rPr>
            <w:t>untuk</w:t>
          </w:r>
          <w:proofErr w:type="spellEnd"/>
          <w:r w:rsidR="007844BA">
            <w:rPr>
              <w:rStyle w:val="Abstract15lineChar"/>
            </w:rPr>
            <w:t xml:space="preserve"> </w:t>
          </w:r>
          <w:proofErr w:type="spellStart"/>
          <w:r w:rsidR="007844BA">
            <w:rPr>
              <w:rStyle w:val="Abstract15lineChar"/>
            </w:rPr>
            <w:t>mengurangkan</w:t>
          </w:r>
          <w:proofErr w:type="spellEnd"/>
          <w:r w:rsidR="007844BA">
            <w:rPr>
              <w:rStyle w:val="Abstract15lineChar"/>
            </w:rPr>
            <w:t xml:space="preserve"> kos </w:t>
          </w:r>
          <w:proofErr w:type="spellStart"/>
          <w:r w:rsidR="007844BA">
            <w:rPr>
              <w:rStyle w:val="Abstract15lineChar"/>
            </w:rPr>
            <w:t>untuk</w:t>
          </w:r>
          <w:proofErr w:type="spellEnd"/>
          <w:r w:rsidR="007844BA">
            <w:rPr>
              <w:rStyle w:val="Abstract15lineChar"/>
            </w:rPr>
            <w:t xml:space="preserve"> sensor </w:t>
          </w:r>
          <w:proofErr w:type="spellStart"/>
          <w:r w:rsidR="007844BA">
            <w:rPr>
              <w:rStyle w:val="Abstract15lineChar"/>
            </w:rPr>
            <w:t>isyarat</w:t>
          </w:r>
          <w:proofErr w:type="spellEnd"/>
          <w:r w:rsidR="007844BA">
            <w:rPr>
              <w:rStyle w:val="Abstract15lineChar"/>
            </w:rPr>
            <w:t xml:space="preserve"> </w:t>
          </w:r>
          <w:proofErr w:type="spellStart"/>
          <w:r w:rsidR="007844BA">
            <w:rPr>
              <w:rStyle w:val="Abstract15lineChar"/>
            </w:rPr>
            <w:t>tangan</w:t>
          </w:r>
          <w:proofErr w:type="spellEnd"/>
          <w:r w:rsidR="007844BA">
            <w:rPr>
              <w:rStyle w:val="Abstract15lineChar"/>
            </w:rPr>
            <w:t xml:space="preserve"> </w:t>
          </w:r>
          <w:proofErr w:type="spellStart"/>
          <w:r w:rsidR="00F63A92">
            <w:rPr>
              <w:rStyle w:val="Abstract15lineChar"/>
            </w:rPr>
            <w:t>dengan</w:t>
          </w:r>
          <w:proofErr w:type="spellEnd"/>
          <w:r w:rsidR="007844BA">
            <w:rPr>
              <w:rStyle w:val="Abstract15lineChar"/>
            </w:rPr>
            <w:t xml:space="preserve"> </w:t>
          </w:r>
          <w:proofErr w:type="spellStart"/>
          <w:r w:rsidR="007844BA">
            <w:rPr>
              <w:rStyle w:val="Abstract15lineChar"/>
            </w:rPr>
            <w:t>memperoleh</w:t>
          </w:r>
          <w:proofErr w:type="spellEnd"/>
          <w:r w:rsidR="007844BA">
            <w:rPr>
              <w:rStyle w:val="Abstract15lineChar"/>
            </w:rPr>
            <w:t xml:space="preserve"> </w:t>
          </w:r>
          <w:proofErr w:type="spellStart"/>
          <w:r w:rsidR="007844BA">
            <w:rPr>
              <w:rStyle w:val="Abstract15lineChar"/>
            </w:rPr>
            <w:t>fungsi</w:t>
          </w:r>
          <w:proofErr w:type="spellEnd"/>
          <w:r w:rsidR="007844BA">
            <w:rPr>
              <w:rStyle w:val="Abstract15lineChar"/>
            </w:rPr>
            <w:t xml:space="preserve"> yang </w:t>
          </w:r>
          <w:proofErr w:type="spellStart"/>
          <w:r w:rsidR="007844BA">
            <w:rPr>
              <w:rStyle w:val="Abstract15lineChar"/>
            </w:rPr>
            <w:t>serupa</w:t>
          </w:r>
          <w:proofErr w:type="spellEnd"/>
          <w:r w:rsidR="007844BA">
            <w:rPr>
              <w:rStyle w:val="Abstract15lineChar"/>
            </w:rPr>
            <w:t>.</w:t>
          </w:r>
        </w:p>
        <w:p w14:paraId="4AB4AD93" w14:textId="045F5684" w:rsidR="002E0652" w:rsidRPr="00570121" w:rsidRDefault="003B4FFF" w:rsidP="00570121">
          <w:pPr>
            <w:pStyle w:val="Abstract15line"/>
            <w:ind w:firstLine="0"/>
          </w:pPr>
        </w:p>
      </w:sdtContent>
    </w:sdt>
    <w:p w14:paraId="1073B646" w14:textId="77777777" w:rsidR="001A7A9B" w:rsidRDefault="001A7A9B">
      <w:pPr>
        <w:spacing w:after="200" w:line="276" w:lineRule="auto"/>
        <w:rPr>
          <w:b/>
          <w:caps/>
        </w:rPr>
      </w:pPr>
      <w:r>
        <w:rPr>
          <w:b/>
          <w:caps/>
        </w:rPr>
        <w:br w:type="page"/>
      </w:r>
    </w:p>
    <w:bookmarkStart w:id="5" w:name="_Toc69670085"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4224550D"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6C3D0E5C" w14:textId="77777777" w:rsidTr="002E0652">
            <w:tc>
              <w:tcPr>
                <w:tcW w:w="2736" w:type="dxa"/>
              </w:tcPr>
              <w:p w14:paraId="06DFA15A" w14:textId="77777777" w:rsidR="002E0652" w:rsidRPr="002E0652" w:rsidRDefault="002E0652" w:rsidP="00312251">
                <w:pPr>
                  <w:rPr>
                    <w:b/>
                  </w:rPr>
                </w:pPr>
              </w:p>
            </w:tc>
            <w:tc>
              <w:tcPr>
                <w:tcW w:w="2737" w:type="dxa"/>
              </w:tcPr>
              <w:p w14:paraId="4C3DB410" w14:textId="77777777" w:rsidR="002E0652" w:rsidRPr="002E0652" w:rsidRDefault="002E0652" w:rsidP="00674DA0">
                <w:pPr>
                  <w:pStyle w:val="TitleTOC"/>
                </w:pPr>
                <w:r w:rsidRPr="002E0652">
                  <w:t>TITLE</w:t>
                </w:r>
              </w:p>
            </w:tc>
            <w:tc>
              <w:tcPr>
                <w:tcW w:w="2737" w:type="dxa"/>
              </w:tcPr>
              <w:p w14:paraId="7631B6C1" w14:textId="77777777" w:rsidR="002E0652" w:rsidRPr="002E0652" w:rsidRDefault="002E0652" w:rsidP="00674DA0">
                <w:pPr>
                  <w:pStyle w:val="TitleTOC2"/>
                </w:pPr>
                <w:r w:rsidRPr="002E0652">
                  <w:t>PAGE</w:t>
                </w:r>
              </w:p>
            </w:tc>
          </w:tr>
        </w:tbl>
      </w:sdtContent>
    </w:sdt>
    <w:p w14:paraId="7D5CD02F" w14:textId="77777777" w:rsidR="002E0652" w:rsidRDefault="002E0652" w:rsidP="00312251"/>
    <w:p w14:paraId="13015865" w14:textId="2281C4E2" w:rsidR="00DF1880" w:rsidRDefault="00A8006D">
      <w:pPr>
        <w:pStyle w:val="TOC1"/>
        <w:rPr>
          <w:rFonts w:asciiTheme="minorHAnsi" w:eastAsiaTheme="minorEastAsia" w:hAnsiTheme="minorHAnsi"/>
          <w:b w:val="0"/>
          <w:sz w:val="22"/>
          <w:lang w:eastAsia="zh-CN"/>
        </w:rPr>
      </w:pPr>
      <w:r>
        <w:fldChar w:fldCharType="begin"/>
      </w:r>
      <w:r>
        <w:instrText xml:space="preserve"> TOC \h \z \t "Heading 1,2,Heading 2,3,Heading 3,4,Heading 4,5,Title,1,References,6,TITLE AT PREFACE,1,LIST OF PUBLICATIONS,7" </w:instrText>
      </w:r>
      <w:r>
        <w:fldChar w:fldCharType="separate"/>
      </w:r>
      <w:hyperlink w:anchor="_Toc69670080" w:history="1">
        <w:r w:rsidR="00DF1880" w:rsidRPr="008578C4">
          <w:rPr>
            <w:rStyle w:val="Hyperlink"/>
          </w:rPr>
          <w:t>DECLARATION</w:t>
        </w:r>
        <w:r w:rsidR="00DF1880">
          <w:rPr>
            <w:webHidden/>
          </w:rPr>
          <w:tab/>
        </w:r>
        <w:r w:rsidR="00DF1880">
          <w:rPr>
            <w:webHidden/>
          </w:rPr>
          <w:fldChar w:fldCharType="begin"/>
        </w:r>
        <w:r w:rsidR="00DF1880">
          <w:rPr>
            <w:webHidden/>
          </w:rPr>
          <w:instrText xml:space="preserve"> PAGEREF _Toc69670080 \h </w:instrText>
        </w:r>
        <w:r w:rsidR="00DF1880">
          <w:rPr>
            <w:webHidden/>
          </w:rPr>
        </w:r>
        <w:r w:rsidR="00DF1880">
          <w:rPr>
            <w:webHidden/>
          </w:rPr>
          <w:fldChar w:fldCharType="separate"/>
        </w:r>
        <w:r w:rsidR="00C1060F">
          <w:rPr>
            <w:webHidden/>
          </w:rPr>
          <w:t>ii</w:t>
        </w:r>
        <w:r w:rsidR="00DF1880">
          <w:rPr>
            <w:webHidden/>
          </w:rPr>
          <w:fldChar w:fldCharType="end"/>
        </w:r>
      </w:hyperlink>
    </w:p>
    <w:p w14:paraId="35A8DB5B" w14:textId="7E622E76" w:rsidR="00DF1880" w:rsidRDefault="003B4FFF">
      <w:pPr>
        <w:pStyle w:val="TOC1"/>
        <w:rPr>
          <w:rFonts w:asciiTheme="minorHAnsi" w:eastAsiaTheme="minorEastAsia" w:hAnsiTheme="minorHAnsi"/>
          <w:b w:val="0"/>
          <w:sz w:val="22"/>
          <w:lang w:eastAsia="zh-CN"/>
        </w:rPr>
      </w:pPr>
      <w:hyperlink w:anchor="_Toc69670081" w:history="1">
        <w:r w:rsidR="00DF1880" w:rsidRPr="008578C4">
          <w:rPr>
            <w:rStyle w:val="Hyperlink"/>
          </w:rPr>
          <w:t>DEDICATION</w:t>
        </w:r>
        <w:r w:rsidR="00DF1880">
          <w:rPr>
            <w:webHidden/>
          </w:rPr>
          <w:tab/>
        </w:r>
        <w:r w:rsidR="00DF1880">
          <w:rPr>
            <w:webHidden/>
          </w:rPr>
          <w:fldChar w:fldCharType="begin"/>
        </w:r>
        <w:r w:rsidR="00DF1880">
          <w:rPr>
            <w:webHidden/>
          </w:rPr>
          <w:instrText xml:space="preserve"> PAGEREF _Toc69670081 \h </w:instrText>
        </w:r>
        <w:r w:rsidR="00DF1880">
          <w:rPr>
            <w:webHidden/>
          </w:rPr>
        </w:r>
        <w:r w:rsidR="00DF1880">
          <w:rPr>
            <w:webHidden/>
          </w:rPr>
          <w:fldChar w:fldCharType="separate"/>
        </w:r>
        <w:r w:rsidR="00C1060F">
          <w:rPr>
            <w:webHidden/>
          </w:rPr>
          <w:t>iii</w:t>
        </w:r>
        <w:r w:rsidR="00DF1880">
          <w:rPr>
            <w:webHidden/>
          </w:rPr>
          <w:fldChar w:fldCharType="end"/>
        </w:r>
      </w:hyperlink>
    </w:p>
    <w:p w14:paraId="29F40289" w14:textId="0E773BA1" w:rsidR="00DF1880" w:rsidRDefault="003B4FFF">
      <w:pPr>
        <w:pStyle w:val="TOC1"/>
        <w:rPr>
          <w:rFonts w:asciiTheme="minorHAnsi" w:eastAsiaTheme="minorEastAsia" w:hAnsiTheme="minorHAnsi"/>
          <w:b w:val="0"/>
          <w:sz w:val="22"/>
          <w:lang w:eastAsia="zh-CN"/>
        </w:rPr>
      </w:pPr>
      <w:hyperlink w:anchor="_Toc69670082" w:history="1">
        <w:r w:rsidR="00DF1880" w:rsidRPr="008578C4">
          <w:rPr>
            <w:rStyle w:val="Hyperlink"/>
          </w:rPr>
          <w:t>ACKNOWLEDGEMENT</w:t>
        </w:r>
        <w:r w:rsidR="00DF1880">
          <w:rPr>
            <w:webHidden/>
          </w:rPr>
          <w:tab/>
        </w:r>
        <w:r w:rsidR="00DF1880">
          <w:rPr>
            <w:webHidden/>
          </w:rPr>
          <w:fldChar w:fldCharType="begin"/>
        </w:r>
        <w:r w:rsidR="00DF1880">
          <w:rPr>
            <w:webHidden/>
          </w:rPr>
          <w:instrText xml:space="preserve"> PAGEREF _Toc69670082 \h </w:instrText>
        </w:r>
        <w:r w:rsidR="00DF1880">
          <w:rPr>
            <w:webHidden/>
          </w:rPr>
        </w:r>
        <w:r w:rsidR="00DF1880">
          <w:rPr>
            <w:webHidden/>
          </w:rPr>
          <w:fldChar w:fldCharType="separate"/>
        </w:r>
        <w:r w:rsidR="00C1060F">
          <w:rPr>
            <w:webHidden/>
          </w:rPr>
          <w:t>iv</w:t>
        </w:r>
        <w:r w:rsidR="00DF1880">
          <w:rPr>
            <w:webHidden/>
          </w:rPr>
          <w:fldChar w:fldCharType="end"/>
        </w:r>
      </w:hyperlink>
    </w:p>
    <w:p w14:paraId="1111F865" w14:textId="55EB7115" w:rsidR="00DF1880" w:rsidRDefault="003B4FFF">
      <w:pPr>
        <w:pStyle w:val="TOC1"/>
        <w:rPr>
          <w:rFonts w:asciiTheme="minorHAnsi" w:eastAsiaTheme="minorEastAsia" w:hAnsiTheme="minorHAnsi"/>
          <w:b w:val="0"/>
          <w:sz w:val="22"/>
          <w:lang w:eastAsia="zh-CN"/>
        </w:rPr>
      </w:pPr>
      <w:hyperlink w:anchor="_Toc69670083" w:history="1">
        <w:r w:rsidR="00DF1880" w:rsidRPr="008578C4">
          <w:rPr>
            <w:rStyle w:val="Hyperlink"/>
          </w:rPr>
          <w:t>ABSTRACT</w:t>
        </w:r>
        <w:r w:rsidR="00DF1880">
          <w:rPr>
            <w:webHidden/>
          </w:rPr>
          <w:tab/>
        </w:r>
        <w:r w:rsidR="00DF1880">
          <w:rPr>
            <w:webHidden/>
          </w:rPr>
          <w:fldChar w:fldCharType="begin"/>
        </w:r>
        <w:r w:rsidR="00DF1880">
          <w:rPr>
            <w:webHidden/>
          </w:rPr>
          <w:instrText xml:space="preserve"> PAGEREF _Toc69670083 \h </w:instrText>
        </w:r>
        <w:r w:rsidR="00DF1880">
          <w:rPr>
            <w:webHidden/>
          </w:rPr>
        </w:r>
        <w:r w:rsidR="00DF1880">
          <w:rPr>
            <w:webHidden/>
          </w:rPr>
          <w:fldChar w:fldCharType="separate"/>
        </w:r>
        <w:r w:rsidR="00C1060F">
          <w:rPr>
            <w:webHidden/>
          </w:rPr>
          <w:t>v</w:t>
        </w:r>
        <w:r w:rsidR="00DF1880">
          <w:rPr>
            <w:webHidden/>
          </w:rPr>
          <w:fldChar w:fldCharType="end"/>
        </w:r>
      </w:hyperlink>
    </w:p>
    <w:p w14:paraId="7972FE20" w14:textId="69476FC9" w:rsidR="00DF1880" w:rsidRDefault="003B4FFF">
      <w:pPr>
        <w:pStyle w:val="TOC1"/>
        <w:rPr>
          <w:rFonts w:asciiTheme="minorHAnsi" w:eastAsiaTheme="minorEastAsia" w:hAnsiTheme="minorHAnsi"/>
          <w:b w:val="0"/>
          <w:sz w:val="22"/>
          <w:lang w:eastAsia="zh-CN"/>
        </w:rPr>
      </w:pPr>
      <w:hyperlink w:anchor="_Toc69670084" w:history="1">
        <w:r w:rsidR="00DF1880" w:rsidRPr="008578C4">
          <w:rPr>
            <w:rStyle w:val="Hyperlink"/>
          </w:rPr>
          <w:t>ABSTRAK</w:t>
        </w:r>
        <w:r w:rsidR="00DF1880">
          <w:rPr>
            <w:webHidden/>
          </w:rPr>
          <w:tab/>
        </w:r>
        <w:r w:rsidR="00DF1880">
          <w:rPr>
            <w:webHidden/>
          </w:rPr>
          <w:fldChar w:fldCharType="begin"/>
        </w:r>
        <w:r w:rsidR="00DF1880">
          <w:rPr>
            <w:webHidden/>
          </w:rPr>
          <w:instrText xml:space="preserve"> PAGEREF _Toc69670084 \h </w:instrText>
        </w:r>
        <w:r w:rsidR="00DF1880">
          <w:rPr>
            <w:webHidden/>
          </w:rPr>
        </w:r>
        <w:r w:rsidR="00DF1880">
          <w:rPr>
            <w:webHidden/>
          </w:rPr>
          <w:fldChar w:fldCharType="separate"/>
        </w:r>
        <w:r w:rsidR="00C1060F">
          <w:rPr>
            <w:webHidden/>
          </w:rPr>
          <w:t>vi</w:t>
        </w:r>
        <w:r w:rsidR="00DF1880">
          <w:rPr>
            <w:webHidden/>
          </w:rPr>
          <w:fldChar w:fldCharType="end"/>
        </w:r>
      </w:hyperlink>
    </w:p>
    <w:p w14:paraId="4B8BFDBF" w14:textId="1662F1E4" w:rsidR="00DF1880" w:rsidRDefault="003B4FFF">
      <w:pPr>
        <w:pStyle w:val="TOC1"/>
        <w:rPr>
          <w:rFonts w:asciiTheme="minorHAnsi" w:eastAsiaTheme="minorEastAsia" w:hAnsiTheme="minorHAnsi"/>
          <w:b w:val="0"/>
          <w:sz w:val="22"/>
          <w:lang w:eastAsia="zh-CN"/>
        </w:rPr>
      </w:pPr>
      <w:hyperlink w:anchor="_Toc69670085" w:history="1">
        <w:r w:rsidR="00DF1880" w:rsidRPr="008578C4">
          <w:rPr>
            <w:rStyle w:val="Hyperlink"/>
          </w:rPr>
          <w:t>TABLE OF CONTENTS</w:t>
        </w:r>
        <w:r w:rsidR="00DF1880">
          <w:rPr>
            <w:webHidden/>
          </w:rPr>
          <w:tab/>
        </w:r>
        <w:r w:rsidR="00DF1880">
          <w:rPr>
            <w:webHidden/>
          </w:rPr>
          <w:fldChar w:fldCharType="begin"/>
        </w:r>
        <w:r w:rsidR="00DF1880">
          <w:rPr>
            <w:webHidden/>
          </w:rPr>
          <w:instrText xml:space="preserve"> PAGEREF _Toc69670085 \h </w:instrText>
        </w:r>
        <w:r w:rsidR="00DF1880">
          <w:rPr>
            <w:webHidden/>
          </w:rPr>
        </w:r>
        <w:r w:rsidR="00DF1880">
          <w:rPr>
            <w:webHidden/>
          </w:rPr>
          <w:fldChar w:fldCharType="separate"/>
        </w:r>
        <w:r w:rsidR="00C1060F">
          <w:rPr>
            <w:webHidden/>
          </w:rPr>
          <w:t>vii</w:t>
        </w:r>
        <w:r w:rsidR="00DF1880">
          <w:rPr>
            <w:webHidden/>
          </w:rPr>
          <w:fldChar w:fldCharType="end"/>
        </w:r>
      </w:hyperlink>
    </w:p>
    <w:p w14:paraId="5492666C" w14:textId="61D9FC89" w:rsidR="00DF1880" w:rsidRDefault="003B4FFF">
      <w:pPr>
        <w:pStyle w:val="TOC1"/>
        <w:rPr>
          <w:rFonts w:asciiTheme="minorHAnsi" w:eastAsiaTheme="minorEastAsia" w:hAnsiTheme="minorHAnsi"/>
          <w:b w:val="0"/>
          <w:sz w:val="22"/>
          <w:lang w:eastAsia="zh-CN"/>
        </w:rPr>
      </w:pPr>
      <w:hyperlink w:anchor="_Toc69670086" w:history="1">
        <w:r w:rsidR="00DF1880" w:rsidRPr="008578C4">
          <w:rPr>
            <w:rStyle w:val="Hyperlink"/>
          </w:rPr>
          <w:t>LIST OF TABLES</w:t>
        </w:r>
        <w:r w:rsidR="00DF1880">
          <w:rPr>
            <w:webHidden/>
          </w:rPr>
          <w:tab/>
        </w:r>
        <w:r w:rsidR="00DF1880">
          <w:rPr>
            <w:webHidden/>
          </w:rPr>
          <w:fldChar w:fldCharType="begin"/>
        </w:r>
        <w:r w:rsidR="00DF1880">
          <w:rPr>
            <w:webHidden/>
          </w:rPr>
          <w:instrText xml:space="preserve"> PAGEREF _Toc69670086 \h </w:instrText>
        </w:r>
        <w:r w:rsidR="00DF1880">
          <w:rPr>
            <w:webHidden/>
          </w:rPr>
        </w:r>
        <w:r w:rsidR="00DF1880">
          <w:rPr>
            <w:webHidden/>
          </w:rPr>
          <w:fldChar w:fldCharType="separate"/>
        </w:r>
        <w:r w:rsidR="00C1060F">
          <w:rPr>
            <w:webHidden/>
          </w:rPr>
          <w:t>ix</w:t>
        </w:r>
        <w:r w:rsidR="00DF1880">
          <w:rPr>
            <w:webHidden/>
          </w:rPr>
          <w:fldChar w:fldCharType="end"/>
        </w:r>
      </w:hyperlink>
    </w:p>
    <w:p w14:paraId="0F701581" w14:textId="35DC9D4E" w:rsidR="00DF1880" w:rsidRDefault="003B4FFF">
      <w:pPr>
        <w:pStyle w:val="TOC1"/>
        <w:rPr>
          <w:rFonts w:asciiTheme="minorHAnsi" w:eastAsiaTheme="minorEastAsia" w:hAnsiTheme="minorHAnsi"/>
          <w:b w:val="0"/>
          <w:sz w:val="22"/>
          <w:lang w:eastAsia="zh-CN"/>
        </w:rPr>
      </w:pPr>
      <w:hyperlink w:anchor="_Toc69670087" w:history="1">
        <w:r w:rsidR="00DF1880" w:rsidRPr="008578C4">
          <w:rPr>
            <w:rStyle w:val="Hyperlink"/>
          </w:rPr>
          <w:t>LIST OF FIGURES</w:t>
        </w:r>
        <w:r w:rsidR="00DF1880">
          <w:rPr>
            <w:webHidden/>
          </w:rPr>
          <w:tab/>
        </w:r>
        <w:r w:rsidR="00DF1880">
          <w:rPr>
            <w:webHidden/>
          </w:rPr>
          <w:fldChar w:fldCharType="begin"/>
        </w:r>
        <w:r w:rsidR="00DF1880">
          <w:rPr>
            <w:webHidden/>
          </w:rPr>
          <w:instrText xml:space="preserve"> PAGEREF _Toc69670087 \h </w:instrText>
        </w:r>
        <w:r w:rsidR="00DF1880">
          <w:rPr>
            <w:webHidden/>
          </w:rPr>
        </w:r>
        <w:r w:rsidR="00DF1880">
          <w:rPr>
            <w:webHidden/>
          </w:rPr>
          <w:fldChar w:fldCharType="separate"/>
        </w:r>
        <w:r w:rsidR="00C1060F">
          <w:rPr>
            <w:webHidden/>
          </w:rPr>
          <w:t>x</w:t>
        </w:r>
        <w:r w:rsidR="00DF1880">
          <w:rPr>
            <w:webHidden/>
          </w:rPr>
          <w:fldChar w:fldCharType="end"/>
        </w:r>
      </w:hyperlink>
    </w:p>
    <w:p w14:paraId="59F5A84A" w14:textId="63245ED5" w:rsidR="00DF1880" w:rsidRDefault="003B4FFF">
      <w:pPr>
        <w:pStyle w:val="TOC1"/>
        <w:rPr>
          <w:rFonts w:asciiTheme="minorHAnsi" w:eastAsiaTheme="minorEastAsia" w:hAnsiTheme="minorHAnsi"/>
          <w:b w:val="0"/>
          <w:sz w:val="22"/>
          <w:lang w:eastAsia="zh-CN"/>
        </w:rPr>
      </w:pPr>
      <w:hyperlink w:anchor="_Toc69670088" w:history="1">
        <w:r w:rsidR="00DF1880" w:rsidRPr="008578C4">
          <w:rPr>
            <w:rStyle w:val="Hyperlink"/>
          </w:rPr>
          <w:t>LIST OF ABBREVIATIONS</w:t>
        </w:r>
        <w:r w:rsidR="00DF1880">
          <w:rPr>
            <w:webHidden/>
          </w:rPr>
          <w:tab/>
        </w:r>
        <w:r w:rsidR="00DF1880">
          <w:rPr>
            <w:webHidden/>
          </w:rPr>
          <w:fldChar w:fldCharType="begin"/>
        </w:r>
        <w:r w:rsidR="00DF1880">
          <w:rPr>
            <w:webHidden/>
          </w:rPr>
          <w:instrText xml:space="preserve"> PAGEREF _Toc69670088 \h </w:instrText>
        </w:r>
        <w:r w:rsidR="00DF1880">
          <w:rPr>
            <w:webHidden/>
          </w:rPr>
        </w:r>
        <w:r w:rsidR="00DF1880">
          <w:rPr>
            <w:webHidden/>
          </w:rPr>
          <w:fldChar w:fldCharType="separate"/>
        </w:r>
        <w:r w:rsidR="00C1060F">
          <w:rPr>
            <w:webHidden/>
          </w:rPr>
          <w:t>xi</w:t>
        </w:r>
        <w:r w:rsidR="00DF1880">
          <w:rPr>
            <w:webHidden/>
          </w:rPr>
          <w:fldChar w:fldCharType="end"/>
        </w:r>
      </w:hyperlink>
    </w:p>
    <w:p w14:paraId="40460217" w14:textId="76AC656C" w:rsidR="00DF1880" w:rsidRDefault="003B4FFF">
      <w:pPr>
        <w:pStyle w:val="TOC1"/>
        <w:rPr>
          <w:rFonts w:asciiTheme="minorHAnsi" w:eastAsiaTheme="minorEastAsia" w:hAnsiTheme="minorHAnsi"/>
          <w:b w:val="0"/>
          <w:sz w:val="22"/>
          <w:lang w:eastAsia="zh-CN"/>
        </w:rPr>
      </w:pPr>
      <w:hyperlink w:anchor="_Toc69670089" w:history="1">
        <w:r w:rsidR="00DF1880" w:rsidRPr="008578C4">
          <w:rPr>
            <w:rStyle w:val="Hyperlink"/>
          </w:rPr>
          <w:t>LIST OF APPENDICES</w:t>
        </w:r>
        <w:r w:rsidR="00DF1880">
          <w:rPr>
            <w:webHidden/>
          </w:rPr>
          <w:tab/>
        </w:r>
        <w:r w:rsidR="00DF1880">
          <w:rPr>
            <w:webHidden/>
          </w:rPr>
          <w:fldChar w:fldCharType="begin"/>
        </w:r>
        <w:r w:rsidR="00DF1880">
          <w:rPr>
            <w:webHidden/>
          </w:rPr>
          <w:instrText xml:space="preserve"> PAGEREF _Toc69670089 \h </w:instrText>
        </w:r>
        <w:r w:rsidR="00DF1880">
          <w:rPr>
            <w:webHidden/>
          </w:rPr>
        </w:r>
        <w:r w:rsidR="00DF1880">
          <w:rPr>
            <w:webHidden/>
          </w:rPr>
          <w:fldChar w:fldCharType="separate"/>
        </w:r>
        <w:r w:rsidR="00C1060F">
          <w:rPr>
            <w:webHidden/>
          </w:rPr>
          <w:t>xii</w:t>
        </w:r>
        <w:r w:rsidR="00DF1880">
          <w:rPr>
            <w:webHidden/>
          </w:rPr>
          <w:fldChar w:fldCharType="end"/>
        </w:r>
      </w:hyperlink>
    </w:p>
    <w:p w14:paraId="58CAF2B6" w14:textId="157EDE64" w:rsidR="00DF1880" w:rsidRDefault="003B4FFF">
      <w:pPr>
        <w:pStyle w:val="TOC2"/>
        <w:rPr>
          <w:rFonts w:asciiTheme="minorHAnsi" w:eastAsiaTheme="minorEastAsia" w:hAnsiTheme="minorHAnsi"/>
          <w:b w:val="0"/>
          <w:noProof/>
          <w:sz w:val="22"/>
          <w:lang w:eastAsia="zh-CN"/>
        </w:rPr>
      </w:pPr>
      <w:hyperlink w:anchor="_Toc69670090" w:history="1">
        <w:r w:rsidR="00DF1880" w:rsidRPr="008578C4">
          <w:rPr>
            <w:rStyle w:val="Hyperlink"/>
            <w:noProof/>
          </w:rPr>
          <w:t>CHAPTER 1</w:t>
        </w:r>
        <w:r w:rsidR="00DF1880">
          <w:rPr>
            <w:rFonts w:asciiTheme="minorHAnsi" w:eastAsiaTheme="minorEastAsia" w:hAnsiTheme="minorHAnsi"/>
            <w:b w:val="0"/>
            <w:noProof/>
            <w:sz w:val="22"/>
            <w:lang w:eastAsia="zh-CN"/>
          </w:rPr>
          <w:tab/>
        </w:r>
        <w:r w:rsidR="00DF1880" w:rsidRPr="008578C4">
          <w:rPr>
            <w:rStyle w:val="Hyperlink"/>
            <w:noProof/>
          </w:rPr>
          <w:t>INTRODUCTION</w:t>
        </w:r>
        <w:r w:rsidR="00DF1880">
          <w:rPr>
            <w:noProof/>
            <w:webHidden/>
          </w:rPr>
          <w:tab/>
        </w:r>
        <w:r w:rsidR="00DF1880">
          <w:rPr>
            <w:noProof/>
            <w:webHidden/>
          </w:rPr>
          <w:fldChar w:fldCharType="begin"/>
        </w:r>
        <w:r w:rsidR="00DF1880">
          <w:rPr>
            <w:noProof/>
            <w:webHidden/>
          </w:rPr>
          <w:instrText xml:space="preserve"> PAGEREF _Toc69670090 \h </w:instrText>
        </w:r>
        <w:r w:rsidR="00DF1880">
          <w:rPr>
            <w:noProof/>
            <w:webHidden/>
          </w:rPr>
        </w:r>
        <w:r w:rsidR="00DF1880">
          <w:rPr>
            <w:noProof/>
            <w:webHidden/>
          </w:rPr>
          <w:fldChar w:fldCharType="separate"/>
        </w:r>
        <w:r w:rsidR="00C1060F">
          <w:rPr>
            <w:noProof/>
            <w:webHidden/>
          </w:rPr>
          <w:t>1</w:t>
        </w:r>
        <w:r w:rsidR="00DF1880">
          <w:rPr>
            <w:noProof/>
            <w:webHidden/>
          </w:rPr>
          <w:fldChar w:fldCharType="end"/>
        </w:r>
      </w:hyperlink>
    </w:p>
    <w:p w14:paraId="7CCE1F75" w14:textId="3CE76F4F" w:rsidR="00DF1880" w:rsidRDefault="003B4FFF">
      <w:pPr>
        <w:pStyle w:val="TOC3"/>
        <w:rPr>
          <w:rFonts w:asciiTheme="minorHAnsi" w:eastAsiaTheme="minorEastAsia" w:hAnsiTheme="minorHAnsi"/>
          <w:sz w:val="22"/>
          <w:lang w:eastAsia="zh-CN"/>
        </w:rPr>
      </w:pPr>
      <w:hyperlink w:anchor="_Toc69670091" w:history="1">
        <w:r w:rsidR="00DF1880" w:rsidRPr="008578C4">
          <w:rPr>
            <w:rStyle w:val="Hyperlink"/>
          </w:rPr>
          <w:t>1.1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_Toc69670091 \h </w:instrText>
        </w:r>
        <w:r w:rsidR="00DF1880">
          <w:rPr>
            <w:webHidden/>
          </w:rPr>
        </w:r>
        <w:r w:rsidR="00DF1880">
          <w:rPr>
            <w:webHidden/>
          </w:rPr>
          <w:fldChar w:fldCharType="separate"/>
        </w:r>
        <w:r w:rsidR="00C1060F">
          <w:rPr>
            <w:webHidden/>
          </w:rPr>
          <w:t>1</w:t>
        </w:r>
        <w:r w:rsidR="00DF1880">
          <w:rPr>
            <w:webHidden/>
          </w:rPr>
          <w:fldChar w:fldCharType="end"/>
        </w:r>
      </w:hyperlink>
    </w:p>
    <w:p w14:paraId="0A99C890" w14:textId="1DD12C13" w:rsidR="00DF1880" w:rsidRDefault="003B4FFF">
      <w:pPr>
        <w:pStyle w:val="TOC3"/>
        <w:rPr>
          <w:rFonts w:asciiTheme="minorHAnsi" w:eastAsiaTheme="minorEastAsia" w:hAnsiTheme="minorHAnsi"/>
          <w:sz w:val="22"/>
          <w:lang w:eastAsia="zh-CN"/>
        </w:rPr>
      </w:pPr>
      <w:hyperlink w:anchor="_Toc69670092" w:history="1">
        <w:r w:rsidR="00DF1880" w:rsidRPr="008578C4">
          <w:rPr>
            <w:rStyle w:val="Hyperlink"/>
          </w:rPr>
          <w:t>1.2</w:t>
        </w:r>
        <w:r w:rsidR="00DF1880">
          <w:rPr>
            <w:rFonts w:asciiTheme="minorHAnsi" w:eastAsiaTheme="minorEastAsia" w:hAnsiTheme="minorHAnsi"/>
            <w:sz w:val="22"/>
            <w:lang w:eastAsia="zh-CN"/>
          </w:rPr>
          <w:tab/>
        </w:r>
        <w:r w:rsidR="00DF1880" w:rsidRPr="008578C4">
          <w:rPr>
            <w:rStyle w:val="Hyperlink"/>
          </w:rPr>
          <w:t>Problem Background</w:t>
        </w:r>
        <w:r w:rsidR="00DF1880">
          <w:rPr>
            <w:webHidden/>
          </w:rPr>
          <w:tab/>
        </w:r>
        <w:r w:rsidR="00DF1880">
          <w:rPr>
            <w:webHidden/>
          </w:rPr>
          <w:fldChar w:fldCharType="begin"/>
        </w:r>
        <w:r w:rsidR="00DF1880">
          <w:rPr>
            <w:webHidden/>
          </w:rPr>
          <w:instrText xml:space="preserve"> PAGEREF _Toc69670092 \h </w:instrText>
        </w:r>
        <w:r w:rsidR="00DF1880">
          <w:rPr>
            <w:webHidden/>
          </w:rPr>
        </w:r>
        <w:r w:rsidR="00DF1880">
          <w:rPr>
            <w:webHidden/>
          </w:rPr>
          <w:fldChar w:fldCharType="separate"/>
        </w:r>
        <w:r w:rsidR="00C1060F">
          <w:rPr>
            <w:webHidden/>
          </w:rPr>
          <w:t>2</w:t>
        </w:r>
        <w:r w:rsidR="00DF1880">
          <w:rPr>
            <w:webHidden/>
          </w:rPr>
          <w:fldChar w:fldCharType="end"/>
        </w:r>
      </w:hyperlink>
    </w:p>
    <w:p w14:paraId="48AFF5EF" w14:textId="69AB1E1F" w:rsidR="00DF1880" w:rsidRDefault="003B4FFF">
      <w:pPr>
        <w:pStyle w:val="TOC3"/>
        <w:rPr>
          <w:rFonts w:asciiTheme="minorHAnsi" w:eastAsiaTheme="minorEastAsia" w:hAnsiTheme="minorHAnsi"/>
          <w:sz w:val="22"/>
          <w:lang w:eastAsia="zh-CN"/>
        </w:rPr>
      </w:pPr>
      <w:hyperlink w:anchor="_Toc69670093" w:history="1">
        <w:r w:rsidR="00DF1880" w:rsidRPr="008578C4">
          <w:rPr>
            <w:rStyle w:val="Hyperlink"/>
          </w:rPr>
          <w:t>1.3</w:t>
        </w:r>
        <w:r w:rsidR="00DF1880">
          <w:rPr>
            <w:rFonts w:asciiTheme="minorHAnsi" w:eastAsiaTheme="minorEastAsia" w:hAnsiTheme="minorHAnsi"/>
            <w:sz w:val="22"/>
            <w:lang w:eastAsia="zh-CN"/>
          </w:rPr>
          <w:tab/>
        </w:r>
        <w:r w:rsidR="00DF1880" w:rsidRPr="008578C4">
          <w:rPr>
            <w:rStyle w:val="Hyperlink"/>
          </w:rPr>
          <w:t>Project Aim</w:t>
        </w:r>
        <w:r w:rsidR="00DF1880">
          <w:rPr>
            <w:webHidden/>
          </w:rPr>
          <w:tab/>
        </w:r>
        <w:r w:rsidR="00DF1880">
          <w:rPr>
            <w:webHidden/>
          </w:rPr>
          <w:fldChar w:fldCharType="begin"/>
        </w:r>
        <w:r w:rsidR="00DF1880">
          <w:rPr>
            <w:webHidden/>
          </w:rPr>
          <w:instrText xml:space="preserve"> PAGEREF _Toc69670093 \h </w:instrText>
        </w:r>
        <w:r w:rsidR="00DF1880">
          <w:rPr>
            <w:webHidden/>
          </w:rPr>
        </w:r>
        <w:r w:rsidR="00DF1880">
          <w:rPr>
            <w:webHidden/>
          </w:rPr>
          <w:fldChar w:fldCharType="separate"/>
        </w:r>
        <w:r w:rsidR="00C1060F">
          <w:rPr>
            <w:webHidden/>
          </w:rPr>
          <w:t>2</w:t>
        </w:r>
        <w:r w:rsidR="00DF1880">
          <w:rPr>
            <w:webHidden/>
          </w:rPr>
          <w:fldChar w:fldCharType="end"/>
        </w:r>
      </w:hyperlink>
    </w:p>
    <w:p w14:paraId="217A9F74" w14:textId="3D9D24DE" w:rsidR="00DF1880" w:rsidRDefault="003B4FFF">
      <w:pPr>
        <w:pStyle w:val="TOC3"/>
        <w:rPr>
          <w:rFonts w:asciiTheme="minorHAnsi" w:eastAsiaTheme="minorEastAsia" w:hAnsiTheme="minorHAnsi"/>
          <w:sz w:val="22"/>
          <w:lang w:eastAsia="zh-CN"/>
        </w:rPr>
      </w:pPr>
      <w:hyperlink w:anchor="_Toc69670094" w:history="1">
        <w:r w:rsidR="00DF1880" w:rsidRPr="008578C4">
          <w:rPr>
            <w:rStyle w:val="Hyperlink"/>
          </w:rPr>
          <w:t>1.4</w:t>
        </w:r>
        <w:r w:rsidR="00DF1880">
          <w:rPr>
            <w:rFonts w:asciiTheme="minorHAnsi" w:eastAsiaTheme="minorEastAsia" w:hAnsiTheme="minorHAnsi"/>
            <w:sz w:val="22"/>
            <w:lang w:eastAsia="zh-CN"/>
          </w:rPr>
          <w:tab/>
        </w:r>
        <w:r w:rsidR="00DF1880" w:rsidRPr="008578C4">
          <w:rPr>
            <w:rStyle w:val="Hyperlink"/>
          </w:rPr>
          <w:t>Project Objectives</w:t>
        </w:r>
        <w:r w:rsidR="00DF1880">
          <w:rPr>
            <w:webHidden/>
          </w:rPr>
          <w:tab/>
        </w:r>
        <w:r w:rsidR="00DF1880">
          <w:rPr>
            <w:webHidden/>
          </w:rPr>
          <w:fldChar w:fldCharType="begin"/>
        </w:r>
        <w:r w:rsidR="00DF1880">
          <w:rPr>
            <w:webHidden/>
          </w:rPr>
          <w:instrText xml:space="preserve"> PAGEREF _Toc69670094 \h </w:instrText>
        </w:r>
        <w:r w:rsidR="00DF1880">
          <w:rPr>
            <w:webHidden/>
          </w:rPr>
        </w:r>
        <w:r w:rsidR="00DF1880">
          <w:rPr>
            <w:webHidden/>
          </w:rPr>
          <w:fldChar w:fldCharType="separate"/>
        </w:r>
        <w:r w:rsidR="00C1060F">
          <w:rPr>
            <w:webHidden/>
          </w:rPr>
          <w:t>3</w:t>
        </w:r>
        <w:r w:rsidR="00DF1880">
          <w:rPr>
            <w:webHidden/>
          </w:rPr>
          <w:fldChar w:fldCharType="end"/>
        </w:r>
      </w:hyperlink>
    </w:p>
    <w:p w14:paraId="7843DF82" w14:textId="14076E8D" w:rsidR="00DF1880" w:rsidRDefault="003B4FFF">
      <w:pPr>
        <w:pStyle w:val="TOC3"/>
        <w:rPr>
          <w:rFonts w:asciiTheme="minorHAnsi" w:eastAsiaTheme="minorEastAsia" w:hAnsiTheme="minorHAnsi"/>
          <w:sz w:val="22"/>
          <w:lang w:eastAsia="zh-CN"/>
        </w:rPr>
      </w:pPr>
      <w:hyperlink w:anchor="_Toc69670095" w:history="1">
        <w:r w:rsidR="00DF1880" w:rsidRPr="008578C4">
          <w:rPr>
            <w:rStyle w:val="Hyperlink"/>
          </w:rPr>
          <w:t>1.5</w:t>
        </w:r>
        <w:r w:rsidR="00DF1880">
          <w:rPr>
            <w:rFonts w:asciiTheme="minorHAnsi" w:eastAsiaTheme="minorEastAsia" w:hAnsiTheme="minorHAnsi"/>
            <w:sz w:val="22"/>
            <w:lang w:eastAsia="zh-CN"/>
          </w:rPr>
          <w:tab/>
        </w:r>
        <w:r w:rsidR="00DF1880" w:rsidRPr="008578C4">
          <w:rPr>
            <w:rStyle w:val="Hyperlink"/>
          </w:rPr>
          <w:t>Project Scope</w:t>
        </w:r>
        <w:r w:rsidR="00DF1880">
          <w:rPr>
            <w:webHidden/>
          </w:rPr>
          <w:tab/>
        </w:r>
        <w:r w:rsidR="00DF1880">
          <w:rPr>
            <w:webHidden/>
          </w:rPr>
          <w:fldChar w:fldCharType="begin"/>
        </w:r>
        <w:r w:rsidR="00DF1880">
          <w:rPr>
            <w:webHidden/>
          </w:rPr>
          <w:instrText xml:space="preserve"> PAGEREF _Toc69670095 \h </w:instrText>
        </w:r>
        <w:r w:rsidR="00DF1880">
          <w:rPr>
            <w:webHidden/>
          </w:rPr>
        </w:r>
        <w:r w:rsidR="00DF1880">
          <w:rPr>
            <w:webHidden/>
          </w:rPr>
          <w:fldChar w:fldCharType="separate"/>
        </w:r>
        <w:r w:rsidR="00C1060F">
          <w:rPr>
            <w:webHidden/>
          </w:rPr>
          <w:t>3</w:t>
        </w:r>
        <w:r w:rsidR="00DF1880">
          <w:rPr>
            <w:webHidden/>
          </w:rPr>
          <w:fldChar w:fldCharType="end"/>
        </w:r>
      </w:hyperlink>
    </w:p>
    <w:p w14:paraId="5EE26B2C" w14:textId="435F8D6D" w:rsidR="00DF1880" w:rsidRDefault="003B4FFF">
      <w:pPr>
        <w:pStyle w:val="TOC3"/>
        <w:rPr>
          <w:rFonts w:asciiTheme="minorHAnsi" w:eastAsiaTheme="minorEastAsia" w:hAnsiTheme="minorHAnsi"/>
          <w:sz w:val="22"/>
          <w:lang w:eastAsia="zh-CN"/>
        </w:rPr>
      </w:pPr>
      <w:hyperlink w:anchor="_Toc69670096" w:history="1">
        <w:r w:rsidR="00DF1880" w:rsidRPr="008578C4">
          <w:rPr>
            <w:rStyle w:val="Hyperlink"/>
          </w:rPr>
          <w:t>1.6</w:t>
        </w:r>
        <w:r w:rsidR="00DF1880">
          <w:rPr>
            <w:rFonts w:asciiTheme="minorHAnsi" w:eastAsiaTheme="minorEastAsia" w:hAnsiTheme="minorHAnsi"/>
            <w:sz w:val="22"/>
            <w:lang w:eastAsia="zh-CN"/>
          </w:rPr>
          <w:tab/>
        </w:r>
        <w:r w:rsidR="00DF1880" w:rsidRPr="008578C4">
          <w:rPr>
            <w:rStyle w:val="Hyperlink"/>
          </w:rPr>
          <w:t>Project Importance</w:t>
        </w:r>
        <w:r w:rsidR="00DF1880">
          <w:rPr>
            <w:webHidden/>
          </w:rPr>
          <w:tab/>
        </w:r>
        <w:r w:rsidR="00DF1880">
          <w:rPr>
            <w:webHidden/>
          </w:rPr>
          <w:fldChar w:fldCharType="begin"/>
        </w:r>
        <w:r w:rsidR="00DF1880">
          <w:rPr>
            <w:webHidden/>
          </w:rPr>
          <w:instrText xml:space="preserve"> PAGEREF _Toc69670096 \h </w:instrText>
        </w:r>
        <w:r w:rsidR="00DF1880">
          <w:rPr>
            <w:webHidden/>
          </w:rPr>
        </w:r>
        <w:r w:rsidR="00DF1880">
          <w:rPr>
            <w:webHidden/>
          </w:rPr>
          <w:fldChar w:fldCharType="separate"/>
        </w:r>
        <w:r w:rsidR="00C1060F">
          <w:rPr>
            <w:webHidden/>
          </w:rPr>
          <w:t>4</w:t>
        </w:r>
        <w:r w:rsidR="00DF1880">
          <w:rPr>
            <w:webHidden/>
          </w:rPr>
          <w:fldChar w:fldCharType="end"/>
        </w:r>
      </w:hyperlink>
    </w:p>
    <w:p w14:paraId="2F365505" w14:textId="6B637E4B" w:rsidR="00DF1880" w:rsidRDefault="003B4FFF">
      <w:pPr>
        <w:pStyle w:val="TOC3"/>
        <w:rPr>
          <w:rFonts w:asciiTheme="minorHAnsi" w:eastAsiaTheme="minorEastAsia" w:hAnsiTheme="minorHAnsi"/>
          <w:sz w:val="22"/>
          <w:lang w:eastAsia="zh-CN"/>
        </w:rPr>
      </w:pPr>
      <w:hyperlink w:anchor="_Toc69670097" w:history="1">
        <w:r w:rsidR="00DF1880" w:rsidRPr="008578C4">
          <w:rPr>
            <w:rStyle w:val="Hyperlink"/>
          </w:rPr>
          <w:t>1.7</w:t>
        </w:r>
        <w:r w:rsidR="00DF1880">
          <w:rPr>
            <w:rFonts w:asciiTheme="minorHAnsi" w:eastAsiaTheme="minorEastAsia" w:hAnsiTheme="minorHAnsi"/>
            <w:sz w:val="22"/>
            <w:lang w:eastAsia="zh-CN"/>
          </w:rPr>
          <w:tab/>
        </w:r>
        <w:r w:rsidR="00DF1880" w:rsidRPr="008578C4">
          <w:rPr>
            <w:rStyle w:val="Hyperlink"/>
          </w:rPr>
          <w:t>Report Organization</w:t>
        </w:r>
        <w:r w:rsidR="00DF1880">
          <w:rPr>
            <w:webHidden/>
          </w:rPr>
          <w:tab/>
        </w:r>
        <w:r w:rsidR="00DF1880">
          <w:rPr>
            <w:webHidden/>
          </w:rPr>
          <w:fldChar w:fldCharType="begin"/>
        </w:r>
        <w:r w:rsidR="00DF1880">
          <w:rPr>
            <w:webHidden/>
          </w:rPr>
          <w:instrText xml:space="preserve"> PAGEREF _Toc69670097 \h </w:instrText>
        </w:r>
        <w:r w:rsidR="00DF1880">
          <w:rPr>
            <w:webHidden/>
          </w:rPr>
        </w:r>
        <w:r w:rsidR="00DF1880">
          <w:rPr>
            <w:webHidden/>
          </w:rPr>
          <w:fldChar w:fldCharType="separate"/>
        </w:r>
        <w:r w:rsidR="00C1060F">
          <w:rPr>
            <w:webHidden/>
          </w:rPr>
          <w:t>4</w:t>
        </w:r>
        <w:r w:rsidR="00DF1880">
          <w:rPr>
            <w:webHidden/>
          </w:rPr>
          <w:fldChar w:fldCharType="end"/>
        </w:r>
      </w:hyperlink>
    </w:p>
    <w:p w14:paraId="52687915" w14:textId="4E781A11" w:rsidR="00DF1880" w:rsidRDefault="003B4FFF">
      <w:pPr>
        <w:pStyle w:val="TOC2"/>
        <w:rPr>
          <w:rFonts w:asciiTheme="minorHAnsi" w:eastAsiaTheme="minorEastAsia" w:hAnsiTheme="minorHAnsi"/>
          <w:b w:val="0"/>
          <w:noProof/>
          <w:sz w:val="22"/>
          <w:lang w:eastAsia="zh-CN"/>
        </w:rPr>
      </w:pPr>
      <w:hyperlink w:anchor="_Toc69670098" w:history="1">
        <w:r w:rsidR="00DF1880" w:rsidRPr="008578C4">
          <w:rPr>
            <w:rStyle w:val="Hyperlink"/>
            <w:noProof/>
          </w:rPr>
          <w:t>CHAPTER 2</w:t>
        </w:r>
        <w:r w:rsidR="00DF1880">
          <w:rPr>
            <w:rFonts w:asciiTheme="minorHAnsi" w:eastAsiaTheme="minorEastAsia" w:hAnsiTheme="minorHAnsi"/>
            <w:b w:val="0"/>
            <w:noProof/>
            <w:sz w:val="22"/>
            <w:lang w:eastAsia="zh-CN"/>
          </w:rPr>
          <w:tab/>
        </w:r>
        <w:r w:rsidR="00DF1880" w:rsidRPr="008578C4">
          <w:rPr>
            <w:rStyle w:val="Hyperlink"/>
            <w:noProof/>
          </w:rPr>
          <w:t>LITERATURE REVIEW</w:t>
        </w:r>
        <w:r w:rsidR="00DF1880">
          <w:rPr>
            <w:noProof/>
            <w:webHidden/>
          </w:rPr>
          <w:tab/>
        </w:r>
        <w:r w:rsidR="00DF1880">
          <w:rPr>
            <w:noProof/>
            <w:webHidden/>
          </w:rPr>
          <w:fldChar w:fldCharType="begin"/>
        </w:r>
        <w:r w:rsidR="00DF1880">
          <w:rPr>
            <w:noProof/>
            <w:webHidden/>
          </w:rPr>
          <w:instrText xml:space="preserve"> PAGEREF _Toc69670098 \h </w:instrText>
        </w:r>
        <w:r w:rsidR="00DF1880">
          <w:rPr>
            <w:noProof/>
            <w:webHidden/>
          </w:rPr>
        </w:r>
        <w:r w:rsidR="00DF1880">
          <w:rPr>
            <w:noProof/>
            <w:webHidden/>
          </w:rPr>
          <w:fldChar w:fldCharType="separate"/>
        </w:r>
        <w:r w:rsidR="00C1060F">
          <w:rPr>
            <w:noProof/>
            <w:webHidden/>
          </w:rPr>
          <w:t>7</w:t>
        </w:r>
        <w:r w:rsidR="00DF1880">
          <w:rPr>
            <w:noProof/>
            <w:webHidden/>
          </w:rPr>
          <w:fldChar w:fldCharType="end"/>
        </w:r>
      </w:hyperlink>
    </w:p>
    <w:p w14:paraId="0CF9F36C" w14:textId="6439DACA" w:rsidR="00DF1880" w:rsidRDefault="003B4FFF">
      <w:pPr>
        <w:pStyle w:val="TOC3"/>
        <w:rPr>
          <w:rFonts w:asciiTheme="minorHAnsi" w:eastAsiaTheme="minorEastAsia" w:hAnsiTheme="minorHAnsi"/>
          <w:sz w:val="22"/>
          <w:lang w:eastAsia="zh-CN"/>
        </w:rPr>
      </w:pPr>
      <w:hyperlink w:anchor="_Toc69670099" w:history="1">
        <w:r w:rsidR="00DF1880" w:rsidRPr="008578C4">
          <w:rPr>
            <w:rStyle w:val="Hyperlink"/>
          </w:rPr>
          <w:t>2.1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_Toc69670099 \h </w:instrText>
        </w:r>
        <w:r w:rsidR="00DF1880">
          <w:rPr>
            <w:webHidden/>
          </w:rPr>
        </w:r>
        <w:r w:rsidR="00DF1880">
          <w:rPr>
            <w:webHidden/>
          </w:rPr>
          <w:fldChar w:fldCharType="separate"/>
        </w:r>
        <w:r w:rsidR="00C1060F">
          <w:rPr>
            <w:webHidden/>
          </w:rPr>
          <w:t>7</w:t>
        </w:r>
        <w:r w:rsidR="00DF1880">
          <w:rPr>
            <w:webHidden/>
          </w:rPr>
          <w:fldChar w:fldCharType="end"/>
        </w:r>
      </w:hyperlink>
    </w:p>
    <w:p w14:paraId="6BFC3313" w14:textId="71721E71" w:rsidR="00DF1880" w:rsidRDefault="003B4FFF">
      <w:pPr>
        <w:pStyle w:val="TOC3"/>
        <w:rPr>
          <w:rFonts w:asciiTheme="minorHAnsi" w:eastAsiaTheme="minorEastAsia" w:hAnsiTheme="minorHAnsi"/>
          <w:sz w:val="22"/>
          <w:lang w:eastAsia="zh-CN"/>
        </w:rPr>
      </w:pPr>
      <w:hyperlink w:anchor="_Toc69670100" w:history="1">
        <w:r w:rsidR="00DF1880" w:rsidRPr="008578C4">
          <w:rPr>
            <w:rStyle w:val="Hyperlink"/>
          </w:rPr>
          <w:t>2.2</w:t>
        </w:r>
        <w:r w:rsidR="00DF1880">
          <w:rPr>
            <w:rFonts w:asciiTheme="minorHAnsi" w:eastAsiaTheme="minorEastAsia" w:hAnsiTheme="minorHAnsi"/>
            <w:sz w:val="22"/>
            <w:lang w:eastAsia="zh-CN"/>
          </w:rPr>
          <w:tab/>
        </w:r>
        <w:r w:rsidR="00DF1880" w:rsidRPr="008578C4">
          <w:rPr>
            <w:rStyle w:val="Hyperlink"/>
          </w:rPr>
          <w:t>First-Person Shooter game</w:t>
        </w:r>
        <w:r w:rsidR="00DF1880">
          <w:rPr>
            <w:webHidden/>
          </w:rPr>
          <w:tab/>
        </w:r>
        <w:r w:rsidR="00DF1880">
          <w:rPr>
            <w:webHidden/>
          </w:rPr>
          <w:fldChar w:fldCharType="begin"/>
        </w:r>
        <w:r w:rsidR="00DF1880">
          <w:rPr>
            <w:webHidden/>
          </w:rPr>
          <w:instrText xml:space="preserve"> PAGEREF _Toc69670100 \h </w:instrText>
        </w:r>
        <w:r w:rsidR="00DF1880">
          <w:rPr>
            <w:webHidden/>
          </w:rPr>
        </w:r>
        <w:r w:rsidR="00DF1880">
          <w:rPr>
            <w:webHidden/>
          </w:rPr>
          <w:fldChar w:fldCharType="separate"/>
        </w:r>
        <w:r w:rsidR="00C1060F">
          <w:rPr>
            <w:webHidden/>
          </w:rPr>
          <w:t>7</w:t>
        </w:r>
        <w:r w:rsidR="00DF1880">
          <w:rPr>
            <w:webHidden/>
          </w:rPr>
          <w:fldChar w:fldCharType="end"/>
        </w:r>
      </w:hyperlink>
    </w:p>
    <w:p w14:paraId="45404CA0" w14:textId="174D5D1C" w:rsidR="00DF1880" w:rsidRDefault="003B4FFF">
      <w:pPr>
        <w:pStyle w:val="TOC4"/>
        <w:tabs>
          <w:tab w:val="left" w:pos="2552"/>
        </w:tabs>
        <w:rPr>
          <w:rFonts w:asciiTheme="minorHAnsi" w:eastAsiaTheme="minorEastAsia" w:hAnsiTheme="minorHAnsi"/>
          <w:noProof/>
          <w:sz w:val="22"/>
          <w:lang w:eastAsia="zh-CN"/>
        </w:rPr>
      </w:pPr>
      <w:hyperlink w:anchor="_Toc69670101" w:history="1">
        <w:r w:rsidR="00DF1880" w:rsidRPr="008578C4">
          <w:rPr>
            <w:rStyle w:val="Hyperlink"/>
            <w:noProof/>
          </w:rPr>
          <w:t>2.2.1</w:t>
        </w:r>
        <w:r w:rsidR="00DF1880">
          <w:rPr>
            <w:rFonts w:asciiTheme="minorHAnsi" w:eastAsiaTheme="minorEastAsia" w:hAnsiTheme="minorHAnsi"/>
            <w:noProof/>
            <w:sz w:val="22"/>
            <w:lang w:eastAsia="zh-CN"/>
          </w:rPr>
          <w:tab/>
        </w:r>
        <w:r w:rsidR="00DF1880" w:rsidRPr="008578C4">
          <w:rPr>
            <w:rStyle w:val="Hyperlink"/>
            <w:noProof/>
          </w:rPr>
          <w:t>Definition of FPS game</w:t>
        </w:r>
        <w:r w:rsidR="00DF1880">
          <w:rPr>
            <w:noProof/>
            <w:webHidden/>
          </w:rPr>
          <w:tab/>
        </w:r>
        <w:r w:rsidR="00DF1880">
          <w:rPr>
            <w:noProof/>
            <w:webHidden/>
          </w:rPr>
          <w:fldChar w:fldCharType="begin"/>
        </w:r>
        <w:r w:rsidR="00DF1880">
          <w:rPr>
            <w:noProof/>
            <w:webHidden/>
          </w:rPr>
          <w:instrText xml:space="preserve"> PAGEREF _Toc69670101 \h </w:instrText>
        </w:r>
        <w:r w:rsidR="00DF1880">
          <w:rPr>
            <w:noProof/>
            <w:webHidden/>
          </w:rPr>
        </w:r>
        <w:r w:rsidR="00DF1880">
          <w:rPr>
            <w:noProof/>
            <w:webHidden/>
          </w:rPr>
          <w:fldChar w:fldCharType="separate"/>
        </w:r>
        <w:r w:rsidR="00C1060F">
          <w:rPr>
            <w:noProof/>
            <w:webHidden/>
          </w:rPr>
          <w:t>7</w:t>
        </w:r>
        <w:r w:rsidR="00DF1880">
          <w:rPr>
            <w:noProof/>
            <w:webHidden/>
          </w:rPr>
          <w:fldChar w:fldCharType="end"/>
        </w:r>
      </w:hyperlink>
    </w:p>
    <w:p w14:paraId="4EC85F2E" w14:textId="409F319A" w:rsidR="00DF1880" w:rsidRDefault="003B4FFF">
      <w:pPr>
        <w:pStyle w:val="TOC4"/>
        <w:tabs>
          <w:tab w:val="left" w:pos="2552"/>
        </w:tabs>
        <w:rPr>
          <w:rFonts w:asciiTheme="minorHAnsi" w:eastAsiaTheme="minorEastAsia" w:hAnsiTheme="minorHAnsi"/>
          <w:noProof/>
          <w:sz w:val="22"/>
          <w:lang w:eastAsia="zh-CN"/>
        </w:rPr>
      </w:pPr>
      <w:hyperlink w:anchor="_Toc69670102" w:history="1">
        <w:r w:rsidR="00DF1880" w:rsidRPr="008578C4">
          <w:rPr>
            <w:rStyle w:val="Hyperlink"/>
            <w:noProof/>
          </w:rPr>
          <w:t>2.2.2</w:t>
        </w:r>
        <w:r w:rsidR="00DF1880">
          <w:rPr>
            <w:rFonts w:asciiTheme="minorHAnsi" w:eastAsiaTheme="minorEastAsia" w:hAnsiTheme="minorHAnsi"/>
            <w:noProof/>
            <w:sz w:val="22"/>
            <w:lang w:eastAsia="zh-CN"/>
          </w:rPr>
          <w:tab/>
        </w:r>
        <w:r w:rsidR="00DF1880" w:rsidRPr="008578C4">
          <w:rPr>
            <w:rStyle w:val="Hyperlink"/>
            <w:noProof/>
          </w:rPr>
          <w:t>Characteristic of FPS game</w:t>
        </w:r>
        <w:r w:rsidR="00DF1880">
          <w:rPr>
            <w:noProof/>
            <w:webHidden/>
          </w:rPr>
          <w:tab/>
        </w:r>
        <w:r w:rsidR="00DF1880">
          <w:rPr>
            <w:noProof/>
            <w:webHidden/>
          </w:rPr>
          <w:fldChar w:fldCharType="begin"/>
        </w:r>
        <w:r w:rsidR="00DF1880">
          <w:rPr>
            <w:noProof/>
            <w:webHidden/>
          </w:rPr>
          <w:instrText xml:space="preserve"> PAGEREF _Toc69670102 \h </w:instrText>
        </w:r>
        <w:r w:rsidR="00DF1880">
          <w:rPr>
            <w:noProof/>
            <w:webHidden/>
          </w:rPr>
        </w:r>
        <w:r w:rsidR="00DF1880">
          <w:rPr>
            <w:noProof/>
            <w:webHidden/>
          </w:rPr>
          <w:fldChar w:fldCharType="separate"/>
        </w:r>
        <w:r w:rsidR="00C1060F">
          <w:rPr>
            <w:noProof/>
            <w:webHidden/>
          </w:rPr>
          <w:t>8</w:t>
        </w:r>
        <w:r w:rsidR="00DF1880">
          <w:rPr>
            <w:noProof/>
            <w:webHidden/>
          </w:rPr>
          <w:fldChar w:fldCharType="end"/>
        </w:r>
      </w:hyperlink>
    </w:p>
    <w:p w14:paraId="77F8455E" w14:textId="21E387EC" w:rsidR="00DF1880" w:rsidRDefault="003B4FFF">
      <w:pPr>
        <w:pStyle w:val="TOC4"/>
        <w:tabs>
          <w:tab w:val="left" w:pos="2552"/>
        </w:tabs>
        <w:rPr>
          <w:rFonts w:asciiTheme="minorHAnsi" w:eastAsiaTheme="minorEastAsia" w:hAnsiTheme="minorHAnsi"/>
          <w:noProof/>
          <w:sz w:val="22"/>
          <w:lang w:eastAsia="zh-CN"/>
        </w:rPr>
      </w:pPr>
      <w:hyperlink w:anchor="_Toc69670103" w:history="1">
        <w:r w:rsidR="00DF1880" w:rsidRPr="008578C4">
          <w:rPr>
            <w:rStyle w:val="Hyperlink"/>
            <w:noProof/>
          </w:rPr>
          <w:t>2.2.3</w:t>
        </w:r>
        <w:r w:rsidR="00DF1880">
          <w:rPr>
            <w:rFonts w:asciiTheme="minorHAnsi" w:eastAsiaTheme="minorEastAsia" w:hAnsiTheme="minorHAnsi"/>
            <w:noProof/>
            <w:sz w:val="22"/>
            <w:lang w:eastAsia="zh-CN"/>
          </w:rPr>
          <w:tab/>
        </w:r>
        <w:r w:rsidR="00DF1880" w:rsidRPr="008578C4">
          <w:rPr>
            <w:rStyle w:val="Hyperlink"/>
            <w:noProof/>
          </w:rPr>
          <w:t>Requirement of FPS game</w:t>
        </w:r>
        <w:r w:rsidR="00DF1880">
          <w:rPr>
            <w:noProof/>
            <w:webHidden/>
          </w:rPr>
          <w:tab/>
        </w:r>
        <w:r w:rsidR="00DF1880">
          <w:rPr>
            <w:noProof/>
            <w:webHidden/>
          </w:rPr>
          <w:fldChar w:fldCharType="begin"/>
        </w:r>
        <w:r w:rsidR="00DF1880">
          <w:rPr>
            <w:noProof/>
            <w:webHidden/>
          </w:rPr>
          <w:instrText xml:space="preserve"> PAGEREF _Toc69670103 \h </w:instrText>
        </w:r>
        <w:r w:rsidR="00DF1880">
          <w:rPr>
            <w:noProof/>
            <w:webHidden/>
          </w:rPr>
        </w:r>
        <w:r w:rsidR="00DF1880">
          <w:rPr>
            <w:noProof/>
            <w:webHidden/>
          </w:rPr>
          <w:fldChar w:fldCharType="separate"/>
        </w:r>
        <w:r w:rsidR="00C1060F">
          <w:rPr>
            <w:noProof/>
            <w:webHidden/>
          </w:rPr>
          <w:t>8</w:t>
        </w:r>
        <w:r w:rsidR="00DF1880">
          <w:rPr>
            <w:noProof/>
            <w:webHidden/>
          </w:rPr>
          <w:fldChar w:fldCharType="end"/>
        </w:r>
      </w:hyperlink>
    </w:p>
    <w:p w14:paraId="0A8A294D" w14:textId="71B3C37F" w:rsidR="00DF1880" w:rsidRDefault="003B4FFF">
      <w:pPr>
        <w:pStyle w:val="TOC3"/>
        <w:rPr>
          <w:rFonts w:asciiTheme="minorHAnsi" w:eastAsiaTheme="minorEastAsia" w:hAnsiTheme="minorHAnsi"/>
          <w:sz w:val="22"/>
          <w:lang w:eastAsia="zh-CN"/>
        </w:rPr>
      </w:pPr>
      <w:hyperlink w:anchor="_Toc69670104" w:history="1">
        <w:r w:rsidR="00DF1880" w:rsidRPr="008578C4">
          <w:rPr>
            <w:rStyle w:val="Hyperlink"/>
          </w:rPr>
          <w:t>2.3</w:t>
        </w:r>
        <w:r w:rsidR="00DF1880">
          <w:rPr>
            <w:rFonts w:asciiTheme="minorHAnsi" w:eastAsiaTheme="minorEastAsia" w:hAnsiTheme="minorHAnsi"/>
            <w:sz w:val="22"/>
            <w:lang w:eastAsia="zh-CN"/>
          </w:rPr>
          <w:tab/>
        </w:r>
        <w:r w:rsidR="00DF1880" w:rsidRPr="008578C4">
          <w:rPr>
            <w:rStyle w:val="Hyperlink"/>
          </w:rPr>
          <w:t>Hand Gesture</w:t>
        </w:r>
        <w:r w:rsidR="00DF1880">
          <w:rPr>
            <w:webHidden/>
          </w:rPr>
          <w:tab/>
        </w:r>
        <w:r w:rsidR="00DF1880">
          <w:rPr>
            <w:webHidden/>
          </w:rPr>
          <w:fldChar w:fldCharType="begin"/>
        </w:r>
        <w:r w:rsidR="00DF1880">
          <w:rPr>
            <w:webHidden/>
          </w:rPr>
          <w:instrText xml:space="preserve"> PAGEREF _Toc69670104 \h </w:instrText>
        </w:r>
        <w:r w:rsidR="00DF1880">
          <w:rPr>
            <w:webHidden/>
          </w:rPr>
        </w:r>
        <w:r w:rsidR="00DF1880">
          <w:rPr>
            <w:webHidden/>
          </w:rPr>
          <w:fldChar w:fldCharType="separate"/>
        </w:r>
        <w:r w:rsidR="00C1060F">
          <w:rPr>
            <w:webHidden/>
          </w:rPr>
          <w:t>9</w:t>
        </w:r>
        <w:r w:rsidR="00DF1880">
          <w:rPr>
            <w:webHidden/>
          </w:rPr>
          <w:fldChar w:fldCharType="end"/>
        </w:r>
      </w:hyperlink>
    </w:p>
    <w:p w14:paraId="715F3614" w14:textId="2EE896DF" w:rsidR="00DF1880" w:rsidRDefault="003B4FFF">
      <w:pPr>
        <w:pStyle w:val="TOC4"/>
        <w:tabs>
          <w:tab w:val="left" w:pos="2552"/>
        </w:tabs>
        <w:rPr>
          <w:rFonts w:asciiTheme="minorHAnsi" w:eastAsiaTheme="minorEastAsia" w:hAnsiTheme="minorHAnsi"/>
          <w:noProof/>
          <w:sz w:val="22"/>
          <w:lang w:eastAsia="zh-CN"/>
        </w:rPr>
      </w:pPr>
      <w:hyperlink w:anchor="_Toc69670105" w:history="1">
        <w:r w:rsidR="00DF1880" w:rsidRPr="008578C4">
          <w:rPr>
            <w:rStyle w:val="Hyperlink"/>
            <w:noProof/>
          </w:rPr>
          <w:t>2.3.1</w:t>
        </w:r>
        <w:r w:rsidR="00DF1880">
          <w:rPr>
            <w:rFonts w:asciiTheme="minorHAnsi" w:eastAsiaTheme="minorEastAsia" w:hAnsiTheme="minorHAnsi"/>
            <w:noProof/>
            <w:sz w:val="22"/>
            <w:lang w:eastAsia="zh-CN"/>
          </w:rPr>
          <w:tab/>
        </w:r>
        <w:r w:rsidR="00DF1880" w:rsidRPr="008578C4">
          <w:rPr>
            <w:rStyle w:val="Hyperlink"/>
            <w:noProof/>
          </w:rPr>
          <w:t>Definition of Hand Gesture</w:t>
        </w:r>
        <w:r w:rsidR="00DF1880">
          <w:rPr>
            <w:noProof/>
            <w:webHidden/>
          </w:rPr>
          <w:tab/>
        </w:r>
        <w:r w:rsidR="00DF1880">
          <w:rPr>
            <w:noProof/>
            <w:webHidden/>
          </w:rPr>
          <w:fldChar w:fldCharType="begin"/>
        </w:r>
        <w:r w:rsidR="00DF1880">
          <w:rPr>
            <w:noProof/>
            <w:webHidden/>
          </w:rPr>
          <w:instrText xml:space="preserve"> PAGEREF _Toc69670105 \h </w:instrText>
        </w:r>
        <w:r w:rsidR="00DF1880">
          <w:rPr>
            <w:noProof/>
            <w:webHidden/>
          </w:rPr>
        </w:r>
        <w:r w:rsidR="00DF1880">
          <w:rPr>
            <w:noProof/>
            <w:webHidden/>
          </w:rPr>
          <w:fldChar w:fldCharType="separate"/>
        </w:r>
        <w:r w:rsidR="00C1060F">
          <w:rPr>
            <w:noProof/>
            <w:webHidden/>
          </w:rPr>
          <w:t>10</w:t>
        </w:r>
        <w:r w:rsidR="00DF1880">
          <w:rPr>
            <w:noProof/>
            <w:webHidden/>
          </w:rPr>
          <w:fldChar w:fldCharType="end"/>
        </w:r>
      </w:hyperlink>
    </w:p>
    <w:p w14:paraId="6CAA8590" w14:textId="4C732DC2" w:rsidR="00DF1880" w:rsidRDefault="003B4FFF">
      <w:pPr>
        <w:pStyle w:val="TOC4"/>
        <w:tabs>
          <w:tab w:val="left" w:pos="2552"/>
        </w:tabs>
        <w:rPr>
          <w:rFonts w:asciiTheme="minorHAnsi" w:eastAsiaTheme="minorEastAsia" w:hAnsiTheme="minorHAnsi"/>
          <w:noProof/>
          <w:sz w:val="22"/>
          <w:lang w:eastAsia="zh-CN"/>
        </w:rPr>
      </w:pPr>
      <w:hyperlink w:anchor="_Toc69670106" w:history="1">
        <w:r w:rsidR="00DF1880" w:rsidRPr="008578C4">
          <w:rPr>
            <w:rStyle w:val="Hyperlink"/>
            <w:noProof/>
          </w:rPr>
          <w:t>2.3.2</w:t>
        </w:r>
        <w:r w:rsidR="00DF1880">
          <w:rPr>
            <w:rFonts w:asciiTheme="minorHAnsi" w:eastAsiaTheme="minorEastAsia" w:hAnsiTheme="minorHAnsi"/>
            <w:noProof/>
            <w:sz w:val="22"/>
            <w:lang w:eastAsia="zh-CN"/>
          </w:rPr>
          <w:tab/>
        </w:r>
        <w:r w:rsidR="00DF1880" w:rsidRPr="008578C4">
          <w:rPr>
            <w:rStyle w:val="Hyperlink"/>
            <w:noProof/>
          </w:rPr>
          <w:t>Hand gesture recognition</w:t>
        </w:r>
        <w:r w:rsidR="00DF1880">
          <w:rPr>
            <w:noProof/>
            <w:webHidden/>
          </w:rPr>
          <w:tab/>
        </w:r>
        <w:r w:rsidR="00DF1880">
          <w:rPr>
            <w:noProof/>
            <w:webHidden/>
          </w:rPr>
          <w:fldChar w:fldCharType="begin"/>
        </w:r>
        <w:r w:rsidR="00DF1880">
          <w:rPr>
            <w:noProof/>
            <w:webHidden/>
          </w:rPr>
          <w:instrText xml:space="preserve"> PAGEREF _Toc69670106 \h </w:instrText>
        </w:r>
        <w:r w:rsidR="00DF1880">
          <w:rPr>
            <w:noProof/>
            <w:webHidden/>
          </w:rPr>
        </w:r>
        <w:r w:rsidR="00DF1880">
          <w:rPr>
            <w:noProof/>
            <w:webHidden/>
          </w:rPr>
          <w:fldChar w:fldCharType="separate"/>
        </w:r>
        <w:r w:rsidR="00C1060F">
          <w:rPr>
            <w:noProof/>
            <w:webHidden/>
          </w:rPr>
          <w:t>10</w:t>
        </w:r>
        <w:r w:rsidR="00DF1880">
          <w:rPr>
            <w:noProof/>
            <w:webHidden/>
          </w:rPr>
          <w:fldChar w:fldCharType="end"/>
        </w:r>
      </w:hyperlink>
    </w:p>
    <w:p w14:paraId="64D2DF85" w14:textId="5405E5F8" w:rsidR="00DF1880" w:rsidRDefault="003B4FFF">
      <w:pPr>
        <w:pStyle w:val="TOC4"/>
        <w:tabs>
          <w:tab w:val="left" w:pos="2552"/>
        </w:tabs>
        <w:rPr>
          <w:rFonts w:asciiTheme="minorHAnsi" w:eastAsiaTheme="minorEastAsia" w:hAnsiTheme="minorHAnsi"/>
          <w:noProof/>
          <w:sz w:val="22"/>
          <w:lang w:eastAsia="zh-CN"/>
        </w:rPr>
      </w:pPr>
      <w:hyperlink w:anchor="_Toc69670107" w:history="1">
        <w:r w:rsidR="00DF1880" w:rsidRPr="008578C4">
          <w:rPr>
            <w:rStyle w:val="Hyperlink"/>
            <w:noProof/>
          </w:rPr>
          <w:t>2.3.3</w:t>
        </w:r>
        <w:r w:rsidR="00DF1880">
          <w:rPr>
            <w:rFonts w:asciiTheme="minorHAnsi" w:eastAsiaTheme="minorEastAsia" w:hAnsiTheme="minorHAnsi"/>
            <w:noProof/>
            <w:sz w:val="22"/>
            <w:lang w:eastAsia="zh-CN"/>
          </w:rPr>
          <w:tab/>
        </w:r>
        <w:r w:rsidR="00DF1880" w:rsidRPr="008578C4">
          <w:rPr>
            <w:rStyle w:val="Hyperlink"/>
            <w:noProof/>
          </w:rPr>
          <w:t>Importance of hand gesture control in video game industry</w:t>
        </w:r>
        <w:r w:rsidR="00DF1880">
          <w:rPr>
            <w:noProof/>
            <w:webHidden/>
          </w:rPr>
          <w:tab/>
        </w:r>
        <w:r w:rsidR="00DF1880">
          <w:rPr>
            <w:noProof/>
            <w:webHidden/>
          </w:rPr>
          <w:fldChar w:fldCharType="begin"/>
        </w:r>
        <w:r w:rsidR="00DF1880">
          <w:rPr>
            <w:noProof/>
            <w:webHidden/>
          </w:rPr>
          <w:instrText xml:space="preserve"> PAGEREF _Toc69670107 \h </w:instrText>
        </w:r>
        <w:r w:rsidR="00DF1880">
          <w:rPr>
            <w:noProof/>
            <w:webHidden/>
          </w:rPr>
        </w:r>
        <w:r w:rsidR="00DF1880">
          <w:rPr>
            <w:noProof/>
            <w:webHidden/>
          </w:rPr>
          <w:fldChar w:fldCharType="separate"/>
        </w:r>
        <w:r w:rsidR="00C1060F">
          <w:rPr>
            <w:noProof/>
            <w:webHidden/>
          </w:rPr>
          <w:t>11</w:t>
        </w:r>
        <w:r w:rsidR="00DF1880">
          <w:rPr>
            <w:noProof/>
            <w:webHidden/>
          </w:rPr>
          <w:fldChar w:fldCharType="end"/>
        </w:r>
      </w:hyperlink>
    </w:p>
    <w:p w14:paraId="08D5D50D" w14:textId="15D30E42" w:rsidR="00DF1880" w:rsidRDefault="003B4FFF">
      <w:pPr>
        <w:pStyle w:val="TOC3"/>
        <w:rPr>
          <w:rFonts w:asciiTheme="minorHAnsi" w:eastAsiaTheme="minorEastAsia" w:hAnsiTheme="minorHAnsi"/>
          <w:sz w:val="22"/>
          <w:lang w:eastAsia="zh-CN"/>
        </w:rPr>
      </w:pPr>
      <w:hyperlink w:anchor="_Toc69670108" w:history="1">
        <w:r w:rsidR="00DF1880" w:rsidRPr="008578C4">
          <w:rPr>
            <w:rStyle w:val="Hyperlink"/>
          </w:rPr>
          <w:t>2.4</w:t>
        </w:r>
        <w:r w:rsidR="00DF1880">
          <w:rPr>
            <w:rFonts w:asciiTheme="minorHAnsi" w:eastAsiaTheme="minorEastAsia" w:hAnsiTheme="minorHAnsi"/>
            <w:sz w:val="22"/>
            <w:lang w:eastAsia="zh-CN"/>
          </w:rPr>
          <w:tab/>
        </w:r>
        <w:r w:rsidR="00DF1880" w:rsidRPr="008578C4">
          <w:rPr>
            <w:rStyle w:val="Hyperlink"/>
          </w:rPr>
          <w:t>Existed System</w:t>
        </w:r>
        <w:r w:rsidR="00DF1880">
          <w:rPr>
            <w:webHidden/>
          </w:rPr>
          <w:tab/>
        </w:r>
        <w:r w:rsidR="00DF1880">
          <w:rPr>
            <w:webHidden/>
          </w:rPr>
          <w:fldChar w:fldCharType="begin"/>
        </w:r>
        <w:r w:rsidR="00DF1880">
          <w:rPr>
            <w:webHidden/>
          </w:rPr>
          <w:instrText xml:space="preserve"> PAGEREF _Toc69670108 \h </w:instrText>
        </w:r>
        <w:r w:rsidR="00DF1880">
          <w:rPr>
            <w:webHidden/>
          </w:rPr>
        </w:r>
        <w:r w:rsidR="00DF1880">
          <w:rPr>
            <w:webHidden/>
          </w:rPr>
          <w:fldChar w:fldCharType="separate"/>
        </w:r>
        <w:r w:rsidR="00C1060F">
          <w:rPr>
            <w:webHidden/>
          </w:rPr>
          <w:t>11</w:t>
        </w:r>
        <w:r w:rsidR="00DF1880">
          <w:rPr>
            <w:webHidden/>
          </w:rPr>
          <w:fldChar w:fldCharType="end"/>
        </w:r>
      </w:hyperlink>
    </w:p>
    <w:p w14:paraId="0E5AFE23" w14:textId="35473B9B" w:rsidR="00DF1880" w:rsidRDefault="003B4FFF">
      <w:pPr>
        <w:pStyle w:val="TOC4"/>
        <w:tabs>
          <w:tab w:val="left" w:pos="2552"/>
        </w:tabs>
        <w:rPr>
          <w:rFonts w:asciiTheme="minorHAnsi" w:eastAsiaTheme="minorEastAsia" w:hAnsiTheme="minorHAnsi"/>
          <w:noProof/>
          <w:sz w:val="22"/>
          <w:lang w:eastAsia="zh-CN"/>
        </w:rPr>
      </w:pPr>
      <w:hyperlink w:anchor="_Toc69670109" w:history="1">
        <w:r w:rsidR="00DF1880" w:rsidRPr="008578C4">
          <w:rPr>
            <w:rStyle w:val="Hyperlink"/>
            <w:noProof/>
          </w:rPr>
          <w:t>2.4.1</w:t>
        </w:r>
        <w:r w:rsidR="00DF1880">
          <w:rPr>
            <w:rFonts w:asciiTheme="minorHAnsi" w:eastAsiaTheme="minorEastAsia" w:hAnsiTheme="minorHAnsi"/>
            <w:noProof/>
            <w:sz w:val="22"/>
            <w:lang w:eastAsia="zh-CN"/>
          </w:rPr>
          <w:tab/>
        </w:r>
        <w:r w:rsidR="00DF1880" w:rsidRPr="008578C4">
          <w:rPr>
            <w:rStyle w:val="Hyperlink"/>
            <w:noProof/>
          </w:rPr>
          <w:t>Webcam-based hand gesture control in Skyfall</w:t>
        </w:r>
        <w:r w:rsidR="00DF1880">
          <w:rPr>
            <w:noProof/>
            <w:webHidden/>
          </w:rPr>
          <w:tab/>
        </w:r>
        <w:r w:rsidR="00DF1880">
          <w:rPr>
            <w:noProof/>
            <w:webHidden/>
          </w:rPr>
          <w:fldChar w:fldCharType="begin"/>
        </w:r>
        <w:r w:rsidR="00DF1880">
          <w:rPr>
            <w:noProof/>
            <w:webHidden/>
          </w:rPr>
          <w:instrText xml:space="preserve"> PAGEREF _Toc69670109 \h </w:instrText>
        </w:r>
        <w:r w:rsidR="00DF1880">
          <w:rPr>
            <w:noProof/>
            <w:webHidden/>
          </w:rPr>
        </w:r>
        <w:r w:rsidR="00DF1880">
          <w:rPr>
            <w:noProof/>
            <w:webHidden/>
          </w:rPr>
          <w:fldChar w:fldCharType="separate"/>
        </w:r>
        <w:r w:rsidR="00C1060F">
          <w:rPr>
            <w:noProof/>
            <w:webHidden/>
          </w:rPr>
          <w:t>12</w:t>
        </w:r>
        <w:r w:rsidR="00DF1880">
          <w:rPr>
            <w:noProof/>
            <w:webHidden/>
          </w:rPr>
          <w:fldChar w:fldCharType="end"/>
        </w:r>
      </w:hyperlink>
    </w:p>
    <w:p w14:paraId="53D430D9" w14:textId="3FE1DA29" w:rsidR="00DF1880" w:rsidRDefault="003B4FFF">
      <w:pPr>
        <w:pStyle w:val="TOC4"/>
        <w:tabs>
          <w:tab w:val="left" w:pos="2552"/>
        </w:tabs>
        <w:rPr>
          <w:rFonts w:asciiTheme="minorHAnsi" w:eastAsiaTheme="minorEastAsia" w:hAnsiTheme="minorHAnsi"/>
          <w:noProof/>
          <w:sz w:val="22"/>
          <w:lang w:eastAsia="zh-CN"/>
        </w:rPr>
      </w:pPr>
      <w:hyperlink w:anchor="_Toc69670110" w:history="1">
        <w:r w:rsidR="00DF1880" w:rsidRPr="008578C4">
          <w:rPr>
            <w:rStyle w:val="Hyperlink"/>
            <w:noProof/>
          </w:rPr>
          <w:t>2.4.2</w:t>
        </w:r>
        <w:r w:rsidR="00DF1880">
          <w:rPr>
            <w:rFonts w:asciiTheme="minorHAnsi" w:eastAsiaTheme="minorEastAsia" w:hAnsiTheme="minorHAnsi"/>
            <w:noProof/>
            <w:sz w:val="22"/>
            <w:lang w:eastAsia="zh-CN"/>
          </w:rPr>
          <w:tab/>
        </w:r>
        <w:r w:rsidR="00DF1880" w:rsidRPr="008578C4">
          <w:rPr>
            <w:rStyle w:val="Hyperlink"/>
            <w:noProof/>
          </w:rPr>
          <w:t>G-Shooting Gesture</w:t>
        </w:r>
        <w:r w:rsidR="00DF1880">
          <w:rPr>
            <w:noProof/>
            <w:webHidden/>
          </w:rPr>
          <w:tab/>
        </w:r>
        <w:r w:rsidR="00DF1880">
          <w:rPr>
            <w:noProof/>
            <w:webHidden/>
          </w:rPr>
          <w:fldChar w:fldCharType="begin"/>
        </w:r>
        <w:r w:rsidR="00DF1880">
          <w:rPr>
            <w:noProof/>
            <w:webHidden/>
          </w:rPr>
          <w:instrText xml:space="preserve"> PAGEREF _Toc69670110 \h </w:instrText>
        </w:r>
        <w:r w:rsidR="00DF1880">
          <w:rPr>
            <w:noProof/>
            <w:webHidden/>
          </w:rPr>
        </w:r>
        <w:r w:rsidR="00DF1880">
          <w:rPr>
            <w:noProof/>
            <w:webHidden/>
          </w:rPr>
          <w:fldChar w:fldCharType="separate"/>
        </w:r>
        <w:r w:rsidR="00C1060F">
          <w:rPr>
            <w:noProof/>
            <w:webHidden/>
          </w:rPr>
          <w:t>13</w:t>
        </w:r>
        <w:r w:rsidR="00DF1880">
          <w:rPr>
            <w:noProof/>
            <w:webHidden/>
          </w:rPr>
          <w:fldChar w:fldCharType="end"/>
        </w:r>
      </w:hyperlink>
    </w:p>
    <w:p w14:paraId="0E62CE26" w14:textId="50CCB9AA" w:rsidR="00DF1880" w:rsidRDefault="003B4FFF">
      <w:pPr>
        <w:pStyle w:val="TOC3"/>
        <w:rPr>
          <w:rFonts w:asciiTheme="minorHAnsi" w:eastAsiaTheme="minorEastAsia" w:hAnsiTheme="minorHAnsi"/>
          <w:sz w:val="22"/>
          <w:lang w:eastAsia="zh-CN"/>
        </w:rPr>
      </w:pPr>
      <w:hyperlink w:anchor="_Toc69670111" w:history="1">
        <w:r w:rsidR="00DF1880" w:rsidRPr="008578C4">
          <w:rPr>
            <w:rStyle w:val="Hyperlink"/>
          </w:rPr>
          <w:t>2.5</w:t>
        </w:r>
        <w:r w:rsidR="00DF1880">
          <w:rPr>
            <w:rFonts w:asciiTheme="minorHAnsi" w:eastAsiaTheme="minorEastAsia" w:hAnsiTheme="minorHAnsi"/>
            <w:sz w:val="22"/>
            <w:lang w:eastAsia="zh-CN"/>
          </w:rPr>
          <w:tab/>
        </w:r>
        <w:r w:rsidR="00DF1880" w:rsidRPr="008578C4">
          <w:rPr>
            <w:rStyle w:val="Hyperlink"/>
          </w:rPr>
          <w:t>Comparison between existing systems</w:t>
        </w:r>
        <w:r w:rsidR="00DF1880">
          <w:rPr>
            <w:webHidden/>
          </w:rPr>
          <w:tab/>
        </w:r>
        <w:r w:rsidR="00DF1880">
          <w:rPr>
            <w:webHidden/>
          </w:rPr>
          <w:fldChar w:fldCharType="begin"/>
        </w:r>
        <w:r w:rsidR="00DF1880">
          <w:rPr>
            <w:webHidden/>
          </w:rPr>
          <w:instrText xml:space="preserve"> PAGEREF _Toc69670111 \h </w:instrText>
        </w:r>
        <w:r w:rsidR="00DF1880">
          <w:rPr>
            <w:webHidden/>
          </w:rPr>
        </w:r>
        <w:r w:rsidR="00DF1880">
          <w:rPr>
            <w:webHidden/>
          </w:rPr>
          <w:fldChar w:fldCharType="separate"/>
        </w:r>
        <w:r w:rsidR="00C1060F">
          <w:rPr>
            <w:webHidden/>
          </w:rPr>
          <w:t>13</w:t>
        </w:r>
        <w:r w:rsidR="00DF1880">
          <w:rPr>
            <w:webHidden/>
          </w:rPr>
          <w:fldChar w:fldCharType="end"/>
        </w:r>
      </w:hyperlink>
    </w:p>
    <w:p w14:paraId="7F8B4F0F" w14:textId="45693F1B" w:rsidR="00DF1880" w:rsidRDefault="003B4FFF">
      <w:pPr>
        <w:pStyle w:val="TOC3"/>
        <w:rPr>
          <w:rFonts w:asciiTheme="minorHAnsi" w:eastAsiaTheme="minorEastAsia" w:hAnsiTheme="minorHAnsi"/>
          <w:sz w:val="22"/>
          <w:lang w:eastAsia="zh-CN"/>
        </w:rPr>
      </w:pPr>
      <w:hyperlink w:anchor="_Toc69670112" w:history="1">
        <w:r w:rsidR="00DF1880" w:rsidRPr="008578C4">
          <w:rPr>
            <w:rStyle w:val="Hyperlink"/>
          </w:rPr>
          <w:t>2.6</w:t>
        </w:r>
        <w:r w:rsidR="00DF1880">
          <w:rPr>
            <w:rFonts w:asciiTheme="minorHAnsi" w:eastAsiaTheme="minorEastAsia" w:hAnsiTheme="minorHAnsi"/>
            <w:sz w:val="22"/>
            <w:lang w:eastAsia="zh-CN"/>
          </w:rPr>
          <w:tab/>
        </w:r>
        <w:r w:rsidR="00DF1880" w:rsidRPr="008578C4">
          <w:rPr>
            <w:rStyle w:val="Hyperlink"/>
          </w:rPr>
          <w:t>Literature Review of Technology Used</w:t>
        </w:r>
        <w:r w:rsidR="00DF1880">
          <w:rPr>
            <w:webHidden/>
          </w:rPr>
          <w:tab/>
        </w:r>
        <w:r w:rsidR="00DF1880">
          <w:rPr>
            <w:webHidden/>
          </w:rPr>
          <w:fldChar w:fldCharType="begin"/>
        </w:r>
        <w:r w:rsidR="00DF1880">
          <w:rPr>
            <w:webHidden/>
          </w:rPr>
          <w:instrText xml:space="preserve"> PAGEREF _Toc69670112 \h </w:instrText>
        </w:r>
        <w:r w:rsidR="00DF1880">
          <w:rPr>
            <w:webHidden/>
          </w:rPr>
        </w:r>
        <w:r w:rsidR="00DF1880">
          <w:rPr>
            <w:webHidden/>
          </w:rPr>
          <w:fldChar w:fldCharType="separate"/>
        </w:r>
        <w:r w:rsidR="00C1060F">
          <w:rPr>
            <w:webHidden/>
          </w:rPr>
          <w:t>14</w:t>
        </w:r>
        <w:r w:rsidR="00DF1880">
          <w:rPr>
            <w:webHidden/>
          </w:rPr>
          <w:fldChar w:fldCharType="end"/>
        </w:r>
      </w:hyperlink>
    </w:p>
    <w:p w14:paraId="1E64E8B0" w14:textId="27B12B5D" w:rsidR="00DF1880" w:rsidRDefault="003B4FFF">
      <w:pPr>
        <w:pStyle w:val="TOC4"/>
        <w:tabs>
          <w:tab w:val="left" w:pos="2552"/>
        </w:tabs>
        <w:rPr>
          <w:rFonts w:asciiTheme="minorHAnsi" w:eastAsiaTheme="minorEastAsia" w:hAnsiTheme="minorHAnsi"/>
          <w:noProof/>
          <w:sz w:val="22"/>
          <w:lang w:eastAsia="zh-CN"/>
        </w:rPr>
      </w:pPr>
      <w:hyperlink w:anchor="_Toc69670113" w:history="1">
        <w:r w:rsidR="00DF1880" w:rsidRPr="008578C4">
          <w:rPr>
            <w:rStyle w:val="Hyperlink"/>
            <w:noProof/>
          </w:rPr>
          <w:t>2.6.1</w:t>
        </w:r>
        <w:r w:rsidR="00DF1880">
          <w:rPr>
            <w:rFonts w:asciiTheme="minorHAnsi" w:eastAsiaTheme="minorEastAsia" w:hAnsiTheme="minorHAnsi"/>
            <w:noProof/>
            <w:sz w:val="22"/>
            <w:lang w:eastAsia="zh-CN"/>
          </w:rPr>
          <w:tab/>
        </w:r>
        <w:r w:rsidR="00DF1880" w:rsidRPr="008578C4">
          <w:rPr>
            <w:rStyle w:val="Hyperlink"/>
            <w:noProof/>
          </w:rPr>
          <w:t>Open Source Computer Vision Library (OpenCV)</w:t>
        </w:r>
        <w:r w:rsidR="00DF1880">
          <w:rPr>
            <w:noProof/>
            <w:webHidden/>
          </w:rPr>
          <w:tab/>
        </w:r>
        <w:r w:rsidR="00DF1880">
          <w:rPr>
            <w:noProof/>
            <w:webHidden/>
          </w:rPr>
          <w:fldChar w:fldCharType="begin"/>
        </w:r>
        <w:r w:rsidR="00DF1880">
          <w:rPr>
            <w:noProof/>
            <w:webHidden/>
          </w:rPr>
          <w:instrText xml:space="preserve"> PAGEREF _Toc69670113 \h </w:instrText>
        </w:r>
        <w:r w:rsidR="00DF1880">
          <w:rPr>
            <w:noProof/>
            <w:webHidden/>
          </w:rPr>
        </w:r>
        <w:r w:rsidR="00DF1880">
          <w:rPr>
            <w:noProof/>
            <w:webHidden/>
          </w:rPr>
          <w:fldChar w:fldCharType="separate"/>
        </w:r>
        <w:r w:rsidR="00C1060F">
          <w:rPr>
            <w:noProof/>
            <w:webHidden/>
          </w:rPr>
          <w:t>14</w:t>
        </w:r>
        <w:r w:rsidR="00DF1880">
          <w:rPr>
            <w:noProof/>
            <w:webHidden/>
          </w:rPr>
          <w:fldChar w:fldCharType="end"/>
        </w:r>
      </w:hyperlink>
    </w:p>
    <w:p w14:paraId="203F73B1" w14:textId="78B51D9F" w:rsidR="00DF1880" w:rsidRDefault="003B4FFF">
      <w:pPr>
        <w:pStyle w:val="TOC4"/>
        <w:tabs>
          <w:tab w:val="left" w:pos="2552"/>
        </w:tabs>
        <w:rPr>
          <w:rFonts w:asciiTheme="minorHAnsi" w:eastAsiaTheme="minorEastAsia" w:hAnsiTheme="minorHAnsi"/>
          <w:noProof/>
          <w:sz w:val="22"/>
          <w:lang w:eastAsia="zh-CN"/>
        </w:rPr>
      </w:pPr>
      <w:hyperlink w:anchor="_Toc69670114" w:history="1">
        <w:r w:rsidR="00DF1880" w:rsidRPr="008578C4">
          <w:rPr>
            <w:rStyle w:val="Hyperlink"/>
            <w:noProof/>
          </w:rPr>
          <w:t>2.6.2</w:t>
        </w:r>
        <w:r w:rsidR="00DF1880">
          <w:rPr>
            <w:rFonts w:asciiTheme="minorHAnsi" w:eastAsiaTheme="minorEastAsia" w:hAnsiTheme="minorHAnsi"/>
            <w:noProof/>
            <w:sz w:val="22"/>
            <w:lang w:eastAsia="zh-CN"/>
          </w:rPr>
          <w:tab/>
        </w:r>
        <w:r w:rsidR="00DF1880" w:rsidRPr="008578C4">
          <w:rPr>
            <w:rStyle w:val="Hyperlink"/>
            <w:noProof/>
          </w:rPr>
          <w:t>Unity3D</w:t>
        </w:r>
        <w:r w:rsidR="00DF1880">
          <w:rPr>
            <w:noProof/>
            <w:webHidden/>
          </w:rPr>
          <w:tab/>
        </w:r>
        <w:r w:rsidR="00DF1880">
          <w:rPr>
            <w:noProof/>
            <w:webHidden/>
          </w:rPr>
          <w:fldChar w:fldCharType="begin"/>
        </w:r>
        <w:r w:rsidR="00DF1880">
          <w:rPr>
            <w:noProof/>
            <w:webHidden/>
          </w:rPr>
          <w:instrText xml:space="preserve"> PAGEREF _Toc69670114 \h </w:instrText>
        </w:r>
        <w:r w:rsidR="00DF1880">
          <w:rPr>
            <w:noProof/>
            <w:webHidden/>
          </w:rPr>
        </w:r>
        <w:r w:rsidR="00DF1880">
          <w:rPr>
            <w:noProof/>
            <w:webHidden/>
          </w:rPr>
          <w:fldChar w:fldCharType="separate"/>
        </w:r>
        <w:r w:rsidR="00C1060F">
          <w:rPr>
            <w:noProof/>
            <w:webHidden/>
          </w:rPr>
          <w:t>15</w:t>
        </w:r>
        <w:r w:rsidR="00DF1880">
          <w:rPr>
            <w:noProof/>
            <w:webHidden/>
          </w:rPr>
          <w:fldChar w:fldCharType="end"/>
        </w:r>
      </w:hyperlink>
    </w:p>
    <w:p w14:paraId="3D461947" w14:textId="0F617765" w:rsidR="00DF1880" w:rsidRDefault="003B4FFF">
      <w:pPr>
        <w:pStyle w:val="TOC3"/>
        <w:rPr>
          <w:rFonts w:asciiTheme="minorHAnsi" w:eastAsiaTheme="minorEastAsia" w:hAnsiTheme="minorHAnsi"/>
          <w:sz w:val="22"/>
          <w:lang w:eastAsia="zh-CN"/>
        </w:rPr>
      </w:pPr>
      <w:hyperlink w:anchor="_Toc69670115" w:history="1">
        <w:r w:rsidR="00DF1880" w:rsidRPr="008578C4">
          <w:rPr>
            <w:rStyle w:val="Hyperlink"/>
          </w:rPr>
          <w:t>2.7</w:t>
        </w:r>
        <w:r w:rsidR="00DF1880">
          <w:rPr>
            <w:rFonts w:asciiTheme="minorHAnsi" w:eastAsiaTheme="minorEastAsia" w:hAnsiTheme="minorHAnsi"/>
            <w:sz w:val="22"/>
            <w:lang w:eastAsia="zh-CN"/>
          </w:rPr>
          <w:tab/>
        </w:r>
        <w:r w:rsidR="00DF1880" w:rsidRPr="008578C4">
          <w:rPr>
            <w:rStyle w:val="Hyperlink"/>
          </w:rPr>
          <w:t>Chapter Summary</w:t>
        </w:r>
        <w:r w:rsidR="00DF1880">
          <w:rPr>
            <w:webHidden/>
          </w:rPr>
          <w:tab/>
        </w:r>
        <w:r w:rsidR="00DF1880">
          <w:rPr>
            <w:webHidden/>
          </w:rPr>
          <w:fldChar w:fldCharType="begin"/>
        </w:r>
        <w:r w:rsidR="00DF1880">
          <w:rPr>
            <w:webHidden/>
          </w:rPr>
          <w:instrText xml:space="preserve"> PAGEREF _Toc69670115 \h </w:instrText>
        </w:r>
        <w:r w:rsidR="00DF1880">
          <w:rPr>
            <w:webHidden/>
          </w:rPr>
        </w:r>
        <w:r w:rsidR="00DF1880">
          <w:rPr>
            <w:webHidden/>
          </w:rPr>
          <w:fldChar w:fldCharType="separate"/>
        </w:r>
        <w:r w:rsidR="00C1060F">
          <w:rPr>
            <w:webHidden/>
          </w:rPr>
          <w:t>18</w:t>
        </w:r>
        <w:r w:rsidR="00DF1880">
          <w:rPr>
            <w:webHidden/>
          </w:rPr>
          <w:fldChar w:fldCharType="end"/>
        </w:r>
      </w:hyperlink>
    </w:p>
    <w:p w14:paraId="454499AD" w14:textId="6621DE21" w:rsidR="00DF1880" w:rsidRDefault="003B4FFF">
      <w:pPr>
        <w:pStyle w:val="TOC2"/>
        <w:rPr>
          <w:rFonts w:asciiTheme="minorHAnsi" w:eastAsiaTheme="minorEastAsia" w:hAnsiTheme="minorHAnsi"/>
          <w:b w:val="0"/>
          <w:noProof/>
          <w:sz w:val="22"/>
          <w:lang w:eastAsia="zh-CN"/>
        </w:rPr>
      </w:pPr>
      <w:hyperlink w:anchor="_Toc69670116" w:history="1">
        <w:r w:rsidR="00DF1880" w:rsidRPr="008578C4">
          <w:rPr>
            <w:rStyle w:val="Hyperlink"/>
            <w:noProof/>
          </w:rPr>
          <w:t>CHAPTER 3</w:t>
        </w:r>
        <w:r w:rsidR="00DF1880">
          <w:rPr>
            <w:rFonts w:asciiTheme="minorHAnsi" w:eastAsiaTheme="minorEastAsia" w:hAnsiTheme="minorHAnsi"/>
            <w:b w:val="0"/>
            <w:noProof/>
            <w:sz w:val="22"/>
            <w:lang w:eastAsia="zh-CN"/>
          </w:rPr>
          <w:tab/>
        </w:r>
        <w:r w:rsidR="00DF1880" w:rsidRPr="008578C4">
          <w:rPr>
            <w:rStyle w:val="Hyperlink"/>
            <w:noProof/>
          </w:rPr>
          <w:t>SYSTEM DEVELOPMENT METHODOLOGY</w:t>
        </w:r>
        <w:r w:rsidR="00DF1880">
          <w:rPr>
            <w:noProof/>
            <w:webHidden/>
          </w:rPr>
          <w:tab/>
        </w:r>
        <w:r w:rsidR="00DF1880">
          <w:rPr>
            <w:noProof/>
            <w:webHidden/>
          </w:rPr>
          <w:fldChar w:fldCharType="begin"/>
        </w:r>
        <w:r w:rsidR="00DF1880">
          <w:rPr>
            <w:noProof/>
            <w:webHidden/>
          </w:rPr>
          <w:instrText xml:space="preserve"> PAGEREF _Toc69670116 \h </w:instrText>
        </w:r>
        <w:r w:rsidR="00DF1880">
          <w:rPr>
            <w:noProof/>
            <w:webHidden/>
          </w:rPr>
        </w:r>
        <w:r w:rsidR="00DF1880">
          <w:rPr>
            <w:noProof/>
            <w:webHidden/>
          </w:rPr>
          <w:fldChar w:fldCharType="separate"/>
        </w:r>
        <w:r w:rsidR="00C1060F">
          <w:rPr>
            <w:noProof/>
            <w:webHidden/>
          </w:rPr>
          <w:t>19</w:t>
        </w:r>
        <w:r w:rsidR="00DF1880">
          <w:rPr>
            <w:noProof/>
            <w:webHidden/>
          </w:rPr>
          <w:fldChar w:fldCharType="end"/>
        </w:r>
      </w:hyperlink>
    </w:p>
    <w:p w14:paraId="73C8565D" w14:textId="6B08A3BE" w:rsidR="00DF1880" w:rsidRDefault="003B4FFF">
      <w:pPr>
        <w:pStyle w:val="TOC3"/>
        <w:rPr>
          <w:rFonts w:asciiTheme="minorHAnsi" w:eastAsiaTheme="minorEastAsia" w:hAnsiTheme="minorHAnsi"/>
          <w:sz w:val="22"/>
          <w:lang w:eastAsia="zh-CN"/>
        </w:rPr>
      </w:pPr>
      <w:hyperlink w:anchor="_Toc69670117" w:history="1">
        <w:r w:rsidR="00DF1880" w:rsidRPr="008578C4">
          <w:rPr>
            <w:rStyle w:val="Hyperlink"/>
          </w:rPr>
          <w:t>3.1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_Toc69670117 \h </w:instrText>
        </w:r>
        <w:r w:rsidR="00DF1880">
          <w:rPr>
            <w:webHidden/>
          </w:rPr>
        </w:r>
        <w:r w:rsidR="00DF1880">
          <w:rPr>
            <w:webHidden/>
          </w:rPr>
          <w:fldChar w:fldCharType="separate"/>
        </w:r>
        <w:r w:rsidR="00C1060F">
          <w:rPr>
            <w:webHidden/>
          </w:rPr>
          <w:t>19</w:t>
        </w:r>
        <w:r w:rsidR="00DF1880">
          <w:rPr>
            <w:webHidden/>
          </w:rPr>
          <w:fldChar w:fldCharType="end"/>
        </w:r>
      </w:hyperlink>
    </w:p>
    <w:p w14:paraId="67A629CA" w14:textId="251976D3" w:rsidR="00DF1880" w:rsidRDefault="003B4FFF">
      <w:pPr>
        <w:pStyle w:val="TOC3"/>
        <w:rPr>
          <w:rFonts w:asciiTheme="minorHAnsi" w:eastAsiaTheme="minorEastAsia" w:hAnsiTheme="minorHAnsi"/>
          <w:sz w:val="22"/>
          <w:lang w:eastAsia="zh-CN"/>
        </w:rPr>
      </w:pPr>
      <w:hyperlink w:anchor="_Toc69670118" w:history="1">
        <w:r w:rsidR="00DF1880" w:rsidRPr="008578C4">
          <w:rPr>
            <w:rStyle w:val="Hyperlink"/>
          </w:rPr>
          <w:t>3.2</w:t>
        </w:r>
        <w:r w:rsidR="00DF1880">
          <w:rPr>
            <w:rFonts w:asciiTheme="minorHAnsi" w:eastAsiaTheme="minorEastAsia" w:hAnsiTheme="minorHAnsi"/>
            <w:sz w:val="22"/>
            <w:lang w:eastAsia="zh-CN"/>
          </w:rPr>
          <w:tab/>
        </w:r>
        <w:r w:rsidR="00DF1880" w:rsidRPr="008578C4">
          <w:rPr>
            <w:rStyle w:val="Hyperlink"/>
          </w:rPr>
          <w:t>Methodology Choice and Justification</w:t>
        </w:r>
        <w:r w:rsidR="00DF1880">
          <w:rPr>
            <w:webHidden/>
          </w:rPr>
          <w:tab/>
        </w:r>
        <w:r w:rsidR="00DF1880">
          <w:rPr>
            <w:webHidden/>
          </w:rPr>
          <w:fldChar w:fldCharType="begin"/>
        </w:r>
        <w:r w:rsidR="00DF1880">
          <w:rPr>
            <w:webHidden/>
          </w:rPr>
          <w:instrText xml:space="preserve"> PAGEREF _Toc69670118 \h </w:instrText>
        </w:r>
        <w:r w:rsidR="00DF1880">
          <w:rPr>
            <w:webHidden/>
          </w:rPr>
        </w:r>
        <w:r w:rsidR="00DF1880">
          <w:rPr>
            <w:webHidden/>
          </w:rPr>
          <w:fldChar w:fldCharType="separate"/>
        </w:r>
        <w:r w:rsidR="00C1060F">
          <w:rPr>
            <w:webHidden/>
          </w:rPr>
          <w:t>19</w:t>
        </w:r>
        <w:r w:rsidR="00DF1880">
          <w:rPr>
            <w:webHidden/>
          </w:rPr>
          <w:fldChar w:fldCharType="end"/>
        </w:r>
      </w:hyperlink>
    </w:p>
    <w:p w14:paraId="6C9E1BE6" w14:textId="0AF6942A" w:rsidR="00DF1880" w:rsidRDefault="003B4FFF">
      <w:pPr>
        <w:pStyle w:val="TOC3"/>
        <w:rPr>
          <w:rFonts w:asciiTheme="minorHAnsi" w:eastAsiaTheme="minorEastAsia" w:hAnsiTheme="minorHAnsi"/>
          <w:sz w:val="22"/>
          <w:lang w:eastAsia="zh-CN"/>
        </w:rPr>
      </w:pPr>
      <w:hyperlink w:anchor="_Toc69670119" w:history="1">
        <w:r w:rsidR="00DF1880" w:rsidRPr="008578C4">
          <w:rPr>
            <w:rStyle w:val="Hyperlink"/>
          </w:rPr>
          <w:t>3.3</w:t>
        </w:r>
        <w:r w:rsidR="00DF1880">
          <w:rPr>
            <w:rFonts w:asciiTheme="minorHAnsi" w:eastAsiaTheme="minorEastAsia" w:hAnsiTheme="minorHAnsi"/>
            <w:sz w:val="22"/>
            <w:lang w:eastAsia="zh-CN"/>
          </w:rPr>
          <w:tab/>
        </w:r>
        <w:r w:rsidR="00DF1880" w:rsidRPr="008578C4">
          <w:rPr>
            <w:rStyle w:val="Hyperlink"/>
          </w:rPr>
          <w:t>Phases of the Chosen Methodology</w:t>
        </w:r>
        <w:r w:rsidR="00DF1880">
          <w:rPr>
            <w:webHidden/>
          </w:rPr>
          <w:tab/>
        </w:r>
        <w:r w:rsidR="00DF1880">
          <w:rPr>
            <w:webHidden/>
          </w:rPr>
          <w:fldChar w:fldCharType="begin"/>
        </w:r>
        <w:r w:rsidR="00DF1880">
          <w:rPr>
            <w:webHidden/>
          </w:rPr>
          <w:instrText xml:space="preserve"> PAGEREF _Toc69670119 \h </w:instrText>
        </w:r>
        <w:r w:rsidR="00DF1880">
          <w:rPr>
            <w:webHidden/>
          </w:rPr>
        </w:r>
        <w:r w:rsidR="00DF1880">
          <w:rPr>
            <w:webHidden/>
          </w:rPr>
          <w:fldChar w:fldCharType="separate"/>
        </w:r>
        <w:r w:rsidR="00C1060F">
          <w:rPr>
            <w:webHidden/>
          </w:rPr>
          <w:t>20</w:t>
        </w:r>
        <w:r w:rsidR="00DF1880">
          <w:rPr>
            <w:webHidden/>
          </w:rPr>
          <w:fldChar w:fldCharType="end"/>
        </w:r>
      </w:hyperlink>
    </w:p>
    <w:p w14:paraId="08A12784" w14:textId="5708C7CD" w:rsidR="00DF1880" w:rsidRDefault="003B4FFF">
      <w:pPr>
        <w:pStyle w:val="TOC3"/>
        <w:rPr>
          <w:rFonts w:asciiTheme="minorHAnsi" w:eastAsiaTheme="minorEastAsia" w:hAnsiTheme="minorHAnsi"/>
          <w:sz w:val="22"/>
          <w:lang w:eastAsia="zh-CN"/>
        </w:rPr>
      </w:pPr>
      <w:hyperlink w:anchor="_Toc69670120" w:history="1">
        <w:r w:rsidR="00DF1880" w:rsidRPr="008578C4">
          <w:rPr>
            <w:rStyle w:val="Hyperlink"/>
          </w:rPr>
          <w:t>3.4</w:t>
        </w:r>
        <w:r w:rsidR="00DF1880">
          <w:rPr>
            <w:rFonts w:asciiTheme="minorHAnsi" w:eastAsiaTheme="minorEastAsia" w:hAnsiTheme="minorHAnsi"/>
            <w:sz w:val="22"/>
            <w:lang w:eastAsia="zh-CN"/>
          </w:rPr>
          <w:tab/>
        </w:r>
        <w:r w:rsidR="00DF1880" w:rsidRPr="008578C4">
          <w:rPr>
            <w:rStyle w:val="Hyperlink"/>
          </w:rPr>
          <w:t>Technology Used Description</w:t>
        </w:r>
        <w:r w:rsidR="00DF1880">
          <w:rPr>
            <w:webHidden/>
          </w:rPr>
          <w:tab/>
        </w:r>
        <w:r w:rsidR="00DF1880">
          <w:rPr>
            <w:webHidden/>
          </w:rPr>
          <w:fldChar w:fldCharType="begin"/>
        </w:r>
        <w:r w:rsidR="00DF1880">
          <w:rPr>
            <w:webHidden/>
          </w:rPr>
          <w:instrText xml:space="preserve"> PAGEREF _Toc69670120 \h </w:instrText>
        </w:r>
        <w:r w:rsidR="00DF1880">
          <w:rPr>
            <w:webHidden/>
          </w:rPr>
        </w:r>
        <w:r w:rsidR="00DF1880">
          <w:rPr>
            <w:webHidden/>
          </w:rPr>
          <w:fldChar w:fldCharType="separate"/>
        </w:r>
        <w:r w:rsidR="00C1060F">
          <w:rPr>
            <w:webHidden/>
          </w:rPr>
          <w:t>22</w:t>
        </w:r>
        <w:r w:rsidR="00DF1880">
          <w:rPr>
            <w:webHidden/>
          </w:rPr>
          <w:fldChar w:fldCharType="end"/>
        </w:r>
      </w:hyperlink>
    </w:p>
    <w:p w14:paraId="2975A83B" w14:textId="3EA1129E" w:rsidR="00DF1880" w:rsidRDefault="003B4FFF">
      <w:pPr>
        <w:pStyle w:val="TOC3"/>
        <w:rPr>
          <w:rFonts w:asciiTheme="minorHAnsi" w:eastAsiaTheme="minorEastAsia" w:hAnsiTheme="minorHAnsi"/>
          <w:sz w:val="22"/>
          <w:lang w:eastAsia="zh-CN"/>
        </w:rPr>
      </w:pPr>
      <w:hyperlink w:anchor="_Toc69670121" w:history="1">
        <w:r w:rsidR="00DF1880" w:rsidRPr="008578C4">
          <w:rPr>
            <w:rStyle w:val="Hyperlink"/>
          </w:rPr>
          <w:t>3.5</w:t>
        </w:r>
        <w:r w:rsidR="00DF1880">
          <w:rPr>
            <w:rFonts w:asciiTheme="minorHAnsi" w:eastAsiaTheme="minorEastAsia" w:hAnsiTheme="minorHAnsi"/>
            <w:sz w:val="22"/>
            <w:lang w:eastAsia="zh-CN"/>
          </w:rPr>
          <w:tab/>
        </w:r>
        <w:r w:rsidR="00DF1880" w:rsidRPr="008578C4">
          <w:rPr>
            <w:rStyle w:val="Hyperlink"/>
          </w:rPr>
          <w:t>System Requirement Analysis</w:t>
        </w:r>
        <w:r w:rsidR="00DF1880">
          <w:rPr>
            <w:webHidden/>
          </w:rPr>
          <w:tab/>
        </w:r>
        <w:r w:rsidR="00DF1880">
          <w:rPr>
            <w:webHidden/>
          </w:rPr>
          <w:fldChar w:fldCharType="begin"/>
        </w:r>
        <w:r w:rsidR="00DF1880">
          <w:rPr>
            <w:webHidden/>
          </w:rPr>
          <w:instrText xml:space="preserve"> PAGEREF _Toc69670121 \h </w:instrText>
        </w:r>
        <w:r w:rsidR="00DF1880">
          <w:rPr>
            <w:webHidden/>
          </w:rPr>
        </w:r>
        <w:r w:rsidR="00DF1880">
          <w:rPr>
            <w:webHidden/>
          </w:rPr>
          <w:fldChar w:fldCharType="separate"/>
        </w:r>
        <w:r w:rsidR="00C1060F">
          <w:rPr>
            <w:webHidden/>
          </w:rPr>
          <w:t>23</w:t>
        </w:r>
        <w:r w:rsidR="00DF1880">
          <w:rPr>
            <w:webHidden/>
          </w:rPr>
          <w:fldChar w:fldCharType="end"/>
        </w:r>
      </w:hyperlink>
    </w:p>
    <w:p w14:paraId="21C39888" w14:textId="690EF85B" w:rsidR="00DF1880" w:rsidRDefault="003B4FFF">
      <w:pPr>
        <w:pStyle w:val="TOC3"/>
        <w:rPr>
          <w:rFonts w:asciiTheme="minorHAnsi" w:eastAsiaTheme="minorEastAsia" w:hAnsiTheme="minorHAnsi"/>
          <w:sz w:val="22"/>
          <w:lang w:eastAsia="zh-CN"/>
        </w:rPr>
      </w:pPr>
      <w:hyperlink w:anchor="_Toc69670122" w:history="1">
        <w:r w:rsidR="00DF1880" w:rsidRPr="008578C4">
          <w:rPr>
            <w:rStyle w:val="Hyperlink"/>
          </w:rPr>
          <w:t>3.6</w:t>
        </w:r>
        <w:r w:rsidR="00DF1880">
          <w:rPr>
            <w:rFonts w:asciiTheme="minorHAnsi" w:eastAsiaTheme="minorEastAsia" w:hAnsiTheme="minorHAnsi"/>
            <w:sz w:val="22"/>
            <w:lang w:eastAsia="zh-CN"/>
          </w:rPr>
          <w:tab/>
        </w:r>
        <w:r w:rsidR="00DF1880" w:rsidRPr="008578C4">
          <w:rPr>
            <w:rStyle w:val="Hyperlink"/>
          </w:rPr>
          <w:t>Chapter Summary</w:t>
        </w:r>
        <w:r w:rsidR="00DF1880">
          <w:rPr>
            <w:webHidden/>
          </w:rPr>
          <w:tab/>
        </w:r>
        <w:r w:rsidR="00DF1880">
          <w:rPr>
            <w:webHidden/>
          </w:rPr>
          <w:fldChar w:fldCharType="begin"/>
        </w:r>
        <w:r w:rsidR="00DF1880">
          <w:rPr>
            <w:webHidden/>
          </w:rPr>
          <w:instrText xml:space="preserve"> PAGEREF _Toc69670122 \h </w:instrText>
        </w:r>
        <w:r w:rsidR="00DF1880">
          <w:rPr>
            <w:webHidden/>
          </w:rPr>
        </w:r>
        <w:r w:rsidR="00DF1880">
          <w:rPr>
            <w:webHidden/>
          </w:rPr>
          <w:fldChar w:fldCharType="separate"/>
        </w:r>
        <w:r w:rsidR="00C1060F">
          <w:rPr>
            <w:webHidden/>
          </w:rPr>
          <w:t>24</w:t>
        </w:r>
        <w:r w:rsidR="00DF1880">
          <w:rPr>
            <w:webHidden/>
          </w:rPr>
          <w:fldChar w:fldCharType="end"/>
        </w:r>
      </w:hyperlink>
    </w:p>
    <w:p w14:paraId="67BF5C9D" w14:textId="75B59A36" w:rsidR="00DF1880" w:rsidRDefault="003B4FFF">
      <w:pPr>
        <w:pStyle w:val="TOC2"/>
        <w:rPr>
          <w:rFonts w:asciiTheme="minorHAnsi" w:eastAsiaTheme="minorEastAsia" w:hAnsiTheme="minorHAnsi"/>
          <w:b w:val="0"/>
          <w:noProof/>
          <w:sz w:val="22"/>
          <w:lang w:eastAsia="zh-CN"/>
        </w:rPr>
      </w:pPr>
      <w:hyperlink w:anchor="_Toc69670123" w:history="1">
        <w:r w:rsidR="00DF1880" w:rsidRPr="008578C4">
          <w:rPr>
            <w:rStyle w:val="Hyperlink"/>
            <w:noProof/>
          </w:rPr>
          <w:t>CHAPTER 4</w:t>
        </w:r>
        <w:r w:rsidR="00DF1880">
          <w:rPr>
            <w:rFonts w:asciiTheme="minorHAnsi" w:eastAsiaTheme="minorEastAsia" w:hAnsiTheme="minorHAnsi"/>
            <w:b w:val="0"/>
            <w:noProof/>
            <w:sz w:val="22"/>
            <w:lang w:eastAsia="zh-CN"/>
          </w:rPr>
          <w:tab/>
        </w:r>
        <w:r w:rsidR="00DF1880" w:rsidRPr="008578C4">
          <w:rPr>
            <w:rStyle w:val="Hyperlink"/>
            <w:noProof/>
          </w:rPr>
          <w:t>SYSTEM DEVELOPMENT</w:t>
        </w:r>
        <w:r w:rsidR="00DF1880">
          <w:rPr>
            <w:noProof/>
            <w:webHidden/>
          </w:rPr>
          <w:tab/>
        </w:r>
        <w:r w:rsidR="00DF1880">
          <w:rPr>
            <w:noProof/>
            <w:webHidden/>
          </w:rPr>
          <w:fldChar w:fldCharType="begin"/>
        </w:r>
        <w:r w:rsidR="00DF1880">
          <w:rPr>
            <w:noProof/>
            <w:webHidden/>
          </w:rPr>
          <w:instrText xml:space="preserve"> PAGEREF _Toc69670123 \h </w:instrText>
        </w:r>
        <w:r w:rsidR="00DF1880">
          <w:rPr>
            <w:noProof/>
            <w:webHidden/>
          </w:rPr>
        </w:r>
        <w:r w:rsidR="00DF1880">
          <w:rPr>
            <w:noProof/>
            <w:webHidden/>
          </w:rPr>
          <w:fldChar w:fldCharType="separate"/>
        </w:r>
        <w:r w:rsidR="00C1060F">
          <w:rPr>
            <w:noProof/>
            <w:webHidden/>
          </w:rPr>
          <w:t>27</w:t>
        </w:r>
        <w:r w:rsidR="00DF1880">
          <w:rPr>
            <w:noProof/>
            <w:webHidden/>
          </w:rPr>
          <w:fldChar w:fldCharType="end"/>
        </w:r>
      </w:hyperlink>
    </w:p>
    <w:p w14:paraId="3350F09E" w14:textId="78ACC1D7" w:rsidR="00DF1880" w:rsidRDefault="003B4FFF">
      <w:pPr>
        <w:pStyle w:val="TOC3"/>
        <w:rPr>
          <w:rFonts w:asciiTheme="minorHAnsi" w:eastAsiaTheme="minorEastAsia" w:hAnsiTheme="minorHAnsi"/>
          <w:sz w:val="22"/>
          <w:lang w:eastAsia="zh-CN"/>
        </w:rPr>
      </w:pPr>
      <w:hyperlink w:anchor="_Toc69670124" w:history="1">
        <w:r w:rsidR="00DF1880" w:rsidRPr="008578C4">
          <w:rPr>
            <w:rStyle w:val="Hyperlink"/>
          </w:rPr>
          <w:t>4.1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_Toc69670124 \h </w:instrText>
        </w:r>
        <w:r w:rsidR="00DF1880">
          <w:rPr>
            <w:webHidden/>
          </w:rPr>
        </w:r>
        <w:r w:rsidR="00DF1880">
          <w:rPr>
            <w:webHidden/>
          </w:rPr>
          <w:fldChar w:fldCharType="separate"/>
        </w:r>
        <w:r w:rsidR="00C1060F">
          <w:rPr>
            <w:webHidden/>
          </w:rPr>
          <w:t>27</w:t>
        </w:r>
        <w:r w:rsidR="00DF1880">
          <w:rPr>
            <w:webHidden/>
          </w:rPr>
          <w:fldChar w:fldCharType="end"/>
        </w:r>
      </w:hyperlink>
    </w:p>
    <w:p w14:paraId="432BA15C" w14:textId="7B2FDB45" w:rsidR="00DF1880" w:rsidRDefault="003B4FFF">
      <w:pPr>
        <w:pStyle w:val="TOC2"/>
        <w:rPr>
          <w:rFonts w:asciiTheme="minorHAnsi" w:eastAsiaTheme="minorEastAsia" w:hAnsiTheme="minorHAnsi"/>
          <w:b w:val="0"/>
          <w:noProof/>
          <w:sz w:val="22"/>
          <w:lang w:eastAsia="zh-CN"/>
        </w:rPr>
      </w:pPr>
      <w:hyperlink w:anchor="_Toc69670125" w:history="1">
        <w:r w:rsidR="00DF1880" w:rsidRPr="008578C4">
          <w:rPr>
            <w:rStyle w:val="Hyperlink"/>
            <w:noProof/>
          </w:rPr>
          <w:t>CHAPTER 5</w:t>
        </w:r>
        <w:r w:rsidR="00DF1880">
          <w:rPr>
            <w:rFonts w:asciiTheme="minorHAnsi" w:eastAsiaTheme="minorEastAsia" w:hAnsiTheme="minorHAnsi"/>
            <w:b w:val="0"/>
            <w:noProof/>
            <w:sz w:val="22"/>
            <w:lang w:eastAsia="zh-CN"/>
          </w:rPr>
          <w:tab/>
        </w:r>
        <w:r w:rsidR="00DF1880" w:rsidRPr="008578C4">
          <w:rPr>
            <w:rStyle w:val="Hyperlink"/>
            <w:noProof/>
          </w:rPr>
          <w:t>SYSTEM TESTING AND DISCUSSION</w:t>
        </w:r>
        <w:r w:rsidR="00DF1880">
          <w:rPr>
            <w:noProof/>
            <w:webHidden/>
          </w:rPr>
          <w:tab/>
        </w:r>
        <w:r w:rsidR="00DF1880">
          <w:rPr>
            <w:noProof/>
            <w:webHidden/>
          </w:rPr>
          <w:fldChar w:fldCharType="begin"/>
        </w:r>
        <w:r w:rsidR="00DF1880">
          <w:rPr>
            <w:noProof/>
            <w:webHidden/>
          </w:rPr>
          <w:instrText xml:space="preserve"> PAGEREF _Toc69670125 \h </w:instrText>
        </w:r>
        <w:r w:rsidR="00DF1880">
          <w:rPr>
            <w:noProof/>
            <w:webHidden/>
          </w:rPr>
        </w:r>
        <w:r w:rsidR="00DF1880">
          <w:rPr>
            <w:noProof/>
            <w:webHidden/>
          </w:rPr>
          <w:fldChar w:fldCharType="separate"/>
        </w:r>
        <w:r w:rsidR="00C1060F">
          <w:rPr>
            <w:noProof/>
            <w:webHidden/>
          </w:rPr>
          <w:t>37</w:t>
        </w:r>
        <w:r w:rsidR="00DF1880">
          <w:rPr>
            <w:noProof/>
            <w:webHidden/>
          </w:rPr>
          <w:fldChar w:fldCharType="end"/>
        </w:r>
      </w:hyperlink>
    </w:p>
    <w:p w14:paraId="7BDA1698" w14:textId="5D58C465" w:rsidR="00DF1880" w:rsidRDefault="003B4FFF">
      <w:pPr>
        <w:pStyle w:val="TOC3"/>
        <w:rPr>
          <w:rFonts w:asciiTheme="minorHAnsi" w:eastAsiaTheme="minorEastAsia" w:hAnsiTheme="minorHAnsi"/>
          <w:sz w:val="22"/>
          <w:lang w:eastAsia="zh-CN"/>
        </w:rPr>
      </w:pPr>
      <w:hyperlink w:anchor="_Toc69670126" w:history="1">
        <w:r w:rsidR="00DF1880" w:rsidRPr="008578C4">
          <w:rPr>
            <w:rStyle w:val="Hyperlink"/>
          </w:rPr>
          <w:t>5.1</w:t>
        </w:r>
        <w:r w:rsidR="00DF1880">
          <w:rPr>
            <w:rFonts w:asciiTheme="minorHAnsi" w:eastAsiaTheme="minorEastAsia" w:hAnsiTheme="minorHAnsi"/>
            <w:sz w:val="22"/>
            <w:lang w:eastAsia="zh-CN"/>
          </w:rPr>
          <w:tab/>
        </w:r>
        <w:r w:rsidR="00DF1880" w:rsidRPr="008578C4">
          <w:rPr>
            <w:rStyle w:val="Hyperlink"/>
          </w:rPr>
          <w:t>Introduction</w:t>
        </w:r>
        <w:r w:rsidR="00DF1880">
          <w:rPr>
            <w:webHidden/>
          </w:rPr>
          <w:tab/>
        </w:r>
        <w:r w:rsidR="00DF1880">
          <w:rPr>
            <w:webHidden/>
          </w:rPr>
          <w:fldChar w:fldCharType="begin"/>
        </w:r>
        <w:r w:rsidR="00DF1880">
          <w:rPr>
            <w:webHidden/>
          </w:rPr>
          <w:instrText xml:space="preserve"> PAGEREF _Toc69670126 \h </w:instrText>
        </w:r>
        <w:r w:rsidR="00DF1880">
          <w:rPr>
            <w:webHidden/>
          </w:rPr>
        </w:r>
        <w:r w:rsidR="00DF1880">
          <w:rPr>
            <w:webHidden/>
          </w:rPr>
          <w:fldChar w:fldCharType="separate"/>
        </w:r>
        <w:r w:rsidR="00C1060F">
          <w:rPr>
            <w:webHidden/>
          </w:rPr>
          <w:t>37</w:t>
        </w:r>
        <w:r w:rsidR="00DF1880">
          <w:rPr>
            <w:webHidden/>
          </w:rPr>
          <w:fldChar w:fldCharType="end"/>
        </w:r>
      </w:hyperlink>
    </w:p>
    <w:p w14:paraId="78A1ACB1" w14:textId="2B0E2399" w:rsidR="00DF1880" w:rsidRDefault="003B4FFF">
      <w:pPr>
        <w:pStyle w:val="TOC2"/>
        <w:rPr>
          <w:rFonts w:asciiTheme="minorHAnsi" w:eastAsiaTheme="minorEastAsia" w:hAnsiTheme="minorHAnsi"/>
          <w:b w:val="0"/>
          <w:noProof/>
          <w:sz w:val="22"/>
          <w:lang w:eastAsia="zh-CN"/>
        </w:rPr>
      </w:pPr>
      <w:hyperlink w:anchor="_Toc69670127" w:history="1">
        <w:r w:rsidR="00DF1880" w:rsidRPr="008578C4">
          <w:rPr>
            <w:rStyle w:val="Hyperlink"/>
            <w:noProof/>
          </w:rPr>
          <w:t>CHAPTER 6</w:t>
        </w:r>
        <w:r w:rsidR="00DF1880">
          <w:rPr>
            <w:rFonts w:asciiTheme="minorHAnsi" w:eastAsiaTheme="minorEastAsia" w:hAnsiTheme="minorHAnsi"/>
            <w:b w:val="0"/>
            <w:noProof/>
            <w:sz w:val="22"/>
            <w:lang w:eastAsia="zh-CN"/>
          </w:rPr>
          <w:tab/>
        </w:r>
        <w:r w:rsidR="00DF1880" w:rsidRPr="008578C4">
          <w:rPr>
            <w:rStyle w:val="Hyperlink"/>
            <w:noProof/>
          </w:rPr>
          <w:t>CONCLUSION</w:t>
        </w:r>
        <w:r w:rsidR="00DF1880">
          <w:rPr>
            <w:noProof/>
            <w:webHidden/>
          </w:rPr>
          <w:tab/>
        </w:r>
        <w:r w:rsidR="00DF1880">
          <w:rPr>
            <w:noProof/>
            <w:webHidden/>
          </w:rPr>
          <w:fldChar w:fldCharType="begin"/>
        </w:r>
        <w:r w:rsidR="00DF1880">
          <w:rPr>
            <w:noProof/>
            <w:webHidden/>
          </w:rPr>
          <w:instrText xml:space="preserve"> PAGEREF _Toc69670127 \h </w:instrText>
        </w:r>
        <w:r w:rsidR="00DF1880">
          <w:rPr>
            <w:noProof/>
            <w:webHidden/>
          </w:rPr>
        </w:r>
        <w:r w:rsidR="00DF1880">
          <w:rPr>
            <w:noProof/>
            <w:webHidden/>
          </w:rPr>
          <w:fldChar w:fldCharType="separate"/>
        </w:r>
        <w:r w:rsidR="00C1060F">
          <w:rPr>
            <w:noProof/>
            <w:webHidden/>
          </w:rPr>
          <w:t>38</w:t>
        </w:r>
        <w:r w:rsidR="00DF1880">
          <w:rPr>
            <w:noProof/>
            <w:webHidden/>
          </w:rPr>
          <w:fldChar w:fldCharType="end"/>
        </w:r>
      </w:hyperlink>
    </w:p>
    <w:p w14:paraId="6D6AFCA8" w14:textId="1E3E2D73" w:rsidR="00DF1880" w:rsidRDefault="003B4FFF">
      <w:pPr>
        <w:pStyle w:val="TOC3"/>
        <w:rPr>
          <w:rFonts w:asciiTheme="minorHAnsi" w:eastAsiaTheme="minorEastAsia" w:hAnsiTheme="minorHAnsi"/>
          <w:sz w:val="22"/>
          <w:lang w:eastAsia="zh-CN"/>
        </w:rPr>
      </w:pPr>
      <w:hyperlink w:anchor="_Toc69670128" w:history="1">
        <w:r w:rsidR="00DF1880" w:rsidRPr="008578C4">
          <w:rPr>
            <w:rStyle w:val="Hyperlink"/>
          </w:rPr>
          <w:t>6.1</w:t>
        </w:r>
        <w:r w:rsidR="00DF1880">
          <w:rPr>
            <w:rFonts w:asciiTheme="minorHAnsi" w:eastAsiaTheme="minorEastAsia" w:hAnsiTheme="minorHAnsi"/>
            <w:sz w:val="22"/>
            <w:lang w:eastAsia="zh-CN"/>
          </w:rPr>
          <w:tab/>
        </w:r>
        <w:r w:rsidR="00DF1880" w:rsidRPr="008578C4">
          <w:rPr>
            <w:rStyle w:val="Hyperlink"/>
          </w:rPr>
          <w:t>Review on the Final Output</w:t>
        </w:r>
        <w:r w:rsidR="00DF1880">
          <w:rPr>
            <w:webHidden/>
          </w:rPr>
          <w:tab/>
        </w:r>
        <w:r w:rsidR="00DF1880">
          <w:rPr>
            <w:webHidden/>
          </w:rPr>
          <w:fldChar w:fldCharType="begin"/>
        </w:r>
        <w:r w:rsidR="00DF1880">
          <w:rPr>
            <w:webHidden/>
          </w:rPr>
          <w:instrText xml:space="preserve"> PAGEREF _Toc69670128 \h </w:instrText>
        </w:r>
        <w:r w:rsidR="00DF1880">
          <w:rPr>
            <w:webHidden/>
          </w:rPr>
        </w:r>
        <w:r w:rsidR="00DF1880">
          <w:rPr>
            <w:webHidden/>
          </w:rPr>
          <w:fldChar w:fldCharType="separate"/>
        </w:r>
        <w:r w:rsidR="00C1060F">
          <w:rPr>
            <w:webHidden/>
          </w:rPr>
          <w:t>38</w:t>
        </w:r>
        <w:r w:rsidR="00DF1880">
          <w:rPr>
            <w:webHidden/>
          </w:rPr>
          <w:fldChar w:fldCharType="end"/>
        </w:r>
      </w:hyperlink>
    </w:p>
    <w:p w14:paraId="3C6BAAB3" w14:textId="1F7AB74A" w:rsidR="00DF1880" w:rsidRDefault="003B4FFF">
      <w:pPr>
        <w:pStyle w:val="TOC3"/>
        <w:rPr>
          <w:rFonts w:asciiTheme="minorHAnsi" w:eastAsiaTheme="minorEastAsia" w:hAnsiTheme="minorHAnsi"/>
          <w:sz w:val="22"/>
          <w:lang w:eastAsia="zh-CN"/>
        </w:rPr>
      </w:pPr>
      <w:hyperlink w:anchor="_Toc69670129" w:history="1">
        <w:r w:rsidR="00DF1880" w:rsidRPr="008578C4">
          <w:rPr>
            <w:rStyle w:val="Hyperlink"/>
          </w:rPr>
          <w:t>6.2</w:t>
        </w:r>
        <w:r w:rsidR="00DF1880">
          <w:rPr>
            <w:rFonts w:asciiTheme="minorHAnsi" w:eastAsiaTheme="minorEastAsia" w:hAnsiTheme="minorHAnsi"/>
            <w:sz w:val="22"/>
            <w:lang w:eastAsia="zh-CN"/>
          </w:rPr>
          <w:tab/>
        </w:r>
        <w:r w:rsidR="00DF1880" w:rsidRPr="008578C4">
          <w:rPr>
            <w:rStyle w:val="Hyperlink"/>
          </w:rPr>
          <w:t>Potential Improvement</w:t>
        </w:r>
        <w:r w:rsidR="00DF1880">
          <w:rPr>
            <w:webHidden/>
          </w:rPr>
          <w:tab/>
        </w:r>
        <w:r w:rsidR="00DF1880">
          <w:rPr>
            <w:webHidden/>
          </w:rPr>
          <w:fldChar w:fldCharType="begin"/>
        </w:r>
        <w:r w:rsidR="00DF1880">
          <w:rPr>
            <w:webHidden/>
          </w:rPr>
          <w:instrText xml:space="preserve"> PAGEREF _Toc69670129 \h </w:instrText>
        </w:r>
        <w:r w:rsidR="00DF1880">
          <w:rPr>
            <w:webHidden/>
          </w:rPr>
        </w:r>
        <w:r w:rsidR="00DF1880">
          <w:rPr>
            <w:webHidden/>
          </w:rPr>
          <w:fldChar w:fldCharType="separate"/>
        </w:r>
        <w:r w:rsidR="00C1060F">
          <w:rPr>
            <w:webHidden/>
          </w:rPr>
          <w:t>38</w:t>
        </w:r>
        <w:r w:rsidR="00DF1880">
          <w:rPr>
            <w:webHidden/>
          </w:rPr>
          <w:fldChar w:fldCharType="end"/>
        </w:r>
      </w:hyperlink>
    </w:p>
    <w:p w14:paraId="09805DA3" w14:textId="541E6CDE" w:rsidR="00DF1880" w:rsidRDefault="003B4FFF">
      <w:pPr>
        <w:pStyle w:val="TOC6"/>
        <w:rPr>
          <w:rFonts w:asciiTheme="minorHAnsi" w:eastAsiaTheme="minorEastAsia" w:hAnsiTheme="minorHAnsi"/>
          <w:b w:val="0"/>
          <w:sz w:val="22"/>
          <w:lang w:eastAsia="zh-CN"/>
        </w:rPr>
      </w:pPr>
      <w:hyperlink w:anchor="_Toc69670130" w:history="1">
        <w:r w:rsidR="00DF1880" w:rsidRPr="008578C4">
          <w:rPr>
            <w:rStyle w:val="Hyperlink"/>
          </w:rPr>
          <w:t>REFERENCES</w:t>
        </w:r>
        <w:r w:rsidR="00DF1880">
          <w:rPr>
            <w:webHidden/>
          </w:rPr>
          <w:tab/>
        </w:r>
        <w:r w:rsidR="00DF1880">
          <w:rPr>
            <w:webHidden/>
          </w:rPr>
          <w:fldChar w:fldCharType="begin"/>
        </w:r>
        <w:r w:rsidR="00DF1880">
          <w:rPr>
            <w:webHidden/>
          </w:rPr>
          <w:instrText xml:space="preserve"> PAGEREF _Toc69670130 \h </w:instrText>
        </w:r>
        <w:r w:rsidR="00DF1880">
          <w:rPr>
            <w:webHidden/>
          </w:rPr>
        </w:r>
        <w:r w:rsidR="00DF1880">
          <w:rPr>
            <w:webHidden/>
          </w:rPr>
          <w:fldChar w:fldCharType="separate"/>
        </w:r>
        <w:r w:rsidR="00C1060F">
          <w:rPr>
            <w:webHidden/>
          </w:rPr>
          <w:t>39</w:t>
        </w:r>
        <w:r w:rsidR="00DF1880">
          <w:rPr>
            <w:webHidden/>
          </w:rPr>
          <w:fldChar w:fldCharType="end"/>
        </w:r>
      </w:hyperlink>
    </w:p>
    <w:p w14:paraId="5C56AB95" w14:textId="1C94EA11" w:rsidR="00DB6DF4" w:rsidRDefault="00A8006D" w:rsidP="000F0EAB">
      <w:pPr>
        <w:rPr>
          <w:b/>
          <w:noProof/>
        </w:rPr>
      </w:pPr>
      <w:r>
        <w:rPr>
          <w:noProof/>
        </w:rPr>
        <w:fldChar w:fldCharType="end"/>
      </w:r>
    </w:p>
    <w:p w14:paraId="040158A9" w14:textId="77777777" w:rsidR="001A7A9B" w:rsidRDefault="001A7A9B" w:rsidP="00DB6DF4">
      <w:pPr>
        <w:rPr>
          <w:noProof/>
        </w:rPr>
      </w:pPr>
      <w:r>
        <w:rPr>
          <w:noProof/>
        </w:rPr>
        <w:br w:type="page"/>
      </w:r>
    </w:p>
    <w:p w14:paraId="42B30397" w14:textId="77777777" w:rsidR="00595708" w:rsidRDefault="00595708" w:rsidP="00404E4B">
      <w:pPr>
        <w:pStyle w:val="TITLEATPREFACE"/>
        <w:spacing w:after="960"/>
      </w:pPr>
      <w:bookmarkStart w:id="6" w:name="_Toc69670086"/>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DF71C00" w14:textId="77777777" w:rsidTr="00931D9D">
        <w:trPr>
          <w:trHeight w:val="501"/>
          <w:jc w:val="center"/>
        </w:trPr>
        <w:tc>
          <w:tcPr>
            <w:tcW w:w="1560" w:type="dxa"/>
          </w:tcPr>
          <w:p w14:paraId="689D9A89" w14:textId="77777777" w:rsidR="00595708" w:rsidRPr="002E0652" w:rsidRDefault="001D4D2A" w:rsidP="00890939">
            <w:pPr>
              <w:pStyle w:val="TITLETOC1"/>
            </w:pPr>
            <w:r>
              <w:t>TABLE NO.</w:t>
            </w:r>
          </w:p>
        </w:tc>
        <w:tc>
          <w:tcPr>
            <w:tcW w:w="5386" w:type="dxa"/>
          </w:tcPr>
          <w:p w14:paraId="013E5C14" w14:textId="77777777" w:rsidR="00595708" w:rsidRPr="002E0652" w:rsidRDefault="001D4D2A" w:rsidP="00674DA0">
            <w:pPr>
              <w:pStyle w:val="TitleTOC"/>
            </w:pPr>
            <w:r>
              <w:t>TITLE</w:t>
            </w:r>
          </w:p>
        </w:tc>
        <w:tc>
          <w:tcPr>
            <w:tcW w:w="1418" w:type="dxa"/>
          </w:tcPr>
          <w:p w14:paraId="505F2ABB" w14:textId="77777777" w:rsidR="00595708" w:rsidRPr="002E0652" w:rsidRDefault="00595708" w:rsidP="00674DA0">
            <w:pPr>
              <w:pStyle w:val="TitleTOC2"/>
            </w:pPr>
            <w:r w:rsidRPr="002E0652">
              <w:t>PAGE</w:t>
            </w:r>
          </w:p>
        </w:tc>
      </w:tr>
    </w:tbl>
    <w:p w14:paraId="4B916672" w14:textId="75D39E4D" w:rsidR="00AF7714" w:rsidRDefault="00595708">
      <w:pPr>
        <w:pStyle w:val="TableofFigures"/>
        <w:rPr>
          <w:rFonts w:asciiTheme="minorHAnsi" w:eastAsiaTheme="minorEastAsia" w:hAnsiTheme="minorHAnsi"/>
          <w:sz w:val="22"/>
          <w:lang w:eastAsia="zh-CN"/>
        </w:rPr>
      </w:pPr>
      <w:r>
        <w:fldChar w:fldCharType="begin"/>
      </w:r>
      <w:r>
        <w:instrText xml:space="preserve"> TOC \h \z \c "Table" </w:instrText>
      </w:r>
      <w:r>
        <w:fldChar w:fldCharType="separate"/>
      </w:r>
      <w:hyperlink w:anchor="_Toc69620398" w:history="1">
        <w:r w:rsidR="00AF7714" w:rsidRPr="00AD5C17">
          <w:rPr>
            <w:rStyle w:val="Hyperlink"/>
          </w:rPr>
          <w:t>Table 3</w:t>
        </w:r>
        <w:r w:rsidR="00AF7714" w:rsidRPr="00AD5C17">
          <w:rPr>
            <w:rStyle w:val="Hyperlink"/>
          </w:rPr>
          <w:noBreakHyphen/>
          <w:t xml:space="preserve">1: </w:t>
        </w:r>
        <w:r w:rsidR="00AF7714">
          <w:rPr>
            <w:rFonts w:asciiTheme="minorHAnsi" w:eastAsiaTheme="minorEastAsia" w:hAnsiTheme="minorHAnsi"/>
            <w:sz w:val="22"/>
            <w:lang w:eastAsia="zh-CN"/>
          </w:rPr>
          <w:tab/>
        </w:r>
        <w:r w:rsidR="00AF7714" w:rsidRPr="00AD5C17">
          <w:rPr>
            <w:rStyle w:val="Hyperlink"/>
          </w:rPr>
          <w:t>Hardware requirement</w:t>
        </w:r>
        <w:r w:rsidR="00AF7714">
          <w:rPr>
            <w:webHidden/>
          </w:rPr>
          <w:tab/>
        </w:r>
        <w:r w:rsidR="00AF7714">
          <w:rPr>
            <w:webHidden/>
          </w:rPr>
          <w:fldChar w:fldCharType="begin"/>
        </w:r>
        <w:r w:rsidR="00AF7714">
          <w:rPr>
            <w:webHidden/>
          </w:rPr>
          <w:instrText xml:space="preserve"> PAGEREF _Toc69620398 \h </w:instrText>
        </w:r>
        <w:r w:rsidR="00AF7714">
          <w:rPr>
            <w:webHidden/>
          </w:rPr>
        </w:r>
        <w:r w:rsidR="00AF7714">
          <w:rPr>
            <w:webHidden/>
          </w:rPr>
          <w:fldChar w:fldCharType="separate"/>
        </w:r>
        <w:r w:rsidR="00C1060F">
          <w:rPr>
            <w:webHidden/>
          </w:rPr>
          <w:t>24</w:t>
        </w:r>
        <w:r w:rsidR="00AF7714">
          <w:rPr>
            <w:webHidden/>
          </w:rPr>
          <w:fldChar w:fldCharType="end"/>
        </w:r>
      </w:hyperlink>
    </w:p>
    <w:p w14:paraId="2413FCA8" w14:textId="385ADF44" w:rsidR="00AF7714" w:rsidRDefault="003B4FFF">
      <w:pPr>
        <w:pStyle w:val="TableofFigures"/>
        <w:rPr>
          <w:rFonts w:asciiTheme="minorHAnsi" w:eastAsiaTheme="minorEastAsia" w:hAnsiTheme="minorHAnsi"/>
          <w:sz w:val="22"/>
          <w:lang w:eastAsia="zh-CN"/>
        </w:rPr>
      </w:pPr>
      <w:hyperlink w:anchor="_Toc69620399" w:history="1">
        <w:r w:rsidR="00AF7714" w:rsidRPr="00AD5C17">
          <w:rPr>
            <w:rStyle w:val="Hyperlink"/>
          </w:rPr>
          <w:t>Table 3</w:t>
        </w:r>
        <w:r w:rsidR="00AF7714" w:rsidRPr="00AD5C17">
          <w:rPr>
            <w:rStyle w:val="Hyperlink"/>
          </w:rPr>
          <w:noBreakHyphen/>
          <w:t xml:space="preserve">2 </w:t>
        </w:r>
        <w:r w:rsidR="00AF7714">
          <w:rPr>
            <w:rFonts w:asciiTheme="minorHAnsi" w:eastAsiaTheme="minorEastAsia" w:hAnsiTheme="minorHAnsi"/>
            <w:sz w:val="22"/>
            <w:lang w:eastAsia="zh-CN"/>
          </w:rPr>
          <w:tab/>
        </w:r>
        <w:r w:rsidR="00AF7714" w:rsidRPr="00AD5C17">
          <w:rPr>
            <w:rStyle w:val="Hyperlink"/>
          </w:rPr>
          <w:t>Software requirement</w:t>
        </w:r>
        <w:r w:rsidR="00AF7714">
          <w:rPr>
            <w:webHidden/>
          </w:rPr>
          <w:tab/>
        </w:r>
        <w:r w:rsidR="00AF7714">
          <w:rPr>
            <w:webHidden/>
          </w:rPr>
          <w:fldChar w:fldCharType="begin"/>
        </w:r>
        <w:r w:rsidR="00AF7714">
          <w:rPr>
            <w:webHidden/>
          </w:rPr>
          <w:instrText xml:space="preserve"> PAGEREF _Toc69620399 \h </w:instrText>
        </w:r>
        <w:r w:rsidR="00AF7714">
          <w:rPr>
            <w:webHidden/>
          </w:rPr>
        </w:r>
        <w:r w:rsidR="00AF7714">
          <w:rPr>
            <w:webHidden/>
          </w:rPr>
          <w:fldChar w:fldCharType="separate"/>
        </w:r>
        <w:r w:rsidR="00C1060F">
          <w:rPr>
            <w:webHidden/>
          </w:rPr>
          <w:t>24</w:t>
        </w:r>
        <w:r w:rsidR="00AF7714">
          <w:rPr>
            <w:webHidden/>
          </w:rPr>
          <w:fldChar w:fldCharType="end"/>
        </w:r>
      </w:hyperlink>
    </w:p>
    <w:p w14:paraId="5566141C" w14:textId="2DD07952" w:rsidR="00595708" w:rsidRPr="0029213F" w:rsidRDefault="00595708" w:rsidP="0029213F">
      <w:pPr>
        <w:pStyle w:val="TableofFigures"/>
        <w:rPr>
          <w:rFonts w:asciiTheme="minorHAnsi" w:eastAsiaTheme="minorEastAsia" w:hAnsiTheme="minorHAnsi"/>
          <w:sz w:val="22"/>
          <w:lang w:eastAsia="en-MY"/>
        </w:rPr>
      </w:pPr>
      <w:r>
        <w:fldChar w:fldCharType="end"/>
      </w:r>
    </w:p>
    <w:p w14:paraId="481E6704" w14:textId="77777777" w:rsidR="001A7A9B" w:rsidRDefault="001A7A9B" w:rsidP="00595708">
      <w:pPr>
        <w:rPr>
          <w:i/>
          <w:color w:val="808080" w:themeColor="background1" w:themeShade="80"/>
        </w:rPr>
      </w:pPr>
      <w:r>
        <w:rPr>
          <w:i/>
          <w:color w:val="808080" w:themeColor="background1" w:themeShade="80"/>
        </w:rPr>
        <w:br w:type="page"/>
      </w:r>
    </w:p>
    <w:p w14:paraId="5162CD0F" w14:textId="77777777" w:rsidR="009F09F1" w:rsidRDefault="009F09F1" w:rsidP="00404E4B">
      <w:pPr>
        <w:pStyle w:val="TITLEATPREFACE"/>
        <w:spacing w:after="960"/>
      </w:pPr>
      <w:bookmarkStart w:id="7" w:name="_Toc69670087"/>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3"/>
        <w:gridCol w:w="5250"/>
        <w:gridCol w:w="1547"/>
      </w:tblGrid>
      <w:tr w:rsidR="00FA0B39" w:rsidRPr="002E0652" w14:paraId="5BDA7835" w14:textId="77777777" w:rsidTr="00490E9B">
        <w:trPr>
          <w:trHeight w:val="501"/>
          <w:jc w:val="center"/>
        </w:trPr>
        <w:tc>
          <w:tcPr>
            <w:tcW w:w="1413" w:type="dxa"/>
          </w:tcPr>
          <w:p w14:paraId="566192A9" w14:textId="77777777" w:rsidR="00FA0B39" w:rsidRPr="002E0652" w:rsidRDefault="001D4D2A" w:rsidP="00890939">
            <w:pPr>
              <w:pStyle w:val="TITLETOC1"/>
            </w:pPr>
            <w:r>
              <w:t>FIGURE NO.</w:t>
            </w:r>
          </w:p>
        </w:tc>
        <w:tc>
          <w:tcPr>
            <w:tcW w:w="5250" w:type="dxa"/>
          </w:tcPr>
          <w:p w14:paraId="784451E8" w14:textId="77777777" w:rsidR="00FA0B39" w:rsidRPr="002E0652" w:rsidRDefault="001D4D2A" w:rsidP="00890939">
            <w:pPr>
              <w:pStyle w:val="TitleTOC"/>
            </w:pPr>
            <w:r>
              <w:t>TITLE</w:t>
            </w:r>
          </w:p>
        </w:tc>
        <w:tc>
          <w:tcPr>
            <w:tcW w:w="1547" w:type="dxa"/>
          </w:tcPr>
          <w:p w14:paraId="70071C6D" w14:textId="77777777" w:rsidR="00FA0B39" w:rsidRPr="002E0652" w:rsidRDefault="00FA0B39" w:rsidP="00890939">
            <w:pPr>
              <w:pStyle w:val="TitleTOC2"/>
            </w:pPr>
            <w:r w:rsidRPr="002E0652">
              <w:t>PAGE</w:t>
            </w:r>
          </w:p>
        </w:tc>
      </w:tr>
    </w:tbl>
    <w:p w14:paraId="787B30F1" w14:textId="12AB19AF" w:rsidR="00B77868" w:rsidRDefault="00595708">
      <w:pPr>
        <w:pStyle w:val="TableofFigures"/>
        <w:rPr>
          <w:rFonts w:asciiTheme="minorHAnsi" w:eastAsiaTheme="minorEastAsia" w:hAnsiTheme="minorHAnsi"/>
          <w:sz w:val="22"/>
          <w:lang w:eastAsia="zh-CN"/>
        </w:rPr>
      </w:pPr>
      <w:r>
        <w:fldChar w:fldCharType="begin"/>
      </w:r>
      <w:r>
        <w:instrText xml:space="preserve"> TOC \h \z \c "Figure" </w:instrText>
      </w:r>
      <w:r>
        <w:fldChar w:fldCharType="separate"/>
      </w:r>
      <w:hyperlink w:anchor="_Toc73288068" w:history="1">
        <w:r w:rsidR="00B77868" w:rsidRPr="002D7525">
          <w:rPr>
            <w:rStyle w:val="Hyperlink"/>
          </w:rPr>
          <w:t xml:space="preserve">Figure 2.1: </w:t>
        </w:r>
        <w:r w:rsidR="00B77868">
          <w:rPr>
            <w:rFonts w:asciiTheme="minorHAnsi" w:eastAsiaTheme="minorEastAsia" w:hAnsiTheme="minorHAnsi"/>
            <w:sz w:val="22"/>
            <w:lang w:eastAsia="zh-CN"/>
          </w:rPr>
          <w:tab/>
        </w:r>
        <w:r w:rsidR="00B77868" w:rsidRPr="002D7525">
          <w:rPr>
            <w:rStyle w:val="Hyperlink"/>
          </w:rPr>
          <w:t>Maze War (Grimshaw et al., 2011)</w:t>
        </w:r>
        <w:r w:rsidR="00B77868">
          <w:rPr>
            <w:webHidden/>
          </w:rPr>
          <w:tab/>
        </w:r>
        <w:r w:rsidR="00B77868">
          <w:rPr>
            <w:webHidden/>
          </w:rPr>
          <w:fldChar w:fldCharType="begin"/>
        </w:r>
        <w:r w:rsidR="00B77868">
          <w:rPr>
            <w:webHidden/>
          </w:rPr>
          <w:instrText xml:space="preserve"> PAGEREF _Toc73288068 \h </w:instrText>
        </w:r>
        <w:r w:rsidR="00B77868">
          <w:rPr>
            <w:webHidden/>
          </w:rPr>
        </w:r>
        <w:r w:rsidR="00B77868">
          <w:rPr>
            <w:webHidden/>
          </w:rPr>
          <w:fldChar w:fldCharType="separate"/>
        </w:r>
        <w:r w:rsidR="00C1060F">
          <w:rPr>
            <w:webHidden/>
          </w:rPr>
          <w:t>9</w:t>
        </w:r>
        <w:r w:rsidR="00B77868">
          <w:rPr>
            <w:webHidden/>
          </w:rPr>
          <w:fldChar w:fldCharType="end"/>
        </w:r>
      </w:hyperlink>
    </w:p>
    <w:p w14:paraId="291188BC" w14:textId="603ADDBF" w:rsidR="00B77868" w:rsidRDefault="003B4FFF">
      <w:pPr>
        <w:pStyle w:val="TableofFigures"/>
        <w:rPr>
          <w:rFonts w:asciiTheme="minorHAnsi" w:eastAsiaTheme="minorEastAsia" w:hAnsiTheme="minorHAnsi"/>
          <w:sz w:val="22"/>
          <w:lang w:eastAsia="zh-CN"/>
        </w:rPr>
      </w:pPr>
      <w:hyperlink w:anchor="_Toc73288069" w:history="1">
        <w:r w:rsidR="00B77868" w:rsidRPr="002D7525">
          <w:rPr>
            <w:rStyle w:val="Hyperlink"/>
          </w:rPr>
          <w:t xml:space="preserve">Figure 2.2: </w:t>
        </w:r>
        <w:r w:rsidR="00B77868">
          <w:rPr>
            <w:rFonts w:asciiTheme="minorHAnsi" w:eastAsiaTheme="minorEastAsia" w:hAnsiTheme="minorHAnsi"/>
            <w:sz w:val="22"/>
            <w:lang w:eastAsia="zh-CN"/>
          </w:rPr>
          <w:tab/>
        </w:r>
        <w:r w:rsidR="00B77868" w:rsidRPr="002D7525">
          <w:rPr>
            <w:rStyle w:val="Hyperlink"/>
          </w:rPr>
          <w:t>The framework of hand gesture detection (</w:t>
        </w:r>
        <w:r w:rsidR="00B77868" w:rsidRPr="002D7525">
          <w:rPr>
            <w:rStyle w:val="Hyperlink"/>
            <w:lang w:val="en-US"/>
          </w:rPr>
          <w:t>Ma’asum, Sulaiman, Saparon, 2015</w:t>
        </w:r>
        <w:r w:rsidR="00B77868" w:rsidRPr="002D7525">
          <w:rPr>
            <w:rStyle w:val="Hyperlink"/>
          </w:rPr>
          <w:t>)</w:t>
        </w:r>
        <w:r w:rsidR="00B77868">
          <w:rPr>
            <w:webHidden/>
          </w:rPr>
          <w:tab/>
        </w:r>
        <w:r w:rsidR="00B77868">
          <w:rPr>
            <w:webHidden/>
          </w:rPr>
          <w:fldChar w:fldCharType="begin"/>
        </w:r>
        <w:r w:rsidR="00B77868">
          <w:rPr>
            <w:webHidden/>
          </w:rPr>
          <w:instrText xml:space="preserve"> PAGEREF _Toc73288069 \h </w:instrText>
        </w:r>
        <w:r w:rsidR="00B77868">
          <w:rPr>
            <w:webHidden/>
          </w:rPr>
        </w:r>
        <w:r w:rsidR="00B77868">
          <w:rPr>
            <w:webHidden/>
          </w:rPr>
          <w:fldChar w:fldCharType="separate"/>
        </w:r>
        <w:r w:rsidR="00C1060F">
          <w:rPr>
            <w:webHidden/>
          </w:rPr>
          <w:t>11</w:t>
        </w:r>
        <w:r w:rsidR="00B77868">
          <w:rPr>
            <w:webHidden/>
          </w:rPr>
          <w:fldChar w:fldCharType="end"/>
        </w:r>
      </w:hyperlink>
    </w:p>
    <w:p w14:paraId="20B75F74" w14:textId="0A14FEDF" w:rsidR="00B77868" w:rsidRDefault="003B4FFF">
      <w:pPr>
        <w:pStyle w:val="TableofFigures"/>
        <w:rPr>
          <w:rFonts w:asciiTheme="minorHAnsi" w:eastAsiaTheme="minorEastAsia" w:hAnsiTheme="minorHAnsi"/>
          <w:sz w:val="22"/>
          <w:lang w:eastAsia="zh-CN"/>
        </w:rPr>
      </w:pPr>
      <w:hyperlink w:anchor="_Toc73288070" w:history="1">
        <w:r w:rsidR="00B77868" w:rsidRPr="002D7525">
          <w:rPr>
            <w:rStyle w:val="Hyperlink"/>
          </w:rPr>
          <w:t xml:space="preserve">Figure 2.3: </w:t>
        </w:r>
        <w:r w:rsidR="00B77868">
          <w:rPr>
            <w:rFonts w:asciiTheme="minorHAnsi" w:eastAsiaTheme="minorEastAsia" w:hAnsiTheme="minorHAnsi"/>
            <w:sz w:val="22"/>
            <w:lang w:eastAsia="zh-CN"/>
          </w:rPr>
          <w:tab/>
        </w:r>
        <w:r w:rsidR="00B77868" w:rsidRPr="002D7525">
          <w:rPr>
            <w:rStyle w:val="Hyperlink"/>
          </w:rPr>
          <w:t>Hand gesture control in Skyfall</w:t>
        </w:r>
        <w:r w:rsidR="00B77868">
          <w:rPr>
            <w:webHidden/>
          </w:rPr>
          <w:tab/>
        </w:r>
        <w:r w:rsidR="00B77868">
          <w:rPr>
            <w:webHidden/>
          </w:rPr>
          <w:fldChar w:fldCharType="begin"/>
        </w:r>
        <w:r w:rsidR="00B77868">
          <w:rPr>
            <w:webHidden/>
          </w:rPr>
          <w:instrText xml:space="preserve"> PAGEREF _Toc73288070 \h </w:instrText>
        </w:r>
        <w:r w:rsidR="00B77868">
          <w:rPr>
            <w:webHidden/>
          </w:rPr>
        </w:r>
        <w:r w:rsidR="00B77868">
          <w:rPr>
            <w:webHidden/>
          </w:rPr>
          <w:fldChar w:fldCharType="separate"/>
        </w:r>
        <w:r w:rsidR="00C1060F">
          <w:rPr>
            <w:webHidden/>
          </w:rPr>
          <w:t>12</w:t>
        </w:r>
        <w:r w:rsidR="00B77868">
          <w:rPr>
            <w:webHidden/>
          </w:rPr>
          <w:fldChar w:fldCharType="end"/>
        </w:r>
      </w:hyperlink>
    </w:p>
    <w:p w14:paraId="35D59FBC" w14:textId="4055B593" w:rsidR="00B77868" w:rsidRDefault="003B4FFF">
      <w:pPr>
        <w:pStyle w:val="TableofFigures"/>
        <w:rPr>
          <w:rFonts w:asciiTheme="minorHAnsi" w:eastAsiaTheme="minorEastAsia" w:hAnsiTheme="minorHAnsi"/>
          <w:sz w:val="22"/>
          <w:lang w:eastAsia="zh-CN"/>
        </w:rPr>
      </w:pPr>
      <w:hyperlink w:anchor="_Toc73288071" w:history="1">
        <w:r w:rsidR="00B77868" w:rsidRPr="002D7525">
          <w:rPr>
            <w:rStyle w:val="Hyperlink"/>
          </w:rPr>
          <w:t xml:space="preserve">Figure 2.4: </w:t>
        </w:r>
        <w:r w:rsidR="00B77868">
          <w:rPr>
            <w:rFonts w:asciiTheme="minorHAnsi" w:eastAsiaTheme="minorEastAsia" w:hAnsiTheme="minorHAnsi"/>
            <w:sz w:val="22"/>
            <w:lang w:eastAsia="zh-CN"/>
          </w:rPr>
          <w:tab/>
        </w:r>
        <w:r w:rsidR="00B77868" w:rsidRPr="002D7525">
          <w:rPr>
            <w:rStyle w:val="Hyperlink"/>
          </w:rPr>
          <w:t>Sample gameplay of G-shooting Gesture</w:t>
        </w:r>
        <w:r w:rsidR="00B77868">
          <w:rPr>
            <w:webHidden/>
          </w:rPr>
          <w:tab/>
        </w:r>
        <w:r w:rsidR="00B77868">
          <w:rPr>
            <w:webHidden/>
          </w:rPr>
          <w:fldChar w:fldCharType="begin"/>
        </w:r>
        <w:r w:rsidR="00B77868">
          <w:rPr>
            <w:webHidden/>
          </w:rPr>
          <w:instrText xml:space="preserve"> PAGEREF _Toc73288071 \h </w:instrText>
        </w:r>
        <w:r w:rsidR="00B77868">
          <w:rPr>
            <w:webHidden/>
          </w:rPr>
        </w:r>
        <w:r w:rsidR="00B77868">
          <w:rPr>
            <w:webHidden/>
          </w:rPr>
          <w:fldChar w:fldCharType="separate"/>
        </w:r>
        <w:r w:rsidR="00C1060F">
          <w:rPr>
            <w:webHidden/>
          </w:rPr>
          <w:t>13</w:t>
        </w:r>
        <w:r w:rsidR="00B77868">
          <w:rPr>
            <w:webHidden/>
          </w:rPr>
          <w:fldChar w:fldCharType="end"/>
        </w:r>
      </w:hyperlink>
    </w:p>
    <w:p w14:paraId="5F5DCAC8" w14:textId="75C9BC16" w:rsidR="00B77868" w:rsidRDefault="003B4FFF">
      <w:pPr>
        <w:pStyle w:val="TableofFigures"/>
        <w:rPr>
          <w:rFonts w:asciiTheme="minorHAnsi" w:eastAsiaTheme="minorEastAsia" w:hAnsiTheme="minorHAnsi"/>
          <w:sz w:val="22"/>
          <w:lang w:eastAsia="zh-CN"/>
        </w:rPr>
      </w:pPr>
      <w:hyperlink w:anchor="_Toc73288072" w:history="1">
        <w:r w:rsidR="00B77868" w:rsidRPr="002D7525">
          <w:rPr>
            <w:rStyle w:val="Hyperlink"/>
          </w:rPr>
          <w:t xml:space="preserve">Figure 2.5: </w:t>
        </w:r>
        <w:r w:rsidR="00B77868">
          <w:rPr>
            <w:rFonts w:asciiTheme="minorHAnsi" w:eastAsiaTheme="minorEastAsia" w:hAnsiTheme="minorHAnsi"/>
            <w:sz w:val="22"/>
            <w:lang w:eastAsia="zh-CN"/>
          </w:rPr>
          <w:tab/>
        </w:r>
        <w:r w:rsidR="00B77868" w:rsidRPr="002D7525">
          <w:rPr>
            <w:rStyle w:val="Hyperlink"/>
          </w:rPr>
          <w:t>How computer understand about the image (Kaehler and Bradski, 2016)</w:t>
        </w:r>
        <w:r w:rsidR="00B77868">
          <w:rPr>
            <w:webHidden/>
          </w:rPr>
          <w:tab/>
        </w:r>
        <w:r w:rsidR="00B77868">
          <w:rPr>
            <w:webHidden/>
          </w:rPr>
          <w:fldChar w:fldCharType="begin"/>
        </w:r>
        <w:r w:rsidR="00B77868">
          <w:rPr>
            <w:webHidden/>
          </w:rPr>
          <w:instrText xml:space="preserve"> PAGEREF _Toc73288072 \h </w:instrText>
        </w:r>
        <w:r w:rsidR="00B77868">
          <w:rPr>
            <w:webHidden/>
          </w:rPr>
        </w:r>
        <w:r w:rsidR="00B77868">
          <w:rPr>
            <w:webHidden/>
          </w:rPr>
          <w:fldChar w:fldCharType="separate"/>
        </w:r>
        <w:r w:rsidR="00C1060F">
          <w:rPr>
            <w:webHidden/>
          </w:rPr>
          <w:t>15</w:t>
        </w:r>
        <w:r w:rsidR="00B77868">
          <w:rPr>
            <w:webHidden/>
          </w:rPr>
          <w:fldChar w:fldCharType="end"/>
        </w:r>
      </w:hyperlink>
    </w:p>
    <w:p w14:paraId="2C39528B" w14:textId="07620B67" w:rsidR="00B77868" w:rsidRDefault="003B4FFF">
      <w:pPr>
        <w:pStyle w:val="TableofFigures"/>
        <w:rPr>
          <w:rFonts w:asciiTheme="minorHAnsi" w:eastAsiaTheme="minorEastAsia" w:hAnsiTheme="minorHAnsi"/>
          <w:sz w:val="22"/>
          <w:lang w:eastAsia="zh-CN"/>
        </w:rPr>
      </w:pPr>
      <w:hyperlink w:anchor="_Toc73288073" w:history="1">
        <w:r w:rsidR="00B77868" w:rsidRPr="002D7525">
          <w:rPr>
            <w:rStyle w:val="Hyperlink"/>
          </w:rPr>
          <w:t xml:space="preserve">Figure 2.6: </w:t>
        </w:r>
        <w:r w:rsidR="00B77868">
          <w:rPr>
            <w:rFonts w:asciiTheme="minorHAnsi" w:eastAsiaTheme="minorEastAsia" w:hAnsiTheme="minorHAnsi"/>
            <w:sz w:val="22"/>
            <w:lang w:eastAsia="zh-CN"/>
          </w:rPr>
          <w:tab/>
        </w:r>
        <w:r w:rsidR="00B77868" w:rsidRPr="002D7525">
          <w:rPr>
            <w:rStyle w:val="Hyperlink"/>
          </w:rPr>
          <w:t>Sample interface of Unity3D</w:t>
        </w:r>
        <w:r w:rsidR="00B77868">
          <w:rPr>
            <w:webHidden/>
          </w:rPr>
          <w:tab/>
        </w:r>
        <w:r w:rsidR="00B77868">
          <w:rPr>
            <w:webHidden/>
          </w:rPr>
          <w:fldChar w:fldCharType="begin"/>
        </w:r>
        <w:r w:rsidR="00B77868">
          <w:rPr>
            <w:webHidden/>
          </w:rPr>
          <w:instrText xml:space="preserve"> PAGEREF _Toc73288073 \h </w:instrText>
        </w:r>
        <w:r w:rsidR="00B77868">
          <w:rPr>
            <w:webHidden/>
          </w:rPr>
        </w:r>
        <w:r w:rsidR="00B77868">
          <w:rPr>
            <w:webHidden/>
          </w:rPr>
          <w:fldChar w:fldCharType="separate"/>
        </w:r>
        <w:r w:rsidR="00C1060F">
          <w:rPr>
            <w:webHidden/>
          </w:rPr>
          <w:t>16</w:t>
        </w:r>
        <w:r w:rsidR="00B77868">
          <w:rPr>
            <w:webHidden/>
          </w:rPr>
          <w:fldChar w:fldCharType="end"/>
        </w:r>
      </w:hyperlink>
    </w:p>
    <w:p w14:paraId="2E2069F3" w14:textId="07981CD2" w:rsidR="00B77868" w:rsidRDefault="003B4FFF">
      <w:pPr>
        <w:pStyle w:val="TableofFigures"/>
        <w:rPr>
          <w:rFonts w:asciiTheme="minorHAnsi" w:eastAsiaTheme="minorEastAsia" w:hAnsiTheme="minorHAnsi"/>
          <w:sz w:val="22"/>
          <w:lang w:eastAsia="zh-CN"/>
        </w:rPr>
      </w:pPr>
      <w:hyperlink w:anchor="_Toc73288074" w:history="1">
        <w:r w:rsidR="00B77868" w:rsidRPr="002D7525">
          <w:rPr>
            <w:rStyle w:val="Hyperlink"/>
          </w:rPr>
          <w:t xml:space="preserve">Figure 2.7: </w:t>
        </w:r>
        <w:r w:rsidR="00B77868">
          <w:rPr>
            <w:rFonts w:asciiTheme="minorHAnsi" w:eastAsiaTheme="minorEastAsia" w:hAnsiTheme="minorHAnsi"/>
            <w:sz w:val="22"/>
            <w:lang w:eastAsia="zh-CN"/>
          </w:rPr>
          <w:tab/>
        </w:r>
        <w:r w:rsidR="00B77868" w:rsidRPr="002D7525">
          <w:rPr>
            <w:rStyle w:val="Hyperlink"/>
          </w:rPr>
          <w:t>Unity Asset Store</w:t>
        </w:r>
        <w:r w:rsidR="00B77868">
          <w:rPr>
            <w:webHidden/>
          </w:rPr>
          <w:tab/>
        </w:r>
        <w:r w:rsidR="00B77868">
          <w:rPr>
            <w:webHidden/>
          </w:rPr>
          <w:fldChar w:fldCharType="begin"/>
        </w:r>
        <w:r w:rsidR="00B77868">
          <w:rPr>
            <w:webHidden/>
          </w:rPr>
          <w:instrText xml:space="preserve"> PAGEREF _Toc73288074 \h </w:instrText>
        </w:r>
        <w:r w:rsidR="00B77868">
          <w:rPr>
            <w:webHidden/>
          </w:rPr>
        </w:r>
        <w:r w:rsidR="00B77868">
          <w:rPr>
            <w:webHidden/>
          </w:rPr>
          <w:fldChar w:fldCharType="separate"/>
        </w:r>
        <w:r w:rsidR="00C1060F">
          <w:rPr>
            <w:webHidden/>
          </w:rPr>
          <w:t>17</w:t>
        </w:r>
        <w:r w:rsidR="00B77868">
          <w:rPr>
            <w:webHidden/>
          </w:rPr>
          <w:fldChar w:fldCharType="end"/>
        </w:r>
      </w:hyperlink>
    </w:p>
    <w:p w14:paraId="2C8D65BF" w14:textId="2EFCB406" w:rsidR="00B77868" w:rsidRDefault="003B4FFF">
      <w:pPr>
        <w:pStyle w:val="TableofFigures"/>
        <w:rPr>
          <w:rFonts w:asciiTheme="minorHAnsi" w:eastAsiaTheme="minorEastAsia" w:hAnsiTheme="minorHAnsi"/>
          <w:sz w:val="22"/>
          <w:lang w:eastAsia="zh-CN"/>
        </w:rPr>
      </w:pPr>
      <w:hyperlink w:anchor="_Toc73288075" w:history="1">
        <w:r w:rsidR="00B77868" w:rsidRPr="002D7525">
          <w:rPr>
            <w:rStyle w:val="Hyperlink"/>
          </w:rPr>
          <w:t xml:space="preserve">Figure 2.8: </w:t>
        </w:r>
        <w:r w:rsidR="00B77868">
          <w:rPr>
            <w:rFonts w:asciiTheme="minorHAnsi" w:eastAsiaTheme="minorEastAsia" w:hAnsiTheme="minorHAnsi"/>
            <w:sz w:val="22"/>
            <w:lang w:eastAsia="zh-CN"/>
          </w:rPr>
          <w:tab/>
        </w:r>
        <w:r w:rsidR="00B77868" w:rsidRPr="002D7525">
          <w:rPr>
            <w:rStyle w:val="Hyperlink"/>
          </w:rPr>
          <w:t>Multiplatform available in Unity3D</w:t>
        </w:r>
        <w:r w:rsidR="00B77868">
          <w:rPr>
            <w:webHidden/>
          </w:rPr>
          <w:tab/>
        </w:r>
        <w:r w:rsidR="00B77868">
          <w:rPr>
            <w:webHidden/>
          </w:rPr>
          <w:fldChar w:fldCharType="begin"/>
        </w:r>
        <w:r w:rsidR="00B77868">
          <w:rPr>
            <w:webHidden/>
          </w:rPr>
          <w:instrText xml:space="preserve"> PAGEREF _Toc73288075 \h </w:instrText>
        </w:r>
        <w:r w:rsidR="00B77868">
          <w:rPr>
            <w:webHidden/>
          </w:rPr>
        </w:r>
        <w:r w:rsidR="00B77868">
          <w:rPr>
            <w:webHidden/>
          </w:rPr>
          <w:fldChar w:fldCharType="separate"/>
        </w:r>
        <w:r w:rsidR="00C1060F">
          <w:rPr>
            <w:webHidden/>
          </w:rPr>
          <w:t>17</w:t>
        </w:r>
        <w:r w:rsidR="00B77868">
          <w:rPr>
            <w:webHidden/>
          </w:rPr>
          <w:fldChar w:fldCharType="end"/>
        </w:r>
      </w:hyperlink>
    </w:p>
    <w:p w14:paraId="47851B64" w14:textId="39753586" w:rsidR="00B77868" w:rsidRDefault="003B4FFF">
      <w:pPr>
        <w:pStyle w:val="TableofFigures"/>
        <w:rPr>
          <w:rFonts w:asciiTheme="minorHAnsi" w:eastAsiaTheme="minorEastAsia" w:hAnsiTheme="minorHAnsi"/>
          <w:sz w:val="22"/>
          <w:lang w:eastAsia="zh-CN"/>
        </w:rPr>
      </w:pPr>
      <w:hyperlink w:anchor="_Toc73288076" w:history="1">
        <w:r w:rsidR="00B77868" w:rsidRPr="002D7525">
          <w:rPr>
            <w:rStyle w:val="Hyperlink"/>
          </w:rPr>
          <w:t xml:space="preserve">Figure 3.1: </w:t>
        </w:r>
        <w:r w:rsidR="00B77868">
          <w:rPr>
            <w:rFonts w:asciiTheme="minorHAnsi" w:eastAsiaTheme="minorEastAsia" w:hAnsiTheme="minorHAnsi"/>
            <w:sz w:val="22"/>
            <w:lang w:eastAsia="zh-CN"/>
          </w:rPr>
          <w:tab/>
        </w:r>
        <w:r w:rsidR="00B77868" w:rsidRPr="002D7525">
          <w:rPr>
            <w:rStyle w:val="Hyperlink"/>
          </w:rPr>
          <w:t>Project methodology</w:t>
        </w:r>
        <w:r w:rsidR="00B77868">
          <w:rPr>
            <w:webHidden/>
          </w:rPr>
          <w:tab/>
        </w:r>
        <w:r w:rsidR="00B77868">
          <w:rPr>
            <w:webHidden/>
          </w:rPr>
          <w:fldChar w:fldCharType="begin"/>
        </w:r>
        <w:r w:rsidR="00B77868">
          <w:rPr>
            <w:webHidden/>
          </w:rPr>
          <w:instrText xml:space="preserve"> PAGEREF _Toc73288076 \h </w:instrText>
        </w:r>
        <w:r w:rsidR="00B77868">
          <w:rPr>
            <w:webHidden/>
          </w:rPr>
        </w:r>
        <w:r w:rsidR="00B77868">
          <w:rPr>
            <w:webHidden/>
          </w:rPr>
          <w:fldChar w:fldCharType="separate"/>
        </w:r>
        <w:r w:rsidR="00C1060F">
          <w:rPr>
            <w:webHidden/>
          </w:rPr>
          <w:t>20</w:t>
        </w:r>
        <w:r w:rsidR="00B77868">
          <w:rPr>
            <w:webHidden/>
          </w:rPr>
          <w:fldChar w:fldCharType="end"/>
        </w:r>
      </w:hyperlink>
    </w:p>
    <w:p w14:paraId="58789E59" w14:textId="0B58FE8F" w:rsidR="00B77868" w:rsidRDefault="003B4FFF">
      <w:pPr>
        <w:pStyle w:val="TableofFigures"/>
        <w:rPr>
          <w:rFonts w:asciiTheme="minorHAnsi" w:eastAsiaTheme="minorEastAsia" w:hAnsiTheme="minorHAnsi"/>
          <w:sz w:val="22"/>
          <w:lang w:eastAsia="zh-CN"/>
        </w:rPr>
      </w:pPr>
      <w:hyperlink w:anchor="_Toc73288077" w:history="1">
        <w:r w:rsidR="00B77868" w:rsidRPr="002D7525">
          <w:rPr>
            <w:rStyle w:val="Hyperlink"/>
          </w:rPr>
          <w:t xml:space="preserve">Figure 3.2: </w:t>
        </w:r>
        <w:r w:rsidR="00B77868">
          <w:rPr>
            <w:rFonts w:asciiTheme="minorHAnsi" w:eastAsiaTheme="minorEastAsia" w:hAnsiTheme="minorHAnsi"/>
            <w:sz w:val="22"/>
            <w:lang w:eastAsia="zh-CN"/>
          </w:rPr>
          <w:tab/>
        </w:r>
        <w:r w:rsidR="00B77868" w:rsidRPr="002D7525">
          <w:rPr>
            <w:rStyle w:val="Hyperlink"/>
          </w:rPr>
          <w:t>Phases of an iteration in agile methodology</w:t>
        </w:r>
        <w:r w:rsidR="00B77868">
          <w:rPr>
            <w:webHidden/>
          </w:rPr>
          <w:tab/>
        </w:r>
        <w:r w:rsidR="00B77868">
          <w:rPr>
            <w:webHidden/>
          </w:rPr>
          <w:fldChar w:fldCharType="begin"/>
        </w:r>
        <w:r w:rsidR="00B77868">
          <w:rPr>
            <w:webHidden/>
          </w:rPr>
          <w:instrText xml:space="preserve"> PAGEREF _Toc73288077 \h </w:instrText>
        </w:r>
        <w:r w:rsidR="00B77868">
          <w:rPr>
            <w:webHidden/>
          </w:rPr>
        </w:r>
        <w:r w:rsidR="00B77868">
          <w:rPr>
            <w:webHidden/>
          </w:rPr>
          <w:fldChar w:fldCharType="separate"/>
        </w:r>
        <w:r w:rsidR="00C1060F">
          <w:rPr>
            <w:webHidden/>
          </w:rPr>
          <w:t>21</w:t>
        </w:r>
        <w:r w:rsidR="00B77868">
          <w:rPr>
            <w:webHidden/>
          </w:rPr>
          <w:fldChar w:fldCharType="end"/>
        </w:r>
      </w:hyperlink>
    </w:p>
    <w:p w14:paraId="265FA010" w14:textId="25E5913D" w:rsidR="00B77868" w:rsidRDefault="003B4FFF">
      <w:pPr>
        <w:pStyle w:val="TableofFigures"/>
        <w:rPr>
          <w:rFonts w:asciiTheme="minorHAnsi" w:eastAsiaTheme="minorEastAsia" w:hAnsiTheme="minorHAnsi"/>
          <w:sz w:val="22"/>
          <w:lang w:eastAsia="zh-CN"/>
        </w:rPr>
      </w:pPr>
      <w:hyperlink w:anchor="_Toc73288078" w:history="1">
        <w:r w:rsidR="00B77868" w:rsidRPr="002D7525">
          <w:rPr>
            <w:rStyle w:val="Hyperlink"/>
          </w:rPr>
          <w:t xml:space="preserve">Figure 3.3: </w:t>
        </w:r>
        <w:r w:rsidR="00B77868">
          <w:rPr>
            <w:rFonts w:asciiTheme="minorHAnsi" w:eastAsiaTheme="minorEastAsia" w:hAnsiTheme="minorHAnsi"/>
            <w:sz w:val="22"/>
            <w:lang w:eastAsia="zh-CN"/>
          </w:rPr>
          <w:tab/>
        </w:r>
        <w:r w:rsidR="00B77868" w:rsidRPr="002D7525">
          <w:rPr>
            <w:rStyle w:val="Hyperlink"/>
          </w:rPr>
          <w:t>Concept image of the technology use in the project</w:t>
        </w:r>
        <w:r w:rsidR="00B77868">
          <w:rPr>
            <w:webHidden/>
          </w:rPr>
          <w:tab/>
        </w:r>
        <w:r w:rsidR="00B77868">
          <w:rPr>
            <w:webHidden/>
          </w:rPr>
          <w:fldChar w:fldCharType="begin"/>
        </w:r>
        <w:r w:rsidR="00B77868">
          <w:rPr>
            <w:webHidden/>
          </w:rPr>
          <w:instrText xml:space="preserve"> PAGEREF _Toc73288078 \h </w:instrText>
        </w:r>
        <w:r w:rsidR="00B77868">
          <w:rPr>
            <w:webHidden/>
          </w:rPr>
        </w:r>
        <w:r w:rsidR="00B77868">
          <w:rPr>
            <w:webHidden/>
          </w:rPr>
          <w:fldChar w:fldCharType="separate"/>
        </w:r>
        <w:r w:rsidR="00C1060F">
          <w:rPr>
            <w:webHidden/>
          </w:rPr>
          <w:t>22</w:t>
        </w:r>
        <w:r w:rsidR="00B77868">
          <w:rPr>
            <w:webHidden/>
          </w:rPr>
          <w:fldChar w:fldCharType="end"/>
        </w:r>
      </w:hyperlink>
    </w:p>
    <w:p w14:paraId="3D8C5696" w14:textId="1D0DAA18" w:rsidR="00B77868" w:rsidRDefault="003B4FFF">
      <w:pPr>
        <w:pStyle w:val="TableofFigures"/>
        <w:rPr>
          <w:rFonts w:asciiTheme="minorHAnsi" w:eastAsiaTheme="minorEastAsia" w:hAnsiTheme="minorHAnsi"/>
          <w:sz w:val="22"/>
          <w:lang w:eastAsia="zh-CN"/>
        </w:rPr>
      </w:pPr>
      <w:hyperlink w:anchor="_Toc73288079" w:history="1">
        <w:r w:rsidR="00B77868" w:rsidRPr="002D7525">
          <w:rPr>
            <w:rStyle w:val="Hyperlink"/>
          </w:rPr>
          <w:t xml:space="preserve">Figure 3.4: </w:t>
        </w:r>
        <w:r w:rsidR="00B77868">
          <w:rPr>
            <w:rFonts w:asciiTheme="minorHAnsi" w:eastAsiaTheme="minorEastAsia" w:hAnsiTheme="minorHAnsi"/>
            <w:sz w:val="22"/>
            <w:lang w:eastAsia="zh-CN"/>
          </w:rPr>
          <w:tab/>
        </w:r>
        <w:r w:rsidR="00B77868" w:rsidRPr="002D7525">
          <w:rPr>
            <w:rStyle w:val="Hyperlink"/>
          </w:rPr>
          <w:t>Flow of hand gesture detection and recognition in OpenCV</w:t>
        </w:r>
        <w:r w:rsidR="00B77868">
          <w:rPr>
            <w:webHidden/>
          </w:rPr>
          <w:tab/>
        </w:r>
        <w:r w:rsidR="00B77868">
          <w:rPr>
            <w:webHidden/>
          </w:rPr>
          <w:fldChar w:fldCharType="begin"/>
        </w:r>
        <w:r w:rsidR="00B77868">
          <w:rPr>
            <w:webHidden/>
          </w:rPr>
          <w:instrText xml:space="preserve"> PAGEREF _Toc73288079 \h </w:instrText>
        </w:r>
        <w:r w:rsidR="00B77868">
          <w:rPr>
            <w:webHidden/>
          </w:rPr>
        </w:r>
        <w:r w:rsidR="00B77868">
          <w:rPr>
            <w:webHidden/>
          </w:rPr>
          <w:fldChar w:fldCharType="separate"/>
        </w:r>
        <w:r w:rsidR="00C1060F">
          <w:rPr>
            <w:webHidden/>
          </w:rPr>
          <w:t>23</w:t>
        </w:r>
        <w:r w:rsidR="00B77868">
          <w:rPr>
            <w:webHidden/>
          </w:rPr>
          <w:fldChar w:fldCharType="end"/>
        </w:r>
      </w:hyperlink>
    </w:p>
    <w:p w14:paraId="4BE28AFD" w14:textId="1B783851" w:rsidR="00B77868" w:rsidRDefault="003B4FFF">
      <w:pPr>
        <w:pStyle w:val="TableofFigures"/>
        <w:rPr>
          <w:rFonts w:asciiTheme="minorHAnsi" w:eastAsiaTheme="minorEastAsia" w:hAnsiTheme="minorHAnsi"/>
          <w:sz w:val="22"/>
          <w:lang w:eastAsia="zh-CN"/>
        </w:rPr>
      </w:pPr>
      <w:hyperlink w:anchor="_Toc73288080" w:history="1">
        <w:r w:rsidR="00B77868" w:rsidRPr="002D7525">
          <w:rPr>
            <w:rStyle w:val="Hyperlink"/>
          </w:rPr>
          <w:t>Figure 4.1: Components in Unity3D</w:t>
        </w:r>
        <w:r w:rsidR="00B77868">
          <w:rPr>
            <w:webHidden/>
          </w:rPr>
          <w:tab/>
        </w:r>
        <w:r w:rsidR="00B77868">
          <w:rPr>
            <w:webHidden/>
          </w:rPr>
          <w:fldChar w:fldCharType="begin"/>
        </w:r>
        <w:r w:rsidR="00B77868">
          <w:rPr>
            <w:webHidden/>
          </w:rPr>
          <w:instrText xml:space="preserve"> PAGEREF _Toc73288080 \h </w:instrText>
        </w:r>
        <w:r w:rsidR="00B77868">
          <w:rPr>
            <w:webHidden/>
          </w:rPr>
        </w:r>
        <w:r w:rsidR="00B77868">
          <w:rPr>
            <w:webHidden/>
          </w:rPr>
          <w:fldChar w:fldCharType="separate"/>
        </w:r>
        <w:r w:rsidR="00C1060F">
          <w:rPr>
            <w:webHidden/>
          </w:rPr>
          <w:t>29</w:t>
        </w:r>
        <w:r w:rsidR="00B77868">
          <w:rPr>
            <w:webHidden/>
          </w:rPr>
          <w:fldChar w:fldCharType="end"/>
        </w:r>
      </w:hyperlink>
    </w:p>
    <w:p w14:paraId="4CFAE539" w14:textId="3EB7D9F3" w:rsidR="00B77868" w:rsidRDefault="003B4FFF">
      <w:pPr>
        <w:pStyle w:val="TableofFigures"/>
        <w:rPr>
          <w:rFonts w:asciiTheme="minorHAnsi" w:eastAsiaTheme="minorEastAsia" w:hAnsiTheme="minorHAnsi"/>
          <w:sz w:val="22"/>
          <w:lang w:eastAsia="zh-CN"/>
        </w:rPr>
      </w:pPr>
      <w:hyperlink w:anchor="_Toc73288081" w:history="1">
        <w:r w:rsidR="00B77868" w:rsidRPr="002D7525">
          <w:rPr>
            <w:rStyle w:val="Hyperlink"/>
          </w:rPr>
          <w:t>Figure 4.2: Scene Design for Main Menu and FPS Game in Unity3D</w:t>
        </w:r>
        <w:r w:rsidR="00B77868">
          <w:rPr>
            <w:webHidden/>
          </w:rPr>
          <w:tab/>
        </w:r>
        <w:r w:rsidR="00B77868">
          <w:rPr>
            <w:webHidden/>
          </w:rPr>
          <w:fldChar w:fldCharType="begin"/>
        </w:r>
        <w:r w:rsidR="00B77868">
          <w:rPr>
            <w:webHidden/>
          </w:rPr>
          <w:instrText xml:space="preserve"> PAGEREF _Toc73288081 \h </w:instrText>
        </w:r>
        <w:r w:rsidR="00B77868">
          <w:rPr>
            <w:webHidden/>
          </w:rPr>
        </w:r>
        <w:r w:rsidR="00B77868">
          <w:rPr>
            <w:webHidden/>
          </w:rPr>
          <w:fldChar w:fldCharType="separate"/>
        </w:r>
        <w:r w:rsidR="00C1060F">
          <w:rPr>
            <w:webHidden/>
          </w:rPr>
          <w:t>30</w:t>
        </w:r>
        <w:r w:rsidR="00B77868">
          <w:rPr>
            <w:webHidden/>
          </w:rPr>
          <w:fldChar w:fldCharType="end"/>
        </w:r>
      </w:hyperlink>
    </w:p>
    <w:p w14:paraId="5038A954" w14:textId="2E74D05D" w:rsidR="00B77868" w:rsidRDefault="003B4FFF">
      <w:pPr>
        <w:pStyle w:val="TableofFigures"/>
        <w:rPr>
          <w:rFonts w:asciiTheme="minorHAnsi" w:eastAsiaTheme="minorEastAsia" w:hAnsiTheme="minorHAnsi"/>
          <w:sz w:val="22"/>
          <w:lang w:eastAsia="zh-CN"/>
        </w:rPr>
      </w:pPr>
      <w:hyperlink w:anchor="_Toc73288082" w:history="1">
        <w:r w:rsidR="00B77868" w:rsidRPr="002D7525">
          <w:rPr>
            <w:rStyle w:val="Hyperlink"/>
          </w:rPr>
          <w:t>Figure 4.3: Login Interface</w:t>
        </w:r>
        <w:r w:rsidR="00B77868">
          <w:rPr>
            <w:webHidden/>
          </w:rPr>
          <w:tab/>
        </w:r>
        <w:r w:rsidR="00B77868">
          <w:rPr>
            <w:webHidden/>
          </w:rPr>
          <w:fldChar w:fldCharType="begin"/>
        </w:r>
        <w:r w:rsidR="00B77868">
          <w:rPr>
            <w:webHidden/>
          </w:rPr>
          <w:instrText xml:space="preserve"> PAGEREF _Toc73288082 \h </w:instrText>
        </w:r>
        <w:r w:rsidR="00B77868">
          <w:rPr>
            <w:webHidden/>
          </w:rPr>
        </w:r>
        <w:r w:rsidR="00B77868">
          <w:rPr>
            <w:webHidden/>
          </w:rPr>
          <w:fldChar w:fldCharType="separate"/>
        </w:r>
        <w:r w:rsidR="00C1060F">
          <w:rPr>
            <w:webHidden/>
          </w:rPr>
          <w:t>31</w:t>
        </w:r>
        <w:r w:rsidR="00B77868">
          <w:rPr>
            <w:webHidden/>
          </w:rPr>
          <w:fldChar w:fldCharType="end"/>
        </w:r>
      </w:hyperlink>
    </w:p>
    <w:p w14:paraId="28C4CB64" w14:textId="515F8A70" w:rsidR="00B77868" w:rsidRDefault="003B4FFF">
      <w:pPr>
        <w:pStyle w:val="TableofFigures"/>
        <w:rPr>
          <w:rFonts w:asciiTheme="minorHAnsi" w:eastAsiaTheme="minorEastAsia" w:hAnsiTheme="minorHAnsi"/>
          <w:sz w:val="22"/>
          <w:lang w:eastAsia="zh-CN"/>
        </w:rPr>
      </w:pPr>
      <w:hyperlink w:anchor="_Toc73288083" w:history="1">
        <w:r w:rsidR="00B77868" w:rsidRPr="002D7525">
          <w:rPr>
            <w:rStyle w:val="Hyperlink"/>
          </w:rPr>
          <w:t>Figure 4.4: Main Menu Interface</w:t>
        </w:r>
        <w:r w:rsidR="00B77868">
          <w:rPr>
            <w:webHidden/>
          </w:rPr>
          <w:tab/>
        </w:r>
        <w:r w:rsidR="00B77868">
          <w:rPr>
            <w:webHidden/>
          </w:rPr>
          <w:fldChar w:fldCharType="begin"/>
        </w:r>
        <w:r w:rsidR="00B77868">
          <w:rPr>
            <w:webHidden/>
          </w:rPr>
          <w:instrText xml:space="preserve"> PAGEREF _Toc73288083 \h </w:instrText>
        </w:r>
        <w:r w:rsidR="00B77868">
          <w:rPr>
            <w:webHidden/>
          </w:rPr>
        </w:r>
        <w:r w:rsidR="00B77868">
          <w:rPr>
            <w:webHidden/>
          </w:rPr>
          <w:fldChar w:fldCharType="separate"/>
        </w:r>
        <w:r w:rsidR="00C1060F">
          <w:rPr>
            <w:webHidden/>
          </w:rPr>
          <w:t>32</w:t>
        </w:r>
        <w:r w:rsidR="00B77868">
          <w:rPr>
            <w:webHidden/>
          </w:rPr>
          <w:fldChar w:fldCharType="end"/>
        </w:r>
      </w:hyperlink>
    </w:p>
    <w:p w14:paraId="20BB86EF" w14:textId="41291A6F" w:rsidR="00B77868" w:rsidRDefault="003B4FFF">
      <w:pPr>
        <w:pStyle w:val="TableofFigures"/>
        <w:rPr>
          <w:rFonts w:asciiTheme="minorHAnsi" w:eastAsiaTheme="minorEastAsia" w:hAnsiTheme="minorHAnsi"/>
          <w:sz w:val="22"/>
          <w:lang w:eastAsia="zh-CN"/>
        </w:rPr>
      </w:pPr>
      <w:hyperlink w:anchor="_Toc73288084" w:history="1">
        <w:r w:rsidR="00B77868" w:rsidRPr="002D7525">
          <w:rPr>
            <w:rStyle w:val="Hyperlink"/>
          </w:rPr>
          <w:t>Figure 4.5: Choose Stage Interface</w:t>
        </w:r>
        <w:r w:rsidR="00B77868">
          <w:rPr>
            <w:webHidden/>
          </w:rPr>
          <w:tab/>
        </w:r>
        <w:r w:rsidR="00B77868">
          <w:rPr>
            <w:webHidden/>
          </w:rPr>
          <w:fldChar w:fldCharType="begin"/>
        </w:r>
        <w:r w:rsidR="00B77868">
          <w:rPr>
            <w:webHidden/>
          </w:rPr>
          <w:instrText xml:space="preserve"> PAGEREF _Toc73288084 \h </w:instrText>
        </w:r>
        <w:r w:rsidR="00B77868">
          <w:rPr>
            <w:webHidden/>
          </w:rPr>
        </w:r>
        <w:r w:rsidR="00B77868">
          <w:rPr>
            <w:webHidden/>
          </w:rPr>
          <w:fldChar w:fldCharType="separate"/>
        </w:r>
        <w:r w:rsidR="00C1060F">
          <w:rPr>
            <w:webHidden/>
          </w:rPr>
          <w:t>33</w:t>
        </w:r>
        <w:r w:rsidR="00B77868">
          <w:rPr>
            <w:webHidden/>
          </w:rPr>
          <w:fldChar w:fldCharType="end"/>
        </w:r>
      </w:hyperlink>
    </w:p>
    <w:p w14:paraId="55343CDD" w14:textId="3DC24642" w:rsidR="00B77868" w:rsidRDefault="003B4FFF">
      <w:pPr>
        <w:pStyle w:val="TableofFigures"/>
        <w:rPr>
          <w:rFonts w:asciiTheme="minorHAnsi" w:eastAsiaTheme="minorEastAsia" w:hAnsiTheme="minorHAnsi"/>
          <w:sz w:val="22"/>
          <w:lang w:eastAsia="zh-CN"/>
        </w:rPr>
      </w:pPr>
      <w:hyperlink w:anchor="_Toc73288085" w:history="1">
        <w:r w:rsidR="00B77868" w:rsidRPr="002D7525">
          <w:rPr>
            <w:rStyle w:val="Hyperlink"/>
          </w:rPr>
          <w:t>Figure 4.6: Leaderboard Interface</w:t>
        </w:r>
        <w:r w:rsidR="00B77868">
          <w:rPr>
            <w:webHidden/>
          </w:rPr>
          <w:tab/>
        </w:r>
        <w:r w:rsidR="00B77868">
          <w:rPr>
            <w:webHidden/>
          </w:rPr>
          <w:fldChar w:fldCharType="begin"/>
        </w:r>
        <w:r w:rsidR="00B77868">
          <w:rPr>
            <w:webHidden/>
          </w:rPr>
          <w:instrText xml:space="preserve"> PAGEREF _Toc73288085 \h </w:instrText>
        </w:r>
        <w:r w:rsidR="00B77868">
          <w:rPr>
            <w:webHidden/>
          </w:rPr>
        </w:r>
        <w:r w:rsidR="00B77868">
          <w:rPr>
            <w:webHidden/>
          </w:rPr>
          <w:fldChar w:fldCharType="separate"/>
        </w:r>
        <w:r w:rsidR="00C1060F">
          <w:rPr>
            <w:webHidden/>
          </w:rPr>
          <w:t>34</w:t>
        </w:r>
        <w:r w:rsidR="00B77868">
          <w:rPr>
            <w:webHidden/>
          </w:rPr>
          <w:fldChar w:fldCharType="end"/>
        </w:r>
      </w:hyperlink>
    </w:p>
    <w:p w14:paraId="500FD369" w14:textId="749A664A" w:rsidR="00B77868" w:rsidRDefault="003B4FFF">
      <w:pPr>
        <w:pStyle w:val="TableofFigures"/>
        <w:rPr>
          <w:rFonts w:asciiTheme="minorHAnsi" w:eastAsiaTheme="minorEastAsia" w:hAnsiTheme="minorHAnsi"/>
          <w:sz w:val="22"/>
          <w:lang w:eastAsia="zh-CN"/>
        </w:rPr>
      </w:pPr>
      <w:hyperlink w:anchor="_Toc73288086" w:history="1">
        <w:r w:rsidR="00B77868" w:rsidRPr="002D7525">
          <w:rPr>
            <w:rStyle w:val="Hyperlink"/>
          </w:rPr>
          <w:t>Figure 4.7: FPS Game Interface</w:t>
        </w:r>
        <w:r w:rsidR="00B77868">
          <w:rPr>
            <w:webHidden/>
          </w:rPr>
          <w:tab/>
        </w:r>
        <w:r w:rsidR="00B77868">
          <w:rPr>
            <w:webHidden/>
          </w:rPr>
          <w:fldChar w:fldCharType="begin"/>
        </w:r>
        <w:r w:rsidR="00B77868">
          <w:rPr>
            <w:webHidden/>
          </w:rPr>
          <w:instrText xml:space="preserve"> PAGEREF _Toc73288086 \h </w:instrText>
        </w:r>
        <w:r w:rsidR="00B77868">
          <w:rPr>
            <w:webHidden/>
          </w:rPr>
        </w:r>
        <w:r w:rsidR="00B77868">
          <w:rPr>
            <w:webHidden/>
          </w:rPr>
          <w:fldChar w:fldCharType="separate"/>
        </w:r>
        <w:r w:rsidR="00C1060F">
          <w:rPr>
            <w:webHidden/>
          </w:rPr>
          <w:t>35</w:t>
        </w:r>
        <w:r w:rsidR="00B77868">
          <w:rPr>
            <w:webHidden/>
          </w:rPr>
          <w:fldChar w:fldCharType="end"/>
        </w:r>
      </w:hyperlink>
    </w:p>
    <w:p w14:paraId="0D6CE95A" w14:textId="0A2E36EB" w:rsidR="00C154E8" w:rsidRDefault="00595708" w:rsidP="00C154E8">
      <w:pPr>
        <w:pStyle w:val="CaptionforFigure"/>
        <w:spacing w:before="240"/>
        <w:jc w:val="left"/>
      </w:pPr>
      <w:r>
        <w:rPr>
          <w:noProof/>
        </w:rPr>
        <w:fldChar w:fldCharType="end"/>
      </w:r>
    </w:p>
    <w:p w14:paraId="77D0EF01" w14:textId="2640EAFA" w:rsidR="001A7A9B" w:rsidRDefault="001A7A9B" w:rsidP="00C154E8">
      <w:pPr>
        <w:spacing w:after="200" w:line="276" w:lineRule="auto"/>
      </w:pPr>
      <w:r>
        <w:br w:type="page"/>
      </w:r>
    </w:p>
    <w:p w14:paraId="256DDE4B" w14:textId="77777777" w:rsidR="009F09F1" w:rsidRPr="00FD68B0" w:rsidRDefault="009F09F1" w:rsidP="00404E4B">
      <w:pPr>
        <w:pStyle w:val="TITLEATPREFACE"/>
        <w:spacing w:after="960"/>
      </w:pPr>
      <w:bookmarkStart w:id="8" w:name="_Toc69670088"/>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17C091F9" w14:textId="77777777" w:rsidTr="00E420C4">
        <w:tc>
          <w:tcPr>
            <w:tcW w:w="1255" w:type="dxa"/>
          </w:tcPr>
          <w:p w14:paraId="02F5B080" w14:textId="2D432FF8" w:rsidR="00E420C4" w:rsidRDefault="00C0719D" w:rsidP="00E420C4">
            <w:pPr>
              <w:pStyle w:val="ListofReferences"/>
            </w:pPr>
            <w:r>
              <w:t>FPS</w:t>
            </w:r>
          </w:p>
        </w:tc>
        <w:tc>
          <w:tcPr>
            <w:tcW w:w="720" w:type="dxa"/>
          </w:tcPr>
          <w:p w14:paraId="2680DC65" w14:textId="77777777" w:rsidR="00E420C4" w:rsidRDefault="00E420C4" w:rsidP="00E420C4">
            <w:r w:rsidRPr="00BA5FC2">
              <w:t>-</w:t>
            </w:r>
          </w:p>
        </w:tc>
        <w:tc>
          <w:tcPr>
            <w:tcW w:w="6236" w:type="dxa"/>
          </w:tcPr>
          <w:p w14:paraId="3893C385" w14:textId="0CFB4FEA" w:rsidR="00E420C4" w:rsidRDefault="00C0719D" w:rsidP="00E420C4">
            <w:pPr>
              <w:pStyle w:val="ListofSymbolsAbbreviations"/>
            </w:pPr>
            <w:r>
              <w:t>First-Person Shoot</w:t>
            </w:r>
            <w:r w:rsidR="00C153E0">
              <w:t>er</w:t>
            </w:r>
          </w:p>
        </w:tc>
      </w:tr>
      <w:tr w:rsidR="00467FB0" w14:paraId="69A3F951" w14:textId="77777777" w:rsidTr="00E420C4">
        <w:tc>
          <w:tcPr>
            <w:tcW w:w="1255" w:type="dxa"/>
          </w:tcPr>
          <w:p w14:paraId="3D8DCE0A" w14:textId="71ED399F" w:rsidR="00467FB0" w:rsidRDefault="00467FB0" w:rsidP="00E420C4">
            <w:r>
              <w:t>PC</w:t>
            </w:r>
          </w:p>
        </w:tc>
        <w:tc>
          <w:tcPr>
            <w:tcW w:w="720" w:type="dxa"/>
          </w:tcPr>
          <w:p w14:paraId="042633F9" w14:textId="34C87269" w:rsidR="00467FB0" w:rsidRPr="00BA5FC2" w:rsidRDefault="00467FB0" w:rsidP="00E420C4">
            <w:r>
              <w:t>-</w:t>
            </w:r>
          </w:p>
        </w:tc>
        <w:tc>
          <w:tcPr>
            <w:tcW w:w="6236" w:type="dxa"/>
          </w:tcPr>
          <w:p w14:paraId="48A47EDE" w14:textId="6A3A9AB8" w:rsidR="00467FB0" w:rsidRDefault="00467FB0" w:rsidP="00E420C4">
            <w:r>
              <w:t>Personal Computer</w:t>
            </w:r>
          </w:p>
        </w:tc>
      </w:tr>
      <w:tr w:rsidR="00E420C4" w14:paraId="2F0B456A" w14:textId="77777777" w:rsidTr="00E420C4">
        <w:tc>
          <w:tcPr>
            <w:tcW w:w="1255" w:type="dxa"/>
          </w:tcPr>
          <w:p w14:paraId="51ACA9F7" w14:textId="60D54DD3" w:rsidR="00E420C4" w:rsidRDefault="00BA4959" w:rsidP="00E420C4">
            <w:r>
              <w:t>NPC</w:t>
            </w:r>
          </w:p>
        </w:tc>
        <w:tc>
          <w:tcPr>
            <w:tcW w:w="720" w:type="dxa"/>
          </w:tcPr>
          <w:p w14:paraId="68013E85" w14:textId="77777777" w:rsidR="00E420C4" w:rsidRDefault="00E420C4" w:rsidP="00E420C4">
            <w:r w:rsidRPr="00BA5FC2">
              <w:t>-</w:t>
            </w:r>
          </w:p>
        </w:tc>
        <w:tc>
          <w:tcPr>
            <w:tcW w:w="6236" w:type="dxa"/>
          </w:tcPr>
          <w:p w14:paraId="12C873B3" w14:textId="50D3D24F" w:rsidR="00E420C4" w:rsidRDefault="00BA4959" w:rsidP="00E420C4">
            <w:r>
              <w:t>Non-Player Character</w:t>
            </w:r>
          </w:p>
        </w:tc>
      </w:tr>
      <w:tr w:rsidR="00E420C4" w14:paraId="5182A029" w14:textId="77777777" w:rsidTr="00E420C4">
        <w:tc>
          <w:tcPr>
            <w:tcW w:w="1255" w:type="dxa"/>
          </w:tcPr>
          <w:p w14:paraId="5E72AD80" w14:textId="24A6F9E3" w:rsidR="00E420C4" w:rsidRDefault="00297428" w:rsidP="00E420C4">
            <w:r>
              <w:t>3D</w:t>
            </w:r>
          </w:p>
        </w:tc>
        <w:tc>
          <w:tcPr>
            <w:tcW w:w="720" w:type="dxa"/>
          </w:tcPr>
          <w:p w14:paraId="7076F7F7" w14:textId="77777777" w:rsidR="00E420C4" w:rsidRDefault="00E420C4" w:rsidP="00E420C4">
            <w:r w:rsidRPr="00BA5FC2">
              <w:t>-</w:t>
            </w:r>
          </w:p>
        </w:tc>
        <w:tc>
          <w:tcPr>
            <w:tcW w:w="6236" w:type="dxa"/>
          </w:tcPr>
          <w:p w14:paraId="1F13B139" w14:textId="67F14C3B" w:rsidR="00E420C4" w:rsidRDefault="00297428" w:rsidP="00E420C4">
            <w:r>
              <w:t xml:space="preserve">Three </w:t>
            </w:r>
            <w:r w:rsidR="003E3EC5">
              <w:t>D</w:t>
            </w:r>
            <w:r>
              <w:t>imension</w:t>
            </w:r>
            <w:r w:rsidR="008B47CA">
              <w:t>s</w:t>
            </w:r>
          </w:p>
        </w:tc>
      </w:tr>
      <w:tr w:rsidR="00E420C4" w14:paraId="57336863" w14:textId="77777777" w:rsidTr="00E420C4">
        <w:tc>
          <w:tcPr>
            <w:tcW w:w="1255" w:type="dxa"/>
          </w:tcPr>
          <w:p w14:paraId="1B47378A" w14:textId="7AF84D41" w:rsidR="00E420C4" w:rsidRDefault="00C7632E" w:rsidP="00E420C4">
            <w:r>
              <w:t>API</w:t>
            </w:r>
          </w:p>
        </w:tc>
        <w:tc>
          <w:tcPr>
            <w:tcW w:w="720" w:type="dxa"/>
          </w:tcPr>
          <w:p w14:paraId="162A592A" w14:textId="31EF0F0C" w:rsidR="00E420C4" w:rsidRDefault="00C7632E" w:rsidP="00E420C4">
            <w:r>
              <w:t>-</w:t>
            </w:r>
          </w:p>
        </w:tc>
        <w:tc>
          <w:tcPr>
            <w:tcW w:w="6236" w:type="dxa"/>
          </w:tcPr>
          <w:p w14:paraId="71AB644A" w14:textId="229E1222" w:rsidR="00E420C4" w:rsidRDefault="003E3EC5" w:rsidP="00E420C4">
            <w:r>
              <w:rPr>
                <w:lang w:val="en-US"/>
              </w:rPr>
              <w:t>A</w:t>
            </w:r>
            <w:r w:rsidR="00C7632E">
              <w:rPr>
                <w:lang w:val="en-US"/>
              </w:rPr>
              <w:t xml:space="preserve">pplication </w:t>
            </w:r>
            <w:r>
              <w:rPr>
                <w:lang w:val="en-US"/>
              </w:rPr>
              <w:t>P</w:t>
            </w:r>
            <w:r w:rsidR="00C7632E">
              <w:rPr>
                <w:lang w:val="en-US"/>
              </w:rPr>
              <w:t xml:space="preserve">rogramming </w:t>
            </w:r>
            <w:r>
              <w:rPr>
                <w:lang w:val="en-US"/>
              </w:rPr>
              <w:t>I</w:t>
            </w:r>
            <w:r w:rsidR="00C7632E">
              <w:rPr>
                <w:lang w:val="en-US"/>
              </w:rPr>
              <w:t>nterface</w:t>
            </w:r>
          </w:p>
        </w:tc>
      </w:tr>
      <w:tr w:rsidR="00E420C4" w14:paraId="13D29C95" w14:textId="77777777" w:rsidTr="00E420C4">
        <w:tc>
          <w:tcPr>
            <w:tcW w:w="1255" w:type="dxa"/>
          </w:tcPr>
          <w:p w14:paraId="6A388164" w14:textId="239FA570" w:rsidR="00E420C4" w:rsidRDefault="00B136B9" w:rsidP="00E420C4">
            <w:r>
              <w:t>OpenCV</w:t>
            </w:r>
          </w:p>
        </w:tc>
        <w:tc>
          <w:tcPr>
            <w:tcW w:w="720" w:type="dxa"/>
          </w:tcPr>
          <w:p w14:paraId="14C8DAF5" w14:textId="6DB068A5" w:rsidR="00E420C4" w:rsidRDefault="00B136B9" w:rsidP="00E420C4">
            <w:r>
              <w:t xml:space="preserve">- </w:t>
            </w:r>
          </w:p>
        </w:tc>
        <w:tc>
          <w:tcPr>
            <w:tcW w:w="6236" w:type="dxa"/>
          </w:tcPr>
          <w:p w14:paraId="7884A59E" w14:textId="34024C98" w:rsidR="00E420C4" w:rsidRDefault="00B136B9" w:rsidP="00E420C4">
            <w:r>
              <w:t>Open Source Computer Vision Library</w:t>
            </w:r>
          </w:p>
        </w:tc>
      </w:tr>
      <w:tr w:rsidR="00E420C4" w14:paraId="6A610976" w14:textId="77777777" w:rsidTr="00E420C4">
        <w:tc>
          <w:tcPr>
            <w:tcW w:w="1255" w:type="dxa"/>
          </w:tcPr>
          <w:p w14:paraId="11CDAF1D" w14:textId="7DD242A8" w:rsidR="00E420C4" w:rsidRDefault="00DC03EC" w:rsidP="00E420C4">
            <w:r>
              <w:t>IDE</w:t>
            </w:r>
          </w:p>
        </w:tc>
        <w:tc>
          <w:tcPr>
            <w:tcW w:w="720" w:type="dxa"/>
          </w:tcPr>
          <w:p w14:paraId="1AC39ABE" w14:textId="216407A8" w:rsidR="00E420C4" w:rsidRDefault="00DC03EC" w:rsidP="00E420C4">
            <w:r>
              <w:t>-</w:t>
            </w:r>
          </w:p>
        </w:tc>
        <w:tc>
          <w:tcPr>
            <w:tcW w:w="6236" w:type="dxa"/>
          </w:tcPr>
          <w:p w14:paraId="5D142F22" w14:textId="4A082F9F" w:rsidR="00E420C4" w:rsidRDefault="00DC03EC" w:rsidP="00E420C4">
            <w:r>
              <w:rPr>
                <w:lang w:val="en-US"/>
              </w:rPr>
              <w:t>Integrated Development Environment</w:t>
            </w:r>
          </w:p>
        </w:tc>
      </w:tr>
      <w:tr w:rsidR="00E420C4" w14:paraId="531036BC" w14:textId="77777777" w:rsidTr="00E420C4">
        <w:tc>
          <w:tcPr>
            <w:tcW w:w="1255" w:type="dxa"/>
          </w:tcPr>
          <w:p w14:paraId="27B4D31A" w14:textId="3EFDC7A7" w:rsidR="00E420C4" w:rsidRDefault="000D5CD3" w:rsidP="00E420C4">
            <w:r>
              <w:t>OS</w:t>
            </w:r>
          </w:p>
        </w:tc>
        <w:tc>
          <w:tcPr>
            <w:tcW w:w="720" w:type="dxa"/>
          </w:tcPr>
          <w:p w14:paraId="5F13611D" w14:textId="28E11BD9" w:rsidR="00E420C4" w:rsidRDefault="000D5CD3" w:rsidP="00E420C4">
            <w:r>
              <w:t>-</w:t>
            </w:r>
          </w:p>
        </w:tc>
        <w:tc>
          <w:tcPr>
            <w:tcW w:w="6236" w:type="dxa"/>
          </w:tcPr>
          <w:p w14:paraId="0581791E" w14:textId="1DCE5890" w:rsidR="00E420C4" w:rsidRDefault="000D5CD3" w:rsidP="00E420C4">
            <w:r>
              <w:t>Operating System</w:t>
            </w:r>
          </w:p>
        </w:tc>
      </w:tr>
      <w:tr w:rsidR="00E420C4" w14:paraId="5B288AB7" w14:textId="77777777" w:rsidTr="00E420C4">
        <w:tc>
          <w:tcPr>
            <w:tcW w:w="1255" w:type="dxa"/>
          </w:tcPr>
          <w:p w14:paraId="3010A509" w14:textId="51DC69D8" w:rsidR="00E420C4" w:rsidRDefault="00B77C49" w:rsidP="00E420C4">
            <w:r>
              <w:t>RAM</w:t>
            </w:r>
          </w:p>
        </w:tc>
        <w:tc>
          <w:tcPr>
            <w:tcW w:w="720" w:type="dxa"/>
          </w:tcPr>
          <w:p w14:paraId="099822D7" w14:textId="0FD55A04" w:rsidR="00E420C4" w:rsidRDefault="00B77C49" w:rsidP="00E420C4">
            <w:r>
              <w:t>-</w:t>
            </w:r>
          </w:p>
        </w:tc>
        <w:tc>
          <w:tcPr>
            <w:tcW w:w="6236" w:type="dxa"/>
          </w:tcPr>
          <w:p w14:paraId="2C7D3A0B" w14:textId="69D925B2" w:rsidR="00E420C4" w:rsidRDefault="00B77C49" w:rsidP="00E420C4">
            <w:r>
              <w:t>Random Access Memory</w:t>
            </w:r>
          </w:p>
        </w:tc>
      </w:tr>
      <w:tr w:rsidR="00E420C4" w14:paraId="1F308C6E" w14:textId="77777777" w:rsidTr="00E420C4">
        <w:tc>
          <w:tcPr>
            <w:tcW w:w="1255" w:type="dxa"/>
          </w:tcPr>
          <w:p w14:paraId="3D5E7CB3" w14:textId="0501C0F5" w:rsidR="00E420C4" w:rsidRDefault="001A65FB" w:rsidP="00E420C4">
            <w:r>
              <w:t>UI</w:t>
            </w:r>
          </w:p>
        </w:tc>
        <w:tc>
          <w:tcPr>
            <w:tcW w:w="720" w:type="dxa"/>
          </w:tcPr>
          <w:p w14:paraId="6CE2C048" w14:textId="2F542430" w:rsidR="00E420C4" w:rsidRDefault="001A65FB" w:rsidP="00E420C4">
            <w:r>
              <w:t>-</w:t>
            </w:r>
          </w:p>
        </w:tc>
        <w:tc>
          <w:tcPr>
            <w:tcW w:w="6236" w:type="dxa"/>
          </w:tcPr>
          <w:p w14:paraId="51F78184" w14:textId="037D7B49" w:rsidR="00E420C4" w:rsidRDefault="001A65FB" w:rsidP="00E420C4">
            <w:r>
              <w:t>User Interface</w:t>
            </w:r>
          </w:p>
        </w:tc>
      </w:tr>
      <w:tr w:rsidR="00E420C4" w14:paraId="17289C97" w14:textId="77777777" w:rsidTr="00E420C4">
        <w:tc>
          <w:tcPr>
            <w:tcW w:w="1255" w:type="dxa"/>
          </w:tcPr>
          <w:p w14:paraId="24882BE2" w14:textId="7DFAE49E" w:rsidR="00E420C4" w:rsidRDefault="00E420C4" w:rsidP="00E420C4"/>
        </w:tc>
        <w:tc>
          <w:tcPr>
            <w:tcW w:w="720" w:type="dxa"/>
          </w:tcPr>
          <w:p w14:paraId="1708415D" w14:textId="1D218D24" w:rsidR="00E420C4" w:rsidRDefault="00E420C4" w:rsidP="00E420C4"/>
        </w:tc>
        <w:tc>
          <w:tcPr>
            <w:tcW w:w="6236" w:type="dxa"/>
          </w:tcPr>
          <w:p w14:paraId="32C05278" w14:textId="2B306EC7" w:rsidR="00E420C4" w:rsidRDefault="00E420C4" w:rsidP="00E420C4"/>
        </w:tc>
      </w:tr>
      <w:tr w:rsidR="00E420C4" w14:paraId="7224294B" w14:textId="77777777" w:rsidTr="00E420C4">
        <w:tc>
          <w:tcPr>
            <w:tcW w:w="1255" w:type="dxa"/>
          </w:tcPr>
          <w:p w14:paraId="0C0BFBEA" w14:textId="7BD38DFC" w:rsidR="00E420C4" w:rsidRDefault="00E420C4" w:rsidP="00E420C4"/>
        </w:tc>
        <w:tc>
          <w:tcPr>
            <w:tcW w:w="720" w:type="dxa"/>
          </w:tcPr>
          <w:p w14:paraId="42CBF62E" w14:textId="0D2FBF88" w:rsidR="00E420C4" w:rsidRDefault="00E420C4" w:rsidP="00E420C4"/>
        </w:tc>
        <w:tc>
          <w:tcPr>
            <w:tcW w:w="6236" w:type="dxa"/>
          </w:tcPr>
          <w:p w14:paraId="25B02911" w14:textId="498EFA93" w:rsidR="00E420C4" w:rsidRDefault="00E420C4" w:rsidP="00E420C4"/>
        </w:tc>
      </w:tr>
      <w:tr w:rsidR="00E420C4" w14:paraId="05EC74DD" w14:textId="77777777" w:rsidTr="00E420C4">
        <w:tc>
          <w:tcPr>
            <w:tcW w:w="1255" w:type="dxa"/>
          </w:tcPr>
          <w:p w14:paraId="70512452" w14:textId="77777777" w:rsidR="00E420C4" w:rsidRPr="00BA5FC2" w:rsidRDefault="00E420C4" w:rsidP="00E420C4"/>
        </w:tc>
        <w:tc>
          <w:tcPr>
            <w:tcW w:w="720" w:type="dxa"/>
          </w:tcPr>
          <w:p w14:paraId="73EB4437" w14:textId="77777777" w:rsidR="00E420C4" w:rsidRPr="00BA5FC2" w:rsidRDefault="00E420C4" w:rsidP="00E420C4"/>
        </w:tc>
        <w:tc>
          <w:tcPr>
            <w:tcW w:w="6236" w:type="dxa"/>
          </w:tcPr>
          <w:p w14:paraId="23A4D783" w14:textId="77777777" w:rsidR="00E420C4" w:rsidRPr="00BA5FC2" w:rsidRDefault="00E420C4" w:rsidP="00E420C4"/>
        </w:tc>
      </w:tr>
      <w:tr w:rsidR="00E420C4" w14:paraId="62487B31" w14:textId="77777777" w:rsidTr="00E420C4">
        <w:tc>
          <w:tcPr>
            <w:tcW w:w="1255" w:type="dxa"/>
          </w:tcPr>
          <w:p w14:paraId="5B4C0592" w14:textId="77777777" w:rsidR="00E420C4" w:rsidRPr="00BA5FC2" w:rsidRDefault="00E420C4" w:rsidP="00E420C4"/>
        </w:tc>
        <w:tc>
          <w:tcPr>
            <w:tcW w:w="720" w:type="dxa"/>
          </w:tcPr>
          <w:p w14:paraId="0E7E903A" w14:textId="77777777" w:rsidR="00E420C4" w:rsidRPr="00BA5FC2" w:rsidRDefault="00E420C4" w:rsidP="00E420C4"/>
        </w:tc>
        <w:tc>
          <w:tcPr>
            <w:tcW w:w="6236" w:type="dxa"/>
          </w:tcPr>
          <w:p w14:paraId="286FC0E9" w14:textId="77777777" w:rsidR="00E420C4" w:rsidRPr="00BA5FC2" w:rsidRDefault="00E420C4" w:rsidP="00E420C4"/>
        </w:tc>
      </w:tr>
      <w:tr w:rsidR="00E420C4" w14:paraId="426E0A2D" w14:textId="77777777" w:rsidTr="00E420C4">
        <w:tc>
          <w:tcPr>
            <w:tcW w:w="1255" w:type="dxa"/>
          </w:tcPr>
          <w:p w14:paraId="11AAEAC2" w14:textId="77777777" w:rsidR="00E420C4" w:rsidRPr="00BA5FC2" w:rsidRDefault="00E420C4" w:rsidP="00E420C4"/>
        </w:tc>
        <w:tc>
          <w:tcPr>
            <w:tcW w:w="720" w:type="dxa"/>
          </w:tcPr>
          <w:p w14:paraId="64FCD3CA" w14:textId="77777777" w:rsidR="00E420C4" w:rsidRPr="00BA5FC2" w:rsidRDefault="00E420C4" w:rsidP="00E420C4"/>
        </w:tc>
        <w:tc>
          <w:tcPr>
            <w:tcW w:w="6236" w:type="dxa"/>
          </w:tcPr>
          <w:p w14:paraId="5255D8E1" w14:textId="77777777" w:rsidR="00E420C4" w:rsidRPr="00BA5FC2" w:rsidRDefault="00E420C4" w:rsidP="00E420C4"/>
        </w:tc>
      </w:tr>
      <w:tr w:rsidR="00E420C4" w14:paraId="338B677B" w14:textId="77777777" w:rsidTr="00E420C4">
        <w:tc>
          <w:tcPr>
            <w:tcW w:w="1255" w:type="dxa"/>
          </w:tcPr>
          <w:p w14:paraId="12894368" w14:textId="77777777" w:rsidR="00E420C4" w:rsidRPr="00BA5FC2" w:rsidRDefault="00E420C4" w:rsidP="00E420C4"/>
        </w:tc>
        <w:tc>
          <w:tcPr>
            <w:tcW w:w="720" w:type="dxa"/>
          </w:tcPr>
          <w:p w14:paraId="36EBA534" w14:textId="77777777" w:rsidR="00E420C4" w:rsidRPr="00BA5FC2" w:rsidRDefault="00E420C4" w:rsidP="00E420C4"/>
        </w:tc>
        <w:tc>
          <w:tcPr>
            <w:tcW w:w="6236" w:type="dxa"/>
          </w:tcPr>
          <w:p w14:paraId="092D8D1E" w14:textId="77777777" w:rsidR="00E420C4" w:rsidRPr="00BA5FC2" w:rsidRDefault="00E420C4" w:rsidP="00E420C4"/>
        </w:tc>
      </w:tr>
      <w:tr w:rsidR="00E420C4" w14:paraId="10AED8E3" w14:textId="77777777" w:rsidTr="00E420C4">
        <w:tc>
          <w:tcPr>
            <w:tcW w:w="1255" w:type="dxa"/>
          </w:tcPr>
          <w:p w14:paraId="060D9A47" w14:textId="77777777" w:rsidR="00E420C4" w:rsidRPr="00BA5FC2" w:rsidRDefault="00E420C4" w:rsidP="00E420C4"/>
        </w:tc>
        <w:tc>
          <w:tcPr>
            <w:tcW w:w="720" w:type="dxa"/>
          </w:tcPr>
          <w:p w14:paraId="52E438EF" w14:textId="77777777" w:rsidR="00E420C4" w:rsidRPr="00BA5FC2" w:rsidRDefault="00E420C4" w:rsidP="00E420C4"/>
        </w:tc>
        <w:tc>
          <w:tcPr>
            <w:tcW w:w="6236" w:type="dxa"/>
          </w:tcPr>
          <w:p w14:paraId="186909EF" w14:textId="77777777" w:rsidR="00E420C4" w:rsidRPr="00BA5FC2" w:rsidRDefault="00E420C4" w:rsidP="00E420C4"/>
        </w:tc>
      </w:tr>
      <w:tr w:rsidR="00E420C4" w14:paraId="7CD39E4F" w14:textId="77777777" w:rsidTr="00E420C4">
        <w:tc>
          <w:tcPr>
            <w:tcW w:w="1255" w:type="dxa"/>
          </w:tcPr>
          <w:p w14:paraId="1EC345BF" w14:textId="77777777" w:rsidR="00E420C4" w:rsidRPr="00BA5FC2" w:rsidRDefault="00E420C4" w:rsidP="00E420C4"/>
        </w:tc>
        <w:tc>
          <w:tcPr>
            <w:tcW w:w="720" w:type="dxa"/>
          </w:tcPr>
          <w:p w14:paraId="44577C97" w14:textId="77777777" w:rsidR="00E420C4" w:rsidRPr="00BA5FC2" w:rsidRDefault="00E420C4" w:rsidP="00E420C4"/>
        </w:tc>
        <w:tc>
          <w:tcPr>
            <w:tcW w:w="6236" w:type="dxa"/>
          </w:tcPr>
          <w:p w14:paraId="6B537C47" w14:textId="77777777" w:rsidR="00E420C4" w:rsidRPr="00BA5FC2" w:rsidRDefault="00E420C4" w:rsidP="00E420C4"/>
        </w:tc>
      </w:tr>
      <w:tr w:rsidR="00E420C4" w14:paraId="71A2C5E4" w14:textId="77777777" w:rsidTr="00E420C4">
        <w:tc>
          <w:tcPr>
            <w:tcW w:w="1255" w:type="dxa"/>
          </w:tcPr>
          <w:p w14:paraId="5D6D39E7" w14:textId="77777777" w:rsidR="00E420C4" w:rsidRPr="00BA5FC2" w:rsidRDefault="00E420C4" w:rsidP="00E420C4"/>
        </w:tc>
        <w:tc>
          <w:tcPr>
            <w:tcW w:w="720" w:type="dxa"/>
          </w:tcPr>
          <w:p w14:paraId="425340D7" w14:textId="77777777" w:rsidR="00E420C4" w:rsidRPr="00BA5FC2" w:rsidRDefault="00E420C4" w:rsidP="00E420C4"/>
        </w:tc>
        <w:tc>
          <w:tcPr>
            <w:tcW w:w="6236" w:type="dxa"/>
          </w:tcPr>
          <w:p w14:paraId="0EEB3D7E" w14:textId="77777777" w:rsidR="00E420C4" w:rsidRPr="00BA5FC2" w:rsidRDefault="00E420C4" w:rsidP="00E420C4"/>
        </w:tc>
      </w:tr>
      <w:tr w:rsidR="00E420C4" w14:paraId="6CD33095" w14:textId="77777777" w:rsidTr="00E420C4">
        <w:tc>
          <w:tcPr>
            <w:tcW w:w="1255" w:type="dxa"/>
          </w:tcPr>
          <w:p w14:paraId="0C8EA1BC" w14:textId="77777777" w:rsidR="00E420C4" w:rsidRPr="00BA5FC2" w:rsidRDefault="00E420C4" w:rsidP="00E420C4"/>
        </w:tc>
        <w:tc>
          <w:tcPr>
            <w:tcW w:w="720" w:type="dxa"/>
          </w:tcPr>
          <w:p w14:paraId="56DF5DF8" w14:textId="77777777" w:rsidR="00E420C4" w:rsidRPr="00BA5FC2" w:rsidRDefault="00E420C4" w:rsidP="00E420C4"/>
        </w:tc>
        <w:tc>
          <w:tcPr>
            <w:tcW w:w="6236" w:type="dxa"/>
          </w:tcPr>
          <w:p w14:paraId="5224E788" w14:textId="77777777" w:rsidR="00E420C4" w:rsidRPr="00BA5FC2" w:rsidRDefault="00E420C4" w:rsidP="00E420C4"/>
        </w:tc>
      </w:tr>
      <w:tr w:rsidR="00E420C4" w14:paraId="4F30D9EC" w14:textId="77777777" w:rsidTr="00E420C4">
        <w:tc>
          <w:tcPr>
            <w:tcW w:w="1255" w:type="dxa"/>
          </w:tcPr>
          <w:p w14:paraId="7CFBBEB5" w14:textId="77777777" w:rsidR="00E420C4" w:rsidRPr="00BA5FC2" w:rsidRDefault="00E420C4" w:rsidP="00E420C4"/>
        </w:tc>
        <w:tc>
          <w:tcPr>
            <w:tcW w:w="720" w:type="dxa"/>
          </w:tcPr>
          <w:p w14:paraId="60D02C40" w14:textId="77777777" w:rsidR="00E420C4" w:rsidRPr="00BA5FC2" w:rsidRDefault="00E420C4" w:rsidP="00E420C4"/>
        </w:tc>
        <w:tc>
          <w:tcPr>
            <w:tcW w:w="6236" w:type="dxa"/>
          </w:tcPr>
          <w:p w14:paraId="2D3E6EE4" w14:textId="77777777" w:rsidR="00E420C4" w:rsidRPr="00BA5FC2" w:rsidRDefault="00E420C4" w:rsidP="00E420C4"/>
        </w:tc>
      </w:tr>
      <w:tr w:rsidR="00E420C4" w14:paraId="5E7C1D0D" w14:textId="77777777" w:rsidTr="00E420C4">
        <w:tc>
          <w:tcPr>
            <w:tcW w:w="1255" w:type="dxa"/>
          </w:tcPr>
          <w:p w14:paraId="20251C50" w14:textId="77777777" w:rsidR="00E420C4" w:rsidRPr="00BA5FC2" w:rsidRDefault="00E420C4" w:rsidP="00E420C4"/>
        </w:tc>
        <w:tc>
          <w:tcPr>
            <w:tcW w:w="720" w:type="dxa"/>
          </w:tcPr>
          <w:p w14:paraId="4ABBD9EA" w14:textId="77777777" w:rsidR="00E420C4" w:rsidRPr="00BA5FC2" w:rsidRDefault="00E420C4" w:rsidP="00E420C4"/>
        </w:tc>
        <w:tc>
          <w:tcPr>
            <w:tcW w:w="6236" w:type="dxa"/>
          </w:tcPr>
          <w:p w14:paraId="23A3D055" w14:textId="77777777" w:rsidR="00E420C4" w:rsidRPr="00BA5FC2" w:rsidRDefault="00E420C4" w:rsidP="00E420C4"/>
        </w:tc>
      </w:tr>
      <w:tr w:rsidR="00E420C4" w14:paraId="53376C51" w14:textId="77777777" w:rsidTr="00E420C4">
        <w:tc>
          <w:tcPr>
            <w:tcW w:w="1255" w:type="dxa"/>
          </w:tcPr>
          <w:p w14:paraId="5A736333" w14:textId="77777777" w:rsidR="00E420C4" w:rsidRPr="00BA5FC2" w:rsidRDefault="00E420C4" w:rsidP="00E420C4"/>
        </w:tc>
        <w:tc>
          <w:tcPr>
            <w:tcW w:w="720" w:type="dxa"/>
          </w:tcPr>
          <w:p w14:paraId="17B16F73" w14:textId="77777777" w:rsidR="00E420C4" w:rsidRPr="00BA5FC2" w:rsidRDefault="00E420C4" w:rsidP="00E420C4"/>
        </w:tc>
        <w:tc>
          <w:tcPr>
            <w:tcW w:w="6236" w:type="dxa"/>
          </w:tcPr>
          <w:p w14:paraId="0D0D530A" w14:textId="77777777" w:rsidR="00E420C4" w:rsidRPr="00BA5FC2" w:rsidRDefault="00E420C4" w:rsidP="00E420C4"/>
        </w:tc>
      </w:tr>
      <w:tr w:rsidR="00E420C4" w14:paraId="11F2924D" w14:textId="77777777" w:rsidTr="00E420C4">
        <w:tc>
          <w:tcPr>
            <w:tcW w:w="1255" w:type="dxa"/>
          </w:tcPr>
          <w:p w14:paraId="1043366C" w14:textId="77777777" w:rsidR="00E420C4" w:rsidRPr="00BA5FC2" w:rsidRDefault="00E420C4" w:rsidP="00E420C4"/>
        </w:tc>
        <w:tc>
          <w:tcPr>
            <w:tcW w:w="720" w:type="dxa"/>
          </w:tcPr>
          <w:p w14:paraId="7D8B7C49" w14:textId="77777777" w:rsidR="00E420C4" w:rsidRPr="00BA5FC2" w:rsidRDefault="00E420C4" w:rsidP="00E420C4"/>
        </w:tc>
        <w:tc>
          <w:tcPr>
            <w:tcW w:w="6236" w:type="dxa"/>
          </w:tcPr>
          <w:p w14:paraId="6B2BFF6B" w14:textId="77777777" w:rsidR="00E420C4" w:rsidRPr="00BA5FC2" w:rsidRDefault="00E420C4" w:rsidP="00E420C4"/>
        </w:tc>
      </w:tr>
      <w:tr w:rsidR="00E420C4" w14:paraId="59B9587A" w14:textId="77777777" w:rsidTr="00E420C4">
        <w:tc>
          <w:tcPr>
            <w:tcW w:w="1255" w:type="dxa"/>
          </w:tcPr>
          <w:p w14:paraId="21E35324" w14:textId="77777777" w:rsidR="00E420C4" w:rsidRPr="00BA5FC2" w:rsidRDefault="00E420C4" w:rsidP="00E420C4"/>
        </w:tc>
        <w:tc>
          <w:tcPr>
            <w:tcW w:w="720" w:type="dxa"/>
          </w:tcPr>
          <w:p w14:paraId="28F94447" w14:textId="77777777" w:rsidR="00E420C4" w:rsidRPr="00BA5FC2" w:rsidRDefault="00E420C4" w:rsidP="00E420C4"/>
        </w:tc>
        <w:tc>
          <w:tcPr>
            <w:tcW w:w="6236" w:type="dxa"/>
          </w:tcPr>
          <w:p w14:paraId="7DBD141B" w14:textId="77777777" w:rsidR="00E420C4" w:rsidRPr="00BA5FC2" w:rsidRDefault="00E420C4" w:rsidP="00E420C4"/>
        </w:tc>
      </w:tr>
      <w:tr w:rsidR="00E420C4" w14:paraId="26AEE6D8" w14:textId="77777777" w:rsidTr="00E420C4">
        <w:tc>
          <w:tcPr>
            <w:tcW w:w="1255" w:type="dxa"/>
          </w:tcPr>
          <w:p w14:paraId="36842626" w14:textId="77777777" w:rsidR="00E420C4" w:rsidRPr="00BA5FC2" w:rsidRDefault="00E420C4" w:rsidP="00E420C4"/>
        </w:tc>
        <w:tc>
          <w:tcPr>
            <w:tcW w:w="720" w:type="dxa"/>
          </w:tcPr>
          <w:p w14:paraId="06B853E1" w14:textId="77777777" w:rsidR="00E420C4" w:rsidRPr="00BA5FC2" w:rsidRDefault="00E420C4" w:rsidP="00E420C4"/>
        </w:tc>
        <w:tc>
          <w:tcPr>
            <w:tcW w:w="6236" w:type="dxa"/>
          </w:tcPr>
          <w:p w14:paraId="68768A92" w14:textId="77777777" w:rsidR="00E420C4" w:rsidRPr="00BA5FC2" w:rsidRDefault="00E420C4" w:rsidP="00E420C4"/>
        </w:tc>
      </w:tr>
    </w:tbl>
    <w:p w14:paraId="1EDAC436" w14:textId="4F89FBBB" w:rsidR="001A7A9B" w:rsidRDefault="001A7A9B" w:rsidP="00BE5B00">
      <w:r>
        <w:br w:type="page"/>
      </w:r>
    </w:p>
    <w:p w14:paraId="723B2663" w14:textId="77777777" w:rsidR="001A48B8" w:rsidRPr="00BE2E5A" w:rsidRDefault="001A48B8" w:rsidP="001A48B8">
      <w:pPr>
        <w:pStyle w:val="TITLEATPREFACE"/>
        <w:spacing w:after="960"/>
      </w:pPr>
      <w:bookmarkStart w:id="9" w:name="_Toc2850695"/>
      <w:bookmarkStart w:id="10" w:name="_Toc69670089"/>
      <w:r>
        <w:lastRenderedPageBreak/>
        <w:t>LIST OF APPENDICES</w:t>
      </w:r>
      <w:bookmarkEnd w:id="9"/>
      <w:bookmarkEnd w:id="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1A48B8" w:rsidRPr="002E0652" w14:paraId="008F44EA" w14:textId="77777777" w:rsidTr="006161E4">
        <w:trPr>
          <w:trHeight w:val="501"/>
          <w:jc w:val="center"/>
        </w:trPr>
        <w:tc>
          <w:tcPr>
            <w:tcW w:w="1560" w:type="dxa"/>
          </w:tcPr>
          <w:p w14:paraId="623C9362" w14:textId="77777777" w:rsidR="001A48B8" w:rsidRPr="002E0652" w:rsidRDefault="001A48B8" w:rsidP="006161E4">
            <w:pPr>
              <w:pStyle w:val="TITLETOC1"/>
            </w:pPr>
            <w:r>
              <w:t>APPENDIX</w:t>
            </w:r>
          </w:p>
        </w:tc>
        <w:tc>
          <w:tcPr>
            <w:tcW w:w="5103" w:type="dxa"/>
          </w:tcPr>
          <w:p w14:paraId="48EEF456" w14:textId="77777777" w:rsidR="001A48B8" w:rsidRPr="002E0652" w:rsidRDefault="001A48B8" w:rsidP="006161E4">
            <w:pPr>
              <w:pStyle w:val="TitleTOC"/>
            </w:pPr>
            <w:r w:rsidRPr="002E0652">
              <w:t>TITLE</w:t>
            </w:r>
          </w:p>
        </w:tc>
        <w:tc>
          <w:tcPr>
            <w:tcW w:w="1547" w:type="dxa"/>
          </w:tcPr>
          <w:p w14:paraId="12206A00" w14:textId="77777777" w:rsidR="001A48B8" w:rsidRPr="002E0652" w:rsidRDefault="001A48B8" w:rsidP="006161E4">
            <w:pPr>
              <w:pStyle w:val="TitleTOC2"/>
            </w:pPr>
            <w:r w:rsidRPr="002E0652">
              <w:t>PAGE</w:t>
            </w:r>
          </w:p>
        </w:tc>
      </w:tr>
    </w:tbl>
    <w:p w14:paraId="413FBE4C" w14:textId="28ABE6CC" w:rsidR="00F63F74" w:rsidRDefault="001A48B8">
      <w:pPr>
        <w:pStyle w:val="TableofFigures"/>
        <w:rPr>
          <w:rFonts w:asciiTheme="minorHAnsi" w:eastAsiaTheme="minorEastAsia" w:hAnsiTheme="minorHAnsi"/>
          <w:sz w:val="22"/>
          <w:lang w:eastAsia="zh-CN"/>
        </w:rPr>
      </w:pPr>
      <w:r>
        <w:fldChar w:fldCharType="begin"/>
      </w:r>
      <w:r>
        <w:instrText xml:space="preserve"> TOC \h \z \c "APPENDIX" </w:instrText>
      </w:r>
      <w:r>
        <w:fldChar w:fldCharType="separate"/>
      </w:r>
      <w:hyperlink w:anchor="_Toc69591017" w:history="1">
        <w:r w:rsidR="00F63F74" w:rsidRPr="003C472A">
          <w:rPr>
            <w:rStyle w:val="Hyperlink"/>
          </w:rPr>
          <w:t>Appendix A</w:t>
        </w:r>
        <w:r w:rsidR="00F63F74">
          <w:rPr>
            <w:webHidden/>
          </w:rPr>
          <w:tab/>
        </w:r>
        <w:r w:rsidR="00F63F74">
          <w:rPr>
            <w:webHidden/>
          </w:rPr>
          <w:fldChar w:fldCharType="begin"/>
        </w:r>
        <w:r w:rsidR="00F63F74">
          <w:rPr>
            <w:webHidden/>
          </w:rPr>
          <w:instrText xml:space="preserve"> PAGEREF _Toc69591017 \h </w:instrText>
        </w:r>
        <w:r w:rsidR="00F63F74">
          <w:rPr>
            <w:webHidden/>
          </w:rPr>
        </w:r>
        <w:r w:rsidR="00F63F74">
          <w:rPr>
            <w:webHidden/>
          </w:rPr>
          <w:fldChar w:fldCharType="separate"/>
        </w:r>
        <w:r w:rsidR="00C1060F">
          <w:rPr>
            <w:webHidden/>
          </w:rPr>
          <w:t>41</w:t>
        </w:r>
        <w:r w:rsidR="00F63F74">
          <w:rPr>
            <w:webHidden/>
          </w:rPr>
          <w:fldChar w:fldCharType="end"/>
        </w:r>
      </w:hyperlink>
    </w:p>
    <w:p w14:paraId="67299775" w14:textId="457431FD" w:rsidR="001A48B8" w:rsidRDefault="001A48B8" w:rsidP="001A48B8">
      <w:pPr>
        <w:pStyle w:val="TableofFigures"/>
      </w:pPr>
      <w:r>
        <w:fldChar w:fldCharType="end"/>
      </w:r>
    </w:p>
    <w:p w14:paraId="41A463E5" w14:textId="77777777" w:rsidR="001A48B8" w:rsidRDefault="001A48B8" w:rsidP="001A48B8">
      <w:pPr>
        <w:spacing w:after="200" w:line="276" w:lineRule="auto"/>
      </w:pPr>
    </w:p>
    <w:p w14:paraId="7B8B1AFC" w14:textId="77777777" w:rsidR="001A48B8" w:rsidRDefault="001A48B8" w:rsidP="00BE5B00"/>
    <w:p w14:paraId="7FB6DDC4" w14:textId="77777777" w:rsidR="00FD68B0" w:rsidRDefault="00FD68B0" w:rsidP="006771D0">
      <w:pPr>
        <w:pStyle w:val="Para4lines"/>
        <w:spacing w:after="960"/>
        <w:sectPr w:rsidR="00FD68B0" w:rsidSect="00370AF3">
          <w:footerReference w:type="first" r:id="rId14"/>
          <w:pgSz w:w="11907" w:h="16840" w:code="9"/>
          <w:pgMar w:top="1412" w:right="1843" w:bottom="1412" w:left="1843" w:header="709" w:footer="709" w:gutter="0"/>
          <w:pgNumType w:fmt="lowerRoman" w:start="2"/>
          <w:cols w:space="708"/>
          <w:titlePg/>
          <w:docGrid w:linePitch="360"/>
        </w:sectPr>
      </w:pPr>
    </w:p>
    <w:p w14:paraId="25669633" w14:textId="77777777" w:rsidR="00D8401E" w:rsidRPr="00D8401E" w:rsidRDefault="00353DB5" w:rsidP="00C5547F">
      <w:pPr>
        <w:pStyle w:val="Heading1"/>
        <w:tabs>
          <w:tab w:val="clear" w:pos="3417"/>
        </w:tabs>
        <w:spacing w:after="960"/>
        <w:ind w:left="0"/>
      </w:pPr>
      <w:r>
        <w:lastRenderedPageBreak/>
        <w:br/>
      </w:r>
      <w:r>
        <w:br/>
      </w:r>
      <w:r>
        <w:br/>
      </w:r>
      <w:bookmarkStart w:id="11" w:name="_Toc465540425"/>
      <w:bookmarkStart w:id="12" w:name="_Toc69670090"/>
      <w:bookmarkEnd w:id="11"/>
      <w:r w:rsidR="00312251" w:rsidRPr="004E43AB">
        <w:t>INTRODUCTION</w:t>
      </w:r>
      <w:bookmarkEnd w:id="12"/>
    </w:p>
    <w:p w14:paraId="6B9CEEE0" w14:textId="3D5011ED" w:rsidR="00312251" w:rsidRDefault="00FD7BA1" w:rsidP="0012768B">
      <w:pPr>
        <w:pStyle w:val="Heading2"/>
        <w:spacing w:after="480"/>
      </w:pPr>
      <w:bookmarkStart w:id="13" w:name="_Toc69670091"/>
      <w:r>
        <w:t>Introduction</w:t>
      </w:r>
      <w:bookmarkEnd w:id="13"/>
    </w:p>
    <w:p w14:paraId="35591DB6" w14:textId="23DFA643" w:rsidR="00526A85" w:rsidRDefault="00A21AFF" w:rsidP="003840C8">
      <w:pPr>
        <w:pStyle w:val="Para2lines"/>
        <w:spacing w:after="480"/>
        <w:rPr>
          <w:lang w:val="en-US"/>
        </w:rPr>
      </w:pPr>
      <w:r>
        <w:rPr>
          <w:lang w:val="en-US"/>
        </w:rPr>
        <w:t xml:space="preserve">According to </w:t>
      </w:r>
      <w:proofErr w:type="spellStart"/>
      <w:r>
        <w:rPr>
          <w:lang w:val="en-US"/>
        </w:rPr>
        <w:t>Kuikkaniemi</w:t>
      </w:r>
      <w:proofErr w:type="spellEnd"/>
      <w:r>
        <w:rPr>
          <w:lang w:val="en-US"/>
        </w:rPr>
        <w:t xml:space="preserve"> </w:t>
      </w:r>
      <w:r w:rsidRPr="002365DD">
        <w:rPr>
          <w:lang w:val="en-US"/>
        </w:rPr>
        <w:t>et al</w:t>
      </w:r>
      <w:r w:rsidR="00611AE1">
        <w:rPr>
          <w:lang w:val="en-US"/>
        </w:rPr>
        <w:t>.</w:t>
      </w:r>
      <w:r w:rsidRPr="002365DD">
        <w:rPr>
          <w:lang w:val="en-US"/>
        </w:rPr>
        <w:t xml:space="preserve"> </w:t>
      </w:r>
      <w:r w:rsidRPr="00A21AFF">
        <w:rPr>
          <w:lang w:val="en-US"/>
        </w:rPr>
        <w:t>(</w:t>
      </w:r>
      <w:r>
        <w:rPr>
          <w:lang w:val="en-US"/>
        </w:rPr>
        <w:t>2010, April</w:t>
      </w:r>
      <w:r w:rsidRPr="00A21AFF">
        <w:rPr>
          <w:lang w:val="en-US"/>
        </w:rPr>
        <w:t>)</w:t>
      </w:r>
      <w:r>
        <w:rPr>
          <w:lang w:val="en-US"/>
        </w:rPr>
        <w:t>, f</w:t>
      </w:r>
      <w:r w:rsidR="00B856AF">
        <w:rPr>
          <w:lang w:val="en-US"/>
        </w:rPr>
        <w:t>irst-person shoot</w:t>
      </w:r>
      <w:r w:rsidR="0068021F">
        <w:rPr>
          <w:lang w:val="en-US"/>
        </w:rPr>
        <w:t>er</w:t>
      </w:r>
      <w:r w:rsidR="00C374DD">
        <w:rPr>
          <w:lang w:val="en-US"/>
        </w:rPr>
        <w:t xml:space="preserve"> (FPS)</w:t>
      </w:r>
      <w:r w:rsidR="00B856AF">
        <w:rPr>
          <w:lang w:val="en-US"/>
        </w:rPr>
        <w:t xml:space="preserve"> games</w:t>
      </w:r>
      <w:r>
        <w:rPr>
          <w:lang w:val="en-US"/>
        </w:rPr>
        <w:t xml:space="preserve"> is a well-known video game category which focus on the first-person perspective and provides</w:t>
      </w:r>
      <w:r w:rsidR="00C374DD">
        <w:rPr>
          <w:lang w:val="en-US"/>
        </w:rPr>
        <w:t xml:space="preserve"> a</w:t>
      </w:r>
      <w:r>
        <w:rPr>
          <w:lang w:val="en-US"/>
        </w:rPr>
        <w:t xml:space="preserve"> gaming platform of firearm-based combat.</w:t>
      </w:r>
      <w:r w:rsidR="00C374DD">
        <w:rPr>
          <w:lang w:val="en-US"/>
        </w:rPr>
        <w:t xml:space="preserve"> The first-person perspective is set on an avatar</w:t>
      </w:r>
      <w:r w:rsidR="00AB10E4">
        <w:rPr>
          <w:lang w:val="en-US"/>
        </w:rPr>
        <w:t xml:space="preserve">’s point of view which allows the player </w:t>
      </w:r>
      <w:r w:rsidR="00E05E8E">
        <w:rPr>
          <w:lang w:val="en-US"/>
        </w:rPr>
        <w:t>to experience</w:t>
      </w:r>
      <w:r w:rsidR="00AB10E4">
        <w:rPr>
          <w:lang w:val="en-US"/>
        </w:rPr>
        <w:t xml:space="preserve"> the game through the view of the avatar to provide a better immersive feel that the player can observe and interact with the environment around the avatar (</w:t>
      </w:r>
      <w:proofErr w:type="spellStart"/>
      <w:r w:rsidR="00AB10E4">
        <w:rPr>
          <w:lang w:val="en-US"/>
        </w:rPr>
        <w:t>Deniso</w:t>
      </w:r>
      <w:r w:rsidR="009474CF">
        <w:rPr>
          <w:lang w:val="en-US"/>
        </w:rPr>
        <w:t>v</w:t>
      </w:r>
      <w:r w:rsidR="00AB10E4">
        <w:rPr>
          <w:lang w:val="en-US"/>
        </w:rPr>
        <w:t>a</w:t>
      </w:r>
      <w:proofErr w:type="spellEnd"/>
      <w:r w:rsidR="00AB10E4">
        <w:rPr>
          <w:lang w:val="en-US"/>
        </w:rPr>
        <w:t xml:space="preserve"> and Cairns, 2015</w:t>
      </w:r>
      <w:r w:rsidR="00B41CC3">
        <w:rPr>
          <w:lang w:val="en-US"/>
        </w:rPr>
        <w:t>,</w:t>
      </w:r>
      <w:r w:rsidR="00D8666B">
        <w:rPr>
          <w:lang w:val="en-US"/>
        </w:rPr>
        <w:t xml:space="preserve"> April</w:t>
      </w:r>
      <w:r w:rsidR="00AB10E4">
        <w:rPr>
          <w:lang w:val="en-US"/>
        </w:rPr>
        <w:t>)</w:t>
      </w:r>
      <w:r w:rsidR="002E1276">
        <w:rPr>
          <w:lang w:val="en-US"/>
        </w:rPr>
        <w:t>.</w:t>
      </w:r>
      <w:r w:rsidR="00A241BF">
        <w:rPr>
          <w:lang w:val="en-US"/>
        </w:rPr>
        <w:t xml:space="preserve"> </w:t>
      </w:r>
      <w:r w:rsidR="00192F2E">
        <w:rPr>
          <w:lang w:val="en-US"/>
        </w:rPr>
        <w:t>Normally</w:t>
      </w:r>
      <w:r w:rsidR="003363BD">
        <w:rPr>
          <w:lang w:val="en-US"/>
        </w:rPr>
        <w:t>,</w:t>
      </w:r>
      <w:r w:rsidR="00192F2E">
        <w:rPr>
          <w:lang w:val="en-US"/>
        </w:rPr>
        <w:t xml:space="preserve"> </w:t>
      </w:r>
      <w:r w:rsidR="004A1DA2">
        <w:rPr>
          <w:lang w:val="en-US"/>
        </w:rPr>
        <w:t>the</w:t>
      </w:r>
      <w:r w:rsidR="00A241BF">
        <w:rPr>
          <w:lang w:val="en-US"/>
        </w:rPr>
        <w:t xml:space="preserve"> FPS games will let the player able to see an arm </w:t>
      </w:r>
      <w:r w:rsidR="00C01000">
        <w:rPr>
          <w:lang w:val="en-US"/>
        </w:rPr>
        <w:t>(or pair of arms) which is either empty-handed or holding any type of weapon such as pistol or knife (Grimshaw, Charlton and Jagger, 2011). This weapon will let the player able to interact with the target in the games which can be either programmed character or player.</w:t>
      </w:r>
      <w:r w:rsidR="00192F2E">
        <w:rPr>
          <w:lang w:val="en-US"/>
        </w:rPr>
        <w:t xml:space="preserve"> </w:t>
      </w:r>
      <w:r w:rsidR="00957FA1">
        <w:rPr>
          <w:lang w:val="en-US"/>
        </w:rPr>
        <w:t xml:space="preserve">One of the simplest </w:t>
      </w:r>
      <w:r w:rsidR="00ED27B1">
        <w:rPr>
          <w:lang w:val="en-US"/>
        </w:rPr>
        <w:t>interactions</w:t>
      </w:r>
      <w:r w:rsidR="003D2971">
        <w:rPr>
          <w:lang w:val="en-US"/>
        </w:rPr>
        <w:t xml:space="preserve"> is to aim and shoot the target until the target is taken down.</w:t>
      </w:r>
    </w:p>
    <w:p w14:paraId="3E63694E" w14:textId="5EDD1161" w:rsidR="00526A85" w:rsidRDefault="00526A85" w:rsidP="00726FAF">
      <w:pPr>
        <w:pStyle w:val="Para4lines"/>
        <w:spacing w:after="960"/>
        <w:rPr>
          <w:lang w:val="en-US"/>
        </w:rPr>
      </w:pPr>
      <w:r>
        <w:rPr>
          <w:lang w:val="en-US"/>
        </w:rPr>
        <w:t xml:space="preserve">Hand gestures is a simple </w:t>
      </w:r>
      <w:r w:rsidR="0077706B">
        <w:rPr>
          <w:lang w:val="en-US"/>
        </w:rPr>
        <w:t>communication method</w:t>
      </w:r>
      <w:r>
        <w:rPr>
          <w:lang w:val="en-US"/>
        </w:rPr>
        <w:t xml:space="preserve"> for the user to interact with the computer and no advance training is needed for the user to understand the way to communicate with the computer (Hamza, Anand, </w:t>
      </w:r>
      <w:proofErr w:type="spellStart"/>
      <w:r>
        <w:rPr>
          <w:lang w:val="en-US"/>
        </w:rPr>
        <w:t>Shvhare</w:t>
      </w:r>
      <w:proofErr w:type="spellEnd"/>
      <w:r>
        <w:rPr>
          <w:lang w:val="en-US"/>
        </w:rPr>
        <w:t xml:space="preserve"> and Gaurav, 2017).</w:t>
      </w:r>
      <w:r w:rsidR="001971A0">
        <w:rPr>
          <w:lang w:val="en-US"/>
        </w:rPr>
        <w:t xml:space="preserve"> </w:t>
      </w:r>
      <w:r w:rsidR="009E2B4D">
        <w:rPr>
          <w:lang w:val="en-US"/>
        </w:rPr>
        <w:t>By using hand gestures</w:t>
      </w:r>
      <w:r w:rsidR="006716DD">
        <w:rPr>
          <w:lang w:val="en-US"/>
        </w:rPr>
        <w:t xml:space="preserve"> interaction</w:t>
      </w:r>
      <w:r w:rsidR="009E2B4D">
        <w:rPr>
          <w:lang w:val="en-US"/>
        </w:rPr>
        <w:t xml:space="preserve">, the user </w:t>
      </w:r>
      <w:r w:rsidR="006716DD">
        <w:rPr>
          <w:lang w:val="en-US"/>
        </w:rPr>
        <w:t xml:space="preserve">will only need to know the pre-defined hand shape and movement that match the instruction set up by the programmer to execute certain command to the computer. According to </w:t>
      </w:r>
      <w:proofErr w:type="spellStart"/>
      <w:r w:rsidR="006716DD">
        <w:rPr>
          <w:lang w:val="en-US"/>
        </w:rPr>
        <w:t>Dardas</w:t>
      </w:r>
      <w:proofErr w:type="spellEnd"/>
      <w:r w:rsidR="006716DD">
        <w:rPr>
          <w:lang w:val="en-US"/>
        </w:rPr>
        <w:t xml:space="preserve">, Silva and El </w:t>
      </w:r>
      <w:proofErr w:type="spellStart"/>
      <w:r w:rsidR="006716DD">
        <w:rPr>
          <w:lang w:val="en-US"/>
        </w:rPr>
        <w:t>Saddik</w:t>
      </w:r>
      <w:proofErr w:type="spellEnd"/>
      <w:r w:rsidR="006716DD">
        <w:rPr>
          <w:lang w:val="en-US"/>
        </w:rPr>
        <w:t xml:space="preserve"> (2014), The advantages of hand gestures control in video game is that the user can interact with the computer without physical contact and make the interaction process become more natural, immersive and comfortable.</w:t>
      </w:r>
    </w:p>
    <w:p w14:paraId="7E850B18" w14:textId="46482ACF" w:rsidR="008D6EBB" w:rsidRDefault="008D6EBB" w:rsidP="00015484">
      <w:pPr>
        <w:pStyle w:val="Para2lines"/>
        <w:spacing w:after="480"/>
        <w:ind w:firstLine="0"/>
      </w:pPr>
    </w:p>
    <w:p w14:paraId="2D3EF4C2" w14:textId="271F4E75" w:rsidR="009F09F1" w:rsidRDefault="009F09F1" w:rsidP="0012768B">
      <w:pPr>
        <w:pStyle w:val="Heading2"/>
        <w:spacing w:after="480"/>
      </w:pPr>
      <w:bookmarkStart w:id="14" w:name="_Toc69670092"/>
      <w:r>
        <w:lastRenderedPageBreak/>
        <w:t xml:space="preserve">Problem </w:t>
      </w:r>
      <w:r w:rsidRPr="003E6A1B">
        <w:t>Background</w:t>
      </w:r>
      <w:bookmarkEnd w:id="14"/>
    </w:p>
    <w:p w14:paraId="39E29F2A" w14:textId="64DC5C90" w:rsidR="0076120A" w:rsidRDefault="00D84AEB" w:rsidP="0076120A">
      <w:pPr>
        <w:pStyle w:val="Para4lines"/>
        <w:spacing w:after="960"/>
        <w:rPr>
          <w:lang w:val="en-US"/>
        </w:rPr>
      </w:pPr>
      <w:r>
        <w:rPr>
          <w:lang w:val="en-US"/>
        </w:rPr>
        <w:t>The improvement of technology in computer science makes the customer in gaming industry wants to play the computer games that involved body movements which is close to the actual ways the people will do in real life</w:t>
      </w:r>
      <w:r w:rsidR="00F1342C">
        <w:rPr>
          <w:lang w:val="en-US"/>
        </w:rPr>
        <w:t xml:space="preserve"> (</w:t>
      </w:r>
      <w:proofErr w:type="spellStart"/>
      <w:r w:rsidR="00F1342C">
        <w:rPr>
          <w:lang w:val="en-US"/>
        </w:rPr>
        <w:t>Roccetti</w:t>
      </w:r>
      <w:proofErr w:type="spellEnd"/>
      <w:r w:rsidR="00F1342C">
        <w:rPr>
          <w:lang w:val="en-US"/>
        </w:rPr>
        <w:t xml:space="preserve">, </w:t>
      </w:r>
      <w:proofErr w:type="spellStart"/>
      <w:r w:rsidR="00F1342C">
        <w:rPr>
          <w:lang w:val="en-US"/>
        </w:rPr>
        <w:t>Marfia</w:t>
      </w:r>
      <w:proofErr w:type="spellEnd"/>
      <w:r w:rsidR="00F1342C">
        <w:rPr>
          <w:lang w:val="en-US"/>
        </w:rPr>
        <w:t xml:space="preserve"> and Semeraro, 2012)</w:t>
      </w:r>
      <w:r>
        <w:rPr>
          <w:lang w:val="en-US"/>
        </w:rPr>
        <w:t>. Some user feels bored in playing games through traditional interface such as keyboard and m</w:t>
      </w:r>
      <w:r w:rsidR="00E16F84">
        <w:rPr>
          <w:lang w:val="en-US"/>
        </w:rPr>
        <w:t>ouse</w:t>
      </w:r>
      <w:r>
        <w:rPr>
          <w:lang w:val="en-US"/>
        </w:rPr>
        <w:t xml:space="preserve">. Hand gesture control can let the user play the </w:t>
      </w:r>
      <w:r w:rsidR="00F36C27">
        <w:rPr>
          <w:lang w:val="en-US"/>
        </w:rPr>
        <w:t>video</w:t>
      </w:r>
      <w:r>
        <w:rPr>
          <w:lang w:val="en-US"/>
        </w:rPr>
        <w:t xml:space="preserve"> game with some predefined hand pattern and movement which is more realistic and entertaining to play.</w:t>
      </w:r>
      <w:r w:rsidR="004D4EC5">
        <w:rPr>
          <w:lang w:val="en-US"/>
        </w:rPr>
        <w:t xml:space="preserve"> This is because hand gestures are consider</w:t>
      </w:r>
      <w:r w:rsidR="00F36C27">
        <w:rPr>
          <w:lang w:val="en-US"/>
        </w:rPr>
        <w:t>ed</w:t>
      </w:r>
      <w:r w:rsidR="004D4EC5">
        <w:rPr>
          <w:lang w:val="en-US"/>
        </w:rPr>
        <w:t xml:space="preserve"> as the most natural and flexible communication media to transfer the command to the computerized devices</w:t>
      </w:r>
      <w:r w:rsidR="00196DB6">
        <w:rPr>
          <w:lang w:val="en-US"/>
        </w:rPr>
        <w:t xml:space="preserve"> in compare with the other interface such as keyboard or m</w:t>
      </w:r>
      <w:r w:rsidR="00E16F84">
        <w:rPr>
          <w:lang w:val="en-US"/>
        </w:rPr>
        <w:t>ouse</w:t>
      </w:r>
      <w:r w:rsidR="00196DB6">
        <w:rPr>
          <w:lang w:val="en-US"/>
        </w:rPr>
        <w:t xml:space="preserve"> (Chen, Lin and Yang, 2010</w:t>
      </w:r>
      <w:r w:rsidR="0092286B">
        <w:rPr>
          <w:lang w:val="en-US"/>
        </w:rPr>
        <w:t>,</w:t>
      </w:r>
      <w:r w:rsidR="00196DB6">
        <w:rPr>
          <w:lang w:val="en-US"/>
        </w:rPr>
        <w:t xml:space="preserve"> June)</w:t>
      </w:r>
      <w:r w:rsidR="004D4EC5">
        <w:rPr>
          <w:lang w:val="en-US"/>
        </w:rPr>
        <w:t>.</w:t>
      </w:r>
      <w:r w:rsidR="00C87DF4">
        <w:rPr>
          <w:lang w:val="en-US"/>
        </w:rPr>
        <w:t xml:space="preserve"> According to </w:t>
      </w:r>
      <w:proofErr w:type="spellStart"/>
      <w:r w:rsidR="00C87DF4">
        <w:rPr>
          <w:lang w:val="en-US"/>
        </w:rPr>
        <w:t>Roccetti</w:t>
      </w:r>
      <w:proofErr w:type="spellEnd"/>
      <w:r w:rsidR="006576FC">
        <w:rPr>
          <w:lang w:val="en-US"/>
        </w:rPr>
        <w:t xml:space="preserve"> </w:t>
      </w:r>
      <w:r w:rsidR="006576FC" w:rsidRPr="00471D0E">
        <w:rPr>
          <w:lang w:val="en-US"/>
        </w:rPr>
        <w:t>et al</w:t>
      </w:r>
      <w:r w:rsidR="00611AE1">
        <w:rPr>
          <w:lang w:val="en-US"/>
        </w:rPr>
        <w:t>.</w:t>
      </w:r>
      <w:r w:rsidR="00C87DF4">
        <w:rPr>
          <w:lang w:val="en-US"/>
        </w:rPr>
        <w:t xml:space="preserve"> (2012), although the price of the </w:t>
      </w:r>
      <w:r w:rsidR="006F27D0">
        <w:rPr>
          <w:lang w:val="en-US"/>
        </w:rPr>
        <w:t xml:space="preserve">equipment that act as the sensor of the hand gestures such as </w:t>
      </w:r>
      <w:r w:rsidR="000E0A50">
        <w:rPr>
          <w:lang w:val="en-US"/>
        </w:rPr>
        <w:t>Leap Motion Controller</w:t>
      </w:r>
      <w:r w:rsidR="006F27D0">
        <w:rPr>
          <w:lang w:val="en-US"/>
        </w:rPr>
        <w:t xml:space="preserve"> and XBOX360 Kinect Sensor has gradually decreased, it is still more worthy if there is a solution to make the simple webcam act as the device to capture the hand gesture input.</w:t>
      </w:r>
      <w:r w:rsidR="003B3553">
        <w:rPr>
          <w:lang w:val="en-US"/>
        </w:rPr>
        <w:t xml:space="preserve"> </w:t>
      </w:r>
      <w:r w:rsidR="00314721">
        <w:rPr>
          <w:lang w:val="en-US"/>
        </w:rPr>
        <w:t xml:space="preserve">Although webcam cannot provide the depth information of the environment, but the use of </w:t>
      </w:r>
      <w:r w:rsidR="00C67108">
        <w:rPr>
          <w:lang w:val="en-US"/>
        </w:rPr>
        <w:t>image processing</w:t>
      </w:r>
      <w:r w:rsidR="00314721">
        <w:rPr>
          <w:lang w:val="en-US"/>
        </w:rPr>
        <w:t xml:space="preserve"> </w:t>
      </w:r>
      <w:r w:rsidR="00C67108">
        <w:rPr>
          <w:lang w:val="en-US"/>
        </w:rPr>
        <w:t>can</w:t>
      </w:r>
      <w:r w:rsidR="008B6C47">
        <w:rPr>
          <w:lang w:val="en-US"/>
        </w:rPr>
        <w:t xml:space="preserve"> still</w:t>
      </w:r>
      <w:r w:rsidR="00C67108">
        <w:rPr>
          <w:lang w:val="en-US"/>
        </w:rPr>
        <w:t xml:space="preserve"> </w:t>
      </w:r>
      <w:r w:rsidR="001C0A30">
        <w:rPr>
          <w:lang w:val="en-US"/>
        </w:rPr>
        <w:t>detect the hand gesture with the information provided by the webcam</w:t>
      </w:r>
      <w:r w:rsidR="00BF299B">
        <w:rPr>
          <w:lang w:val="en-US"/>
        </w:rPr>
        <w:t xml:space="preserve"> in real</w:t>
      </w:r>
      <w:r w:rsidR="002479D0">
        <w:rPr>
          <w:lang w:val="en-US"/>
        </w:rPr>
        <w:t>-</w:t>
      </w:r>
      <w:r w:rsidR="00BF299B">
        <w:rPr>
          <w:lang w:val="en-US"/>
        </w:rPr>
        <w:t>time manner</w:t>
      </w:r>
      <w:r w:rsidR="004F2B43">
        <w:rPr>
          <w:lang w:val="en-US"/>
        </w:rPr>
        <w:t xml:space="preserve"> (Hamza</w:t>
      </w:r>
      <w:r w:rsidR="009E2406">
        <w:rPr>
          <w:lang w:val="en-US"/>
        </w:rPr>
        <w:t xml:space="preserve"> et al</w:t>
      </w:r>
      <w:r w:rsidR="00611AE1">
        <w:rPr>
          <w:lang w:val="en-US"/>
        </w:rPr>
        <w:t>.</w:t>
      </w:r>
      <w:r w:rsidR="009E2406">
        <w:rPr>
          <w:lang w:val="en-US"/>
        </w:rPr>
        <w:t xml:space="preserve">, </w:t>
      </w:r>
      <w:r w:rsidR="004F2B43">
        <w:rPr>
          <w:lang w:val="en-US"/>
        </w:rPr>
        <w:t>2017)</w:t>
      </w:r>
      <w:r w:rsidR="001C0A30">
        <w:rPr>
          <w:lang w:val="en-US"/>
        </w:rPr>
        <w:t>.</w:t>
      </w:r>
    </w:p>
    <w:p w14:paraId="4600F090" w14:textId="77777777" w:rsidR="00FD7BA1" w:rsidRDefault="001D2EA2" w:rsidP="0012768B">
      <w:pPr>
        <w:pStyle w:val="Heading2"/>
        <w:spacing w:after="480"/>
      </w:pPr>
      <w:bookmarkStart w:id="15" w:name="_Toc69670093"/>
      <w:r>
        <w:t xml:space="preserve">Project </w:t>
      </w:r>
      <w:r w:rsidR="00FD7BA1">
        <w:t>Aim</w:t>
      </w:r>
      <w:bookmarkEnd w:id="15"/>
    </w:p>
    <w:p w14:paraId="2D19AA24" w14:textId="31AB38C5" w:rsidR="00FD7BA1" w:rsidRDefault="00A20FE6" w:rsidP="00C34E99">
      <w:pPr>
        <w:pStyle w:val="Para4lines"/>
        <w:spacing w:after="960"/>
        <w:rPr>
          <w:lang w:val="en-US"/>
        </w:rPr>
      </w:pPr>
      <w:r>
        <w:rPr>
          <w:lang w:val="en-US"/>
        </w:rPr>
        <w:t>The aim of this project is t</w:t>
      </w:r>
      <w:r w:rsidR="002C2651">
        <w:rPr>
          <w:lang w:val="en-US"/>
        </w:rPr>
        <w:t>o develop a first-person shoot</w:t>
      </w:r>
      <w:r w:rsidR="004600FF">
        <w:rPr>
          <w:lang w:val="en-US"/>
        </w:rPr>
        <w:t>er</w:t>
      </w:r>
      <w:r w:rsidR="002C2651">
        <w:rPr>
          <w:lang w:val="en-US"/>
        </w:rPr>
        <w:t xml:space="preserve"> game which can be played through hand gesture with the input from webcam.</w:t>
      </w:r>
    </w:p>
    <w:p w14:paraId="6A9A3603" w14:textId="77777777" w:rsidR="00A328BA" w:rsidRPr="00FD7BA1" w:rsidRDefault="00A328BA" w:rsidP="00C34E99">
      <w:pPr>
        <w:pStyle w:val="Para4lines"/>
        <w:spacing w:after="960"/>
        <w:rPr>
          <w:lang w:val="en-US"/>
        </w:rPr>
      </w:pPr>
    </w:p>
    <w:p w14:paraId="4CA0FB26" w14:textId="77777777" w:rsidR="009F09F1" w:rsidRDefault="001D2EA2" w:rsidP="0012768B">
      <w:pPr>
        <w:pStyle w:val="Heading2"/>
        <w:spacing w:after="480"/>
      </w:pPr>
      <w:bookmarkStart w:id="16" w:name="_Toc69670094"/>
      <w:r>
        <w:lastRenderedPageBreak/>
        <w:t xml:space="preserve">Project </w:t>
      </w:r>
      <w:r w:rsidR="00FD7BA1">
        <w:t>Objectives</w:t>
      </w:r>
      <w:bookmarkEnd w:id="16"/>
    </w:p>
    <w:p w14:paraId="4C0FAACD" w14:textId="723FC9DF" w:rsidR="00A328BA" w:rsidRPr="00A328BA" w:rsidRDefault="00FD7BA1" w:rsidP="00A92714">
      <w:pPr>
        <w:pStyle w:val="Para2lines"/>
        <w:spacing w:after="480"/>
        <w:rPr>
          <w:lang w:val="en-US"/>
        </w:rPr>
      </w:pPr>
      <w:r>
        <w:rPr>
          <w:lang w:val="en-US"/>
        </w:rPr>
        <w:t xml:space="preserve">The objectives of the </w:t>
      </w:r>
      <w:r w:rsidR="001D2EA2">
        <w:rPr>
          <w:lang w:val="en-US"/>
        </w:rPr>
        <w:t>project</w:t>
      </w:r>
      <w:r>
        <w:rPr>
          <w:lang w:val="en-US"/>
        </w:rPr>
        <w:t xml:space="preserve"> are:</w:t>
      </w:r>
    </w:p>
    <w:p w14:paraId="7912EACD" w14:textId="04A76590" w:rsidR="00FD7BA1" w:rsidRPr="00A328BA" w:rsidRDefault="00FD7BA1" w:rsidP="00A328BA">
      <w:pPr>
        <w:pStyle w:val="ParagraphItemize"/>
        <w:numPr>
          <w:ilvl w:val="0"/>
          <w:numId w:val="16"/>
        </w:numPr>
      </w:pPr>
      <w:r w:rsidRPr="00A328BA">
        <w:t xml:space="preserve">To </w:t>
      </w:r>
      <w:r w:rsidR="00F47777" w:rsidRPr="00A328BA">
        <w:t>analyse</w:t>
      </w:r>
      <w:r w:rsidR="009F06FA" w:rsidRPr="00A328BA">
        <w:t xml:space="preserve"> the requirements of first-person shoot</w:t>
      </w:r>
      <w:r w:rsidR="004600FF" w:rsidRPr="00A328BA">
        <w:t>er</w:t>
      </w:r>
      <w:r w:rsidR="009F06FA" w:rsidRPr="00A328BA">
        <w:t xml:space="preserve"> games controlled using hand gestures.</w:t>
      </w:r>
      <w:r w:rsidRPr="00A328BA">
        <w:t xml:space="preserve"> </w:t>
      </w:r>
    </w:p>
    <w:p w14:paraId="65C6B893" w14:textId="2AC0B264" w:rsidR="00FD7BA1" w:rsidRPr="00A328BA" w:rsidRDefault="009F06FA" w:rsidP="00A328BA">
      <w:pPr>
        <w:pStyle w:val="ParagraphItemize"/>
        <w:numPr>
          <w:ilvl w:val="0"/>
          <w:numId w:val="16"/>
        </w:numPr>
      </w:pPr>
      <w:r w:rsidRPr="00A328BA">
        <w:t>To design a personal computer</w:t>
      </w:r>
      <w:r w:rsidR="006576FC" w:rsidRPr="00A328BA">
        <w:t xml:space="preserve"> </w:t>
      </w:r>
      <w:r w:rsidR="00E47B44" w:rsidRPr="00A328BA">
        <w:t>(PC)</w:t>
      </w:r>
      <w:r w:rsidRPr="00A328BA">
        <w:t xml:space="preserve"> game controlled by hand gestures.</w:t>
      </w:r>
    </w:p>
    <w:p w14:paraId="13A3D438" w14:textId="25C1FB95" w:rsidR="00FD7BA1" w:rsidRPr="00A328BA" w:rsidRDefault="009F06FA" w:rsidP="00A328BA">
      <w:pPr>
        <w:pStyle w:val="ParagraphItemize"/>
        <w:numPr>
          <w:ilvl w:val="0"/>
          <w:numId w:val="16"/>
        </w:numPr>
      </w:pPr>
      <w:r w:rsidRPr="00A328BA">
        <w:t>To implement the image processing algorithm through input from webcam.</w:t>
      </w:r>
    </w:p>
    <w:p w14:paraId="557B0E0F" w14:textId="60E7EC83" w:rsidR="00726FAF" w:rsidRDefault="00FD7BA1" w:rsidP="00726FAF">
      <w:pPr>
        <w:pStyle w:val="ParagraphItemize"/>
        <w:numPr>
          <w:ilvl w:val="0"/>
          <w:numId w:val="16"/>
        </w:numPr>
      </w:pPr>
      <w:r w:rsidRPr="00A328BA">
        <w:t xml:space="preserve">To </w:t>
      </w:r>
      <w:r w:rsidR="00140492" w:rsidRPr="00A328BA">
        <w:t xml:space="preserve">evaluate the </w:t>
      </w:r>
      <w:r w:rsidR="00910908" w:rsidRPr="00A328BA">
        <w:t>potential of webcam that can replace the use of other</w:t>
      </w:r>
      <w:r w:rsidR="00A707A2" w:rsidRPr="00A328BA">
        <w:t xml:space="preserve"> </w:t>
      </w:r>
      <w:r w:rsidR="004470E8" w:rsidRPr="00A328BA">
        <w:t>hand gesture</w:t>
      </w:r>
      <w:r w:rsidR="00910908" w:rsidRPr="00A328BA">
        <w:t xml:space="preserve"> sensor.</w:t>
      </w:r>
    </w:p>
    <w:p w14:paraId="3C693CF9" w14:textId="77777777" w:rsidR="00726FAF" w:rsidRPr="00726FAF" w:rsidRDefault="00726FAF" w:rsidP="00726FAF">
      <w:pPr>
        <w:pStyle w:val="Para4lines"/>
        <w:spacing w:after="960"/>
      </w:pPr>
    </w:p>
    <w:p w14:paraId="5A8312CE" w14:textId="77777777" w:rsidR="009F09F1" w:rsidRDefault="001D2EA2" w:rsidP="0012768B">
      <w:pPr>
        <w:pStyle w:val="Heading2"/>
        <w:spacing w:after="480"/>
      </w:pPr>
      <w:bookmarkStart w:id="17" w:name="_Toc69670095"/>
      <w:r>
        <w:t>Project</w:t>
      </w:r>
      <w:r w:rsidR="009F09F1">
        <w:t xml:space="preserve"> </w:t>
      </w:r>
      <w:r w:rsidR="00FD7BA1">
        <w:t>Scope</w:t>
      </w:r>
      <w:bookmarkEnd w:id="17"/>
    </w:p>
    <w:p w14:paraId="71755927" w14:textId="77777777" w:rsidR="00C34E99" w:rsidRPr="000A2DF5" w:rsidRDefault="00C34E99" w:rsidP="00C34E99">
      <w:pPr>
        <w:pStyle w:val="Para2lines"/>
        <w:spacing w:after="480"/>
        <w:rPr>
          <w:lang w:val="en-US"/>
        </w:rPr>
      </w:pPr>
      <w:r>
        <w:rPr>
          <w:lang w:val="en-US"/>
        </w:rPr>
        <w:t xml:space="preserve">The </w:t>
      </w:r>
      <w:r w:rsidR="00E2189B">
        <w:rPr>
          <w:lang w:val="en-US"/>
        </w:rPr>
        <w:t xml:space="preserve">scopes of the </w:t>
      </w:r>
      <w:r w:rsidR="001D2EA2">
        <w:rPr>
          <w:lang w:val="en-US"/>
        </w:rPr>
        <w:t>project</w:t>
      </w:r>
      <w:r w:rsidR="00E2189B">
        <w:rPr>
          <w:lang w:val="en-US"/>
        </w:rPr>
        <w:t xml:space="preserve"> are</w:t>
      </w:r>
      <w:r>
        <w:rPr>
          <w:lang w:val="en-US"/>
        </w:rPr>
        <w:t>:</w:t>
      </w:r>
    </w:p>
    <w:p w14:paraId="3DEA11B9" w14:textId="3FE61A17" w:rsidR="00C34E99" w:rsidRPr="0067376E" w:rsidRDefault="00B865F7" w:rsidP="00A328BA">
      <w:pPr>
        <w:pStyle w:val="ParagraphItemize"/>
        <w:numPr>
          <w:ilvl w:val="0"/>
          <w:numId w:val="15"/>
        </w:numPr>
      </w:pPr>
      <w:r>
        <w:rPr>
          <w:lang w:val="en-US"/>
        </w:rPr>
        <w:t>The game produced will be</w:t>
      </w:r>
      <w:r w:rsidR="00114672">
        <w:rPr>
          <w:lang w:val="en-US"/>
        </w:rPr>
        <w:t xml:space="preserve"> in single player</w:t>
      </w:r>
      <w:r w:rsidR="009234BB">
        <w:rPr>
          <w:lang w:val="en-US"/>
        </w:rPr>
        <w:t xml:space="preserve"> and personal computer</w:t>
      </w:r>
      <w:r w:rsidR="00114672">
        <w:rPr>
          <w:lang w:val="en-US"/>
        </w:rPr>
        <w:t xml:space="preserve"> base</w:t>
      </w:r>
      <w:r w:rsidR="00E47B44">
        <w:rPr>
          <w:lang w:val="en-US"/>
        </w:rPr>
        <w:t>d</w:t>
      </w:r>
      <w:r w:rsidR="00114672">
        <w:rPr>
          <w:lang w:val="en-US"/>
        </w:rPr>
        <w:t xml:space="preserve"> </w:t>
      </w:r>
      <w:r w:rsidR="009234BB">
        <w:rPr>
          <w:lang w:val="en-US"/>
        </w:rPr>
        <w:t>which will</w:t>
      </w:r>
      <w:r>
        <w:rPr>
          <w:lang w:val="en-US"/>
        </w:rPr>
        <w:t xml:space="preserve"> fully controlled by hand gesture throughout the whole gaming process.</w:t>
      </w:r>
    </w:p>
    <w:p w14:paraId="57B6B70E" w14:textId="7BFDD961" w:rsidR="00FE7790" w:rsidRDefault="00B865F7" w:rsidP="00A328BA">
      <w:pPr>
        <w:pStyle w:val="ParagraphItemize"/>
        <w:numPr>
          <w:ilvl w:val="0"/>
          <w:numId w:val="15"/>
        </w:numPr>
      </w:pPr>
      <w:r>
        <w:t>The hand gestures input will only focus on hand shape and movement only.</w:t>
      </w:r>
    </w:p>
    <w:p w14:paraId="5A0425C5" w14:textId="0C0827BE" w:rsidR="00A72C10" w:rsidRDefault="003A3957" w:rsidP="00A328BA">
      <w:pPr>
        <w:pStyle w:val="ParagraphItemize"/>
        <w:numPr>
          <w:ilvl w:val="0"/>
          <w:numId w:val="15"/>
        </w:numPr>
      </w:pPr>
      <w:r>
        <w:t xml:space="preserve">The character in the game would </w:t>
      </w:r>
      <w:r w:rsidR="007F339C">
        <w:t>not be</w:t>
      </w:r>
      <w:r>
        <w:t xml:space="preserve"> able to move </w:t>
      </w:r>
      <w:r w:rsidR="00BF65C5">
        <w:t xml:space="preserve">and they need </w:t>
      </w:r>
      <w:r>
        <w:t>take down all the enemies in the scene</w:t>
      </w:r>
      <w:r w:rsidR="00BF65C5">
        <w:t xml:space="preserve"> </w:t>
      </w:r>
      <w:r w:rsidR="00A5590F">
        <w:t>to</w:t>
      </w:r>
      <w:r w:rsidR="00BF65C5">
        <w:t xml:space="preserve"> go to the next stage</w:t>
      </w:r>
      <w:r>
        <w:t>. A shield command will be provided to block enemies attack.</w:t>
      </w:r>
    </w:p>
    <w:p w14:paraId="6C915837" w14:textId="5B56E284" w:rsidR="00E336DB" w:rsidRPr="00E336DB" w:rsidRDefault="003A3957" w:rsidP="00A328BA">
      <w:pPr>
        <w:pStyle w:val="ParagraphItemize"/>
        <w:numPr>
          <w:ilvl w:val="0"/>
          <w:numId w:val="15"/>
        </w:numPr>
      </w:pPr>
      <w:r>
        <w:t>The game will in stage form which let the player can start at any stage that they clear before.</w:t>
      </w:r>
    </w:p>
    <w:p w14:paraId="2361D43F" w14:textId="17CC64EC" w:rsidR="00FF5A35" w:rsidRDefault="003A3957" w:rsidP="00A328BA">
      <w:pPr>
        <w:pStyle w:val="ParagraphItemize"/>
        <w:numPr>
          <w:ilvl w:val="0"/>
          <w:numId w:val="15"/>
        </w:numPr>
        <w:spacing w:beforeLines="200" w:before="480"/>
      </w:pPr>
      <w:r>
        <w:lastRenderedPageBreak/>
        <w:t>The image input will be gathered only through webcam without any others image input devices.</w:t>
      </w:r>
    </w:p>
    <w:p w14:paraId="1748746C" w14:textId="77777777" w:rsidR="00726FAF" w:rsidRPr="00726FAF" w:rsidRDefault="00726FAF" w:rsidP="00726FAF">
      <w:pPr>
        <w:pStyle w:val="Para4lines"/>
        <w:spacing w:after="960"/>
      </w:pPr>
    </w:p>
    <w:p w14:paraId="17996D8E" w14:textId="77777777" w:rsidR="004A7884" w:rsidRDefault="001D2EA2" w:rsidP="003451DA">
      <w:pPr>
        <w:pStyle w:val="Heading2"/>
        <w:numPr>
          <w:ilvl w:val="1"/>
          <w:numId w:val="1"/>
        </w:numPr>
        <w:spacing w:after="480"/>
      </w:pPr>
      <w:bookmarkStart w:id="18" w:name="_Toc69670096"/>
      <w:r>
        <w:t>Project Importance</w:t>
      </w:r>
      <w:bookmarkEnd w:id="18"/>
    </w:p>
    <w:p w14:paraId="740C8F6A" w14:textId="1A7B59CB" w:rsidR="004A7884" w:rsidRDefault="00E03724" w:rsidP="005F6B9A">
      <w:pPr>
        <w:pStyle w:val="Para4lines"/>
        <w:spacing w:after="960"/>
        <w:rPr>
          <w:lang w:val="en-US"/>
        </w:rPr>
      </w:pPr>
      <w:r>
        <w:rPr>
          <w:lang w:val="en-US"/>
        </w:rPr>
        <w:t xml:space="preserve">The project is important to use </w:t>
      </w:r>
      <w:r w:rsidR="009A7681">
        <w:rPr>
          <w:lang w:val="en-US"/>
        </w:rPr>
        <w:t>image processing algorithm</w:t>
      </w:r>
      <w:r>
        <w:rPr>
          <w:lang w:val="en-US"/>
        </w:rPr>
        <w:t xml:space="preserve"> to identify the hand gesture that has been captured by the webcam to interact with the FPS game. The hand gesture should be more relevant that can let the player feel comfortable and enjoy the gaming process.</w:t>
      </w:r>
      <w:r w:rsidR="005860FF">
        <w:rPr>
          <w:lang w:val="en-US"/>
        </w:rPr>
        <w:t xml:space="preserve"> The main idea of the project is to use webcam approach</w:t>
      </w:r>
      <w:r w:rsidR="002D559C">
        <w:rPr>
          <w:lang w:val="en-US"/>
        </w:rPr>
        <w:t>ed</w:t>
      </w:r>
      <w:r w:rsidR="005860FF">
        <w:rPr>
          <w:lang w:val="en-US"/>
        </w:rPr>
        <w:t xml:space="preserve"> to </w:t>
      </w:r>
      <w:r w:rsidR="00AB43A5">
        <w:rPr>
          <w:lang w:val="en-US"/>
        </w:rPr>
        <w:t>offer</w:t>
      </w:r>
      <w:r w:rsidR="005860FF">
        <w:rPr>
          <w:lang w:val="en-US"/>
        </w:rPr>
        <w:t xml:space="preserve"> the functionality of Kinect sensor</w:t>
      </w:r>
      <w:r w:rsidR="004019FC">
        <w:rPr>
          <w:lang w:val="en-US"/>
        </w:rPr>
        <w:t xml:space="preserve"> in order to decrease the cost needed for game which is controlled using hand gesture</w:t>
      </w:r>
      <w:r w:rsidR="005860FF">
        <w:rPr>
          <w:lang w:val="en-US"/>
        </w:rPr>
        <w:t>.</w:t>
      </w:r>
    </w:p>
    <w:p w14:paraId="20E6C381" w14:textId="77777777" w:rsidR="004A7884" w:rsidRDefault="004A7884" w:rsidP="000A2DF5">
      <w:pPr>
        <w:pStyle w:val="Heading2"/>
        <w:spacing w:after="480"/>
      </w:pPr>
      <w:bookmarkStart w:id="19" w:name="_Toc69670097"/>
      <w:r>
        <w:t>Report Organization</w:t>
      </w:r>
      <w:bookmarkEnd w:id="19"/>
    </w:p>
    <w:p w14:paraId="0AE8DA0B" w14:textId="4DFE408A" w:rsidR="00806DEA" w:rsidRDefault="005A4223" w:rsidP="00726FAF">
      <w:pPr>
        <w:pStyle w:val="Para2lines"/>
        <w:spacing w:after="480"/>
        <w:rPr>
          <w:lang w:val="en-US"/>
        </w:rPr>
      </w:pPr>
      <w:r>
        <w:rPr>
          <w:lang w:val="en-US"/>
        </w:rPr>
        <w:t xml:space="preserve">Chapter 1 is the introduction of the project and it has been described in the section above. The next chapter is Chapter 2 which describes the literature review. Chapter 3 will explain about the project methodology and the </w:t>
      </w:r>
      <w:r w:rsidR="00DD3A75">
        <w:rPr>
          <w:lang w:val="en-US"/>
        </w:rPr>
        <w:t>proposed system</w:t>
      </w:r>
      <w:r>
        <w:rPr>
          <w:lang w:val="en-US"/>
        </w:rPr>
        <w:t xml:space="preserve"> will be </w:t>
      </w:r>
      <w:r w:rsidR="00B62A81">
        <w:rPr>
          <w:lang w:val="en-US"/>
        </w:rPr>
        <w:t>explain</w:t>
      </w:r>
      <w:r>
        <w:rPr>
          <w:lang w:val="en-US"/>
        </w:rPr>
        <w:t xml:space="preserve"> in Chapter 4. Chapter 5 will </w:t>
      </w:r>
      <w:r w:rsidR="007A1141">
        <w:rPr>
          <w:lang w:val="en-US"/>
        </w:rPr>
        <w:t>make a conclusion about</w:t>
      </w:r>
      <w:r>
        <w:rPr>
          <w:lang w:val="en-US"/>
        </w:rPr>
        <w:t xml:space="preserve"> the project.</w:t>
      </w:r>
    </w:p>
    <w:p w14:paraId="6E31750F" w14:textId="35113690" w:rsidR="003838EF" w:rsidRDefault="003838EF" w:rsidP="00726FAF">
      <w:pPr>
        <w:pStyle w:val="Para2lines"/>
        <w:spacing w:after="480"/>
        <w:rPr>
          <w:lang w:val="en-US"/>
        </w:rPr>
      </w:pPr>
      <w:r>
        <w:rPr>
          <w:lang w:val="en-US"/>
        </w:rPr>
        <w:t>Chapter 2 is the literature review of the project. This chapter describes about first-person shoot</w:t>
      </w:r>
      <w:r w:rsidR="004600FF">
        <w:rPr>
          <w:lang w:val="en-US"/>
        </w:rPr>
        <w:t>er</w:t>
      </w:r>
      <w:r>
        <w:rPr>
          <w:lang w:val="en-US"/>
        </w:rPr>
        <w:t xml:space="preserve"> (FPS) game</w:t>
      </w:r>
      <w:r w:rsidR="008F5C41">
        <w:rPr>
          <w:lang w:val="en-US"/>
        </w:rPr>
        <w:t>,</w:t>
      </w:r>
      <w:r>
        <w:rPr>
          <w:lang w:val="en-US"/>
        </w:rPr>
        <w:t xml:space="preserve"> hand gesture</w:t>
      </w:r>
      <w:r w:rsidR="00891638">
        <w:rPr>
          <w:lang w:val="en-US"/>
        </w:rPr>
        <w:t>s</w:t>
      </w:r>
      <w:r w:rsidR="008F5C41">
        <w:rPr>
          <w:lang w:val="en-US"/>
        </w:rPr>
        <w:t xml:space="preserve"> and </w:t>
      </w:r>
      <w:r w:rsidR="002B1384">
        <w:rPr>
          <w:lang w:val="en-US"/>
        </w:rPr>
        <w:t>the comparison with existed system</w:t>
      </w:r>
      <w:r>
        <w:rPr>
          <w:lang w:val="en-US"/>
        </w:rPr>
        <w:t>.</w:t>
      </w:r>
      <w:r w:rsidR="00C21196">
        <w:rPr>
          <w:lang w:val="en-US"/>
        </w:rPr>
        <w:t xml:space="preserve"> </w:t>
      </w:r>
      <w:r w:rsidR="0069055A">
        <w:rPr>
          <w:lang w:val="en-US"/>
        </w:rPr>
        <w:t>The technology used will be review</w:t>
      </w:r>
      <w:r w:rsidR="006F328F">
        <w:rPr>
          <w:lang w:val="en-US"/>
        </w:rPr>
        <w:t xml:space="preserve"> at this chapter</w:t>
      </w:r>
      <w:r w:rsidR="0069055A">
        <w:rPr>
          <w:lang w:val="en-US"/>
        </w:rPr>
        <w:t>.</w:t>
      </w:r>
    </w:p>
    <w:p w14:paraId="606E14A7" w14:textId="77777777" w:rsidR="00C21196" w:rsidRDefault="00C21196" w:rsidP="00726FAF">
      <w:pPr>
        <w:pStyle w:val="Para2lines"/>
        <w:spacing w:after="480"/>
      </w:pPr>
      <w:r>
        <w:t>Chapter 3</w:t>
      </w:r>
      <w:r w:rsidR="00180A95">
        <w:t xml:space="preserve"> explain about the project development methodology. This is the project guideline that use to define the procedure on implementing and developing the project to achieve the aim of the project.</w:t>
      </w:r>
    </w:p>
    <w:p w14:paraId="792BD45A" w14:textId="40D4932B" w:rsidR="00BE2F53" w:rsidRDefault="00BE2F53" w:rsidP="00726FAF">
      <w:pPr>
        <w:pStyle w:val="Para2lines"/>
        <w:spacing w:after="480"/>
      </w:pPr>
      <w:r>
        <w:lastRenderedPageBreak/>
        <w:t xml:space="preserve">Chapter 4 </w:t>
      </w:r>
      <w:r w:rsidR="00483457">
        <w:t>will state the requirement analysis and the design of the project</w:t>
      </w:r>
      <w:r>
        <w:t>.</w:t>
      </w:r>
      <w:r w:rsidR="00483457">
        <w:t xml:space="preserve"> The design will be described in this section includes project design and interface design.</w:t>
      </w:r>
    </w:p>
    <w:p w14:paraId="2F3B7AE8" w14:textId="78F625C9" w:rsidR="00BE2F53" w:rsidRDefault="00BE2F53" w:rsidP="000E4386">
      <w:pPr>
        <w:pStyle w:val="Para4lines"/>
        <w:spacing w:after="960"/>
      </w:pPr>
      <w:r>
        <w:t xml:space="preserve">Chapter </w:t>
      </w:r>
      <w:r w:rsidR="00F8149B">
        <w:t>5</w:t>
      </w:r>
      <w:r>
        <w:t xml:space="preserve"> concludes the project by describing the </w:t>
      </w:r>
      <w:r w:rsidR="00BD59A1">
        <w:t xml:space="preserve">expected </w:t>
      </w:r>
      <w:r>
        <w:t>achievements of the project</w:t>
      </w:r>
      <w:r w:rsidR="00BD59A1">
        <w:t xml:space="preserve"> objectives</w:t>
      </w:r>
      <w:r w:rsidR="00AE608F">
        <w:t>, constraints</w:t>
      </w:r>
      <w:r>
        <w:t xml:space="preserve"> and </w:t>
      </w:r>
      <w:r w:rsidR="00BD59A1">
        <w:t>state the planning for PSM 2</w:t>
      </w:r>
      <w:r>
        <w:t>.</w:t>
      </w:r>
    </w:p>
    <w:p w14:paraId="66BBBAF5" w14:textId="77777777" w:rsidR="00BC100F" w:rsidRDefault="00BC100F" w:rsidP="00BC100F">
      <w:pPr>
        <w:pStyle w:val="Para4lines"/>
        <w:spacing w:after="960"/>
        <w:ind w:firstLine="0"/>
        <w:jc w:val="left"/>
        <w:sectPr w:rsidR="00BC100F" w:rsidSect="00084ED0">
          <w:headerReference w:type="default" r:id="rId15"/>
          <w:type w:val="oddPage"/>
          <w:pgSz w:w="11907" w:h="16840" w:code="9"/>
          <w:pgMar w:top="1418" w:right="1843" w:bottom="1418" w:left="1843" w:header="709" w:footer="709" w:gutter="0"/>
          <w:pgNumType w:start="1"/>
          <w:cols w:space="708"/>
          <w:docGrid w:linePitch="360"/>
        </w:sectPr>
      </w:pPr>
    </w:p>
    <w:p w14:paraId="5D3776E2" w14:textId="77777777" w:rsidR="005757D1" w:rsidRDefault="00DF26AC" w:rsidP="00C5547F">
      <w:pPr>
        <w:pStyle w:val="Heading1"/>
        <w:tabs>
          <w:tab w:val="clear" w:pos="3417"/>
        </w:tabs>
        <w:spacing w:after="960"/>
        <w:ind w:left="0"/>
      </w:pPr>
      <w:r>
        <w:lastRenderedPageBreak/>
        <w:br/>
      </w:r>
      <w:r>
        <w:br/>
      </w:r>
      <w:r>
        <w:br/>
      </w:r>
      <w:bookmarkStart w:id="20" w:name="_Toc69670098"/>
      <w:r w:rsidR="00787435" w:rsidRPr="00C5547F">
        <w:rPr>
          <w:noProof/>
          <w:lang w:val="en-MY" w:eastAsia="en-MY"/>
        </w:rPr>
        <mc:AlternateContent>
          <mc:Choice Requires="wps">
            <w:drawing>
              <wp:anchor distT="0" distB="0" distL="114300" distR="114300" simplePos="0" relativeHeight="251656192" behindDoc="0" locked="0" layoutInCell="1" allowOverlap="1" wp14:anchorId="4208EC18" wp14:editId="6B563D3E">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44B1E"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" fillcolor="white [3212]" strokecolor="white [3212]" strokeweight="2pt"/>
            </w:pict>
          </mc:Fallback>
        </mc:AlternateContent>
      </w:r>
      <w:r w:rsidR="005757D1" w:rsidRPr="004D1BD5">
        <w:t>LITERATURE</w:t>
      </w:r>
      <w:r w:rsidR="005757D1">
        <w:t xml:space="preserve"> REVIEW</w:t>
      </w:r>
      <w:bookmarkEnd w:id="20"/>
    </w:p>
    <w:p w14:paraId="33D893B2" w14:textId="77777777" w:rsidR="005757D1" w:rsidRPr="00996486" w:rsidRDefault="00E13702" w:rsidP="00996486">
      <w:pPr>
        <w:pStyle w:val="Heading2"/>
        <w:spacing w:after="480"/>
      </w:pPr>
      <w:bookmarkStart w:id="21" w:name="_Toc69670099"/>
      <w:r>
        <w:t>Introduction</w:t>
      </w:r>
      <w:bookmarkEnd w:id="21"/>
      <w:r w:rsidR="00F051B1">
        <w:t xml:space="preserve"> </w:t>
      </w:r>
    </w:p>
    <w:p w14:paraId="2CDD1ECA" w14:textId="2D124CFB" w:rsidR="00490E9B" w:rsidRPr="008D2D38" w:rsidRDefault="00021630" w:rsidP="00C32064">
      <w:pPr>
        <w:pStyle w:val="Para4lines"/>
        <w:spacing w:after="960"/>
      </w:pPr>
      <w:r>
        <w:t>This chapter describe</w:t>
      </w:r>
      <w:r w:rsidR="00680D8C">
        <w:t>s</w:t>
      </w:r>
      <w:r>
        <w:t xml:space="preserve"> the terms of First-Person Shoot</w:t>
      </w:r>
      <w:r w:rsidR="008B534F">
        <w:t>er</w:t>
      </w:r>
      <w:r w:rsidR="00294A7E">
        <w:t xml:space="preserve"> </w:t>
      </w:r>
      <w:r>
        <w:t xml:space="preserve">(FPS) game and explain about hand gesture which includes the </w:t>
      </w:r>
      <w:r w:rsidR="00C06115">
        <w:t>importance of hand ge</w:t>
      </w:r>
      <w:r w:rsidR="00232101">
        <w:t>s</w:t>
      </w:r>
      <w:r w:rsidR="00C06115">
        <w:t>ture in</w:t>
      </w:r>
      <w:r>
        <w:t xml:space="preserve"> video game</w:t>
      </w:r>
      <w:r w:rsidR="009A3759">
        <w:t>. Lastly, some previous works which is similar like the project will be reviewe</w:t>
      </w:r>
      <w:r w:rsidR="001B12AD">
        <w:t>d and compare with the proposed system</w:t>
      </w:r>
      <w:r w:rsidR="009A3759">
        <w:t>.</w:t>
      </w:r>
    </w:p>
    <w:p w14:paraId="6F98EB1E" w14:textId="5AB6E8DB" w:rsidR="00A730DC" w:rsidRDefault="00294A7E" w:rsidP="00A730DC">
      <w:pPr>
        <w:pStyle w:val="Heading2"/>
        <w:spacing w:after="480"/>
      </w:pPr>
      <w:bookmarkStart w:id="22" w:name="_Toc69670100"/>
      <w:r>
        <w:t>First-Person Shoot</w:t>
      </w:r>
      <w:r w:rsidR="00A54BE8">
        <w:t>er</w:t>
      </w:r>
      <w:r>
        <w:t xml:space="preserve"> game</w:t>
      </w:r>
      <w:bookmarkEnd w:id="22"/>
    </w:p>
    <w:p w14:paraId="28BE8819" w14:textId="42F603BF" w:rsidR="003805F9" w:rsidRDefault="00A54BE8" w:rsidP="00C32064">
      <w:pPr>
        <w:pStyle w:val="Para4lines"/>
        <w:spacing w:after="960"/>
        <w:rPr>
          <w:lang w:val="en-US"/>
        </w:rPr>
      </w:pPr>
      <w:r>
        <w:rPr>
          <w:lang w:val="en-US"/>
        </w:rPr>
        <w:t>Th</w:t>
      </w:r>
      <w:r w:rsidR="00B2759B">
        <w:rPr>
          <w:lang w:val="en-US"/>
        </w:rPr>
        <w:t>e</w:t>
      </w:r>
      <w:r>
        <w:rPr>
          <w:lang w:val="en-US"/>
        </w:rPr>
        <w:t xml:space="preserve"> </w:t>
      </w:r>
      <w:r w:rsidR="00C82730">
        <w:rPr>
          <w:lang w:val="en-US"/>
        </w:rPr>
        <w:t>sub</w:t>
      </w:r>
      <w:r>
        <w:rPr>
          <w:lang w:val="en-US"/>
        </w:rPr>
        <w:t>section</w:t>
      </w:r>
      <w:r w:rsidR="00B2759B">
        <w:rPr>
          <w:lang w:val="en-US"/>
        </w:rPr>
        <w:t>s</w:t>
      </w:r>
      <w:r>
        <w:rPr>
          <w:lang w:val="en-US"/>
        </w:rPr>
        <w:t xml:space="preserve"> will describe the definition</w:t>
      </w:r>
      <w:r w:rsidR="00A75471">
        <w:rPr>
          <w:lang w:val="en-US"/>
        </w:rPr>
        <w:t xml:space="preserve">, </w:t>
      </w:r>
      <w:r w:rsidR="00075487">
        <w:rPr>
          <w:lang w:val="en-US"/>
        </w:rPr>
        <w:t>characteristic</w:t>
      </w:r>
      <w:r w:rsidR="00780EC0">
        <w:rPr>
          <w:lang w:val="en-US"/>
        </w:rPr>
        <w:t xml:space="preserve"> </w:t>
      </w:r>
      <w:r w:rsidR="00075487">
        <w:rPr>
          <w:lang w:val="en-US"/>
        </w:rPr>
        <w:t>and requirement of FPS game.</w:t>
      </w:r>
    </w:p>
    <w:p w14:paraId="609F16BE" w14:textId="52F6EB24" w:rsidR="00A730DC" w:rsidRDefault="0050023E" w:rsidP="00A730DC">
      <w:pPr>
        <w:pStyle w:val="Heading3"/>
        <w:spacing w:after="480"/>
      </w:pPr>
      <w:bookmarkStart w:id="23" w:name="_Toc69670101"/>
      <w:r>
        <w:t>Definition of FPS game</w:t>
      </w:r>
      <w:bookmarkEnd w:id="23"/>
    </w:p>
    <w:p w14:paraId="52386491" w14:textId="7A2C4D67" w:rsidR="00A730DC" w:rsidRDefault="00E84FFE" w:rsidP="00971AE0">
      <w:pPr>
        <w:pStyle w:val="Para4lines"/>
        <w:spacing w:after="960"/>
      </w:pPr>
      <w:r>
        <w:t xml:space="preserve">According to Hitchens (2011), FPS is a genre of video game which use first-person viewpoint as scene display </w:t>
      </w:r>
      <w:r w:rsidR="00BA4959">
        <w:t>that</w:t>
      </w:r>
      <w:r>
        <w:t xml:space="preserve"> is heavily focus on the combat between player and player or player and non-player character (NPC) which is mainly using firearms.</w:t>
      </w:r>
      <w:r w:rsidR="00BF65C5">
        <w:t xml:space="preserve"> The</w:t>
      </w:r>
      <w:r w:rsidR="005403EA">
        <w:t xml:space="preserve"> use of ranged weapon to start the combat between the player and the opponent will create a more rapidly changing environment which required the player to react fast and accurately so that they can take down the opponent as fast as possible to prevent taking too much damage from the opponent (</w:t>
      </w:r>
      <w:proofErr w:type="spellStart"/>
      <w:r w:rsidR="005403EA">
        <w:t>Colzato</w:t>
      </w:r>
      <w:proofErr w:type="spellEnd"/>
      <w:r w:rsidR="005403EA">
        <w:t xml:space="preserve">, Van Leeuwen, Van Den </w:t>
      </w:r>
      <w:proofErr w:type="spellStart"/>
      <w:r w:rsidR="005403EA">
        <w:t>Wildenberg</w:t>
      </w:r>
      <w:proofErr w:type="spellEnd"/>
      <w:r w:rsidR="005403EA">
        <w:t xml:space="preserve">, </w:t>
      </w:r>
      <w:proofErr w:type="spellStart"/>
      <w:r w:rsidR="005403EA">
        <w:t>Hommel</w:t>
      </w:r>
      <w:proofErr w:type="spellEnd"/>
      <w:r w:rsidR="005403EA">
        <w:t>, 2010).</w:t>
      </w:r>
      <w:r w:rsidR="00F45B04">
        <w:t xml:space="preserve"> FPS game does provide a platform for those people who</w:t>
      </w:r>
      <w:r w:rsidR="00E8780A">
        <w:t xml:space="preserve"> </w:t>
      </w:r>
      <w:r w:rsidR="00F45B04">
        <w:t>likes firearm to be able to use it in a virtual environment which fulfil their hype on using it.</w:t>
      </w:r>
    </w:p>
    <w:p w14:paraId="5876FDF1" w14:textId="77777777" w:rsidR="00A730DC" w:rsidRPr="00A730DC" w:rsidRDefault="00A730DC" w:rsidP="00A730DC">
      <w:pPr>
        <w:rPr>
          <w:lang w:val="en-US"/>
        </w:rPr>
      </w:pPr>
    </w:p>
    <w:p w14:paraId="67F8FCA3" w14:textId="5C1F0BD3" w:rsidR="004A7884" w:rsidRDefault="004806C3" w:rsidP="00A730DC">
      <w:pPr>
        <w:pStyle w:val="Heading3"/>
        <w:spacing w:after="480"/>
      </w:pPr>
      <w:bookmarkStart w:id="24" w:name="_Toc69670102"/>
      <w:r>
        <w:t>Characteristic</w:t>
      </w:r>
      <w:r w:rsidR="009B4CCE">
        <w:t xml:space="preserve"> of FPS game</w:t>
      </w:r>
      <w:bookmarkEnd w:id="24"/>
    </w:p>
    <w:p w14:paraId="4F9388E4" w14:textId="74D7DA26" w:rsidR="00971AE0" w:rsidRDefault="004806C3" w:rsidP="009E0835">
      <w:pPr>
        <w:pStyle w:val="Para4lines"/>
        <w:spacing w:after="960"/>
      </w:pPr>
      <w:r>
        <w:t>FPS games are normally considered as a violent video game due to the involvement of guns and</w:t>
      </w:r>
      <w:r w:rsidR="00C37227">
        <w:t xml:space="preserve"> the </w:t>
      </w:r>
      <w:r w:rsidR="00462E18">
        <w:t>action</w:t>
      </w:r>
      <w:r w:rsidR="00C37227">
        <w:t xml:space="preserve"> of taking down enemy through firearms (Weber </w:t>
      </w:r>
      <w:r w:rsidR="00C37227" w:rsidRPr="007F13D8">
        <w:t>et al</w:t>
      </w:r>
      <w:r w:rsidR="00611AE1">
        <w:t>.</w:t>
      </w:r>
      <w:r w:rsidR="00C37227">
        <w:t>, 2009).</w:t>
      </w:r>
      <w:r w:rsidR="00963208">
        <w:t xml:space="preserve"> The</w:t>
      </w:r>
      <w:r w:rsidR="0068374C">
        <w:t xml:space="preserve"> first</w:t>
      </w:r>
      <w:r w:rsidR="00963208">
        <w:t xml:space="preserve"> main genre of FPS games is single player mode which provides a storyline for the player to explore and immerse themselves into the experiences of the avatar they are </w:t>
      </w:r>
      <w:r w:rsidR="00F6499D">
        <w:t>controlling</w:t>
      </w:r>
      <w:r w:rsidR="000F5774">
        <w:t>.</w:t>
      </w:r>
      <w:r w:rsidR="0068374C">
        <w:t xml:space="preserve"> According to Cardamone, </w:t>
      </w:r>
      <w:proofErr w:type="spellStart"/>
      <w:r w:rsidR="0068374C">
        <w:t>Yannakakis</w:t>
      </w:r>
      <w:proofErr w:type="spellEnd"/>
      <w:r w:rsidR="0068374C">
        <w:t xml:space="preserve">, </w:t>
      </w:r>
      <w:proofErr w:type="spellStart"/>
      <w:r w:rsidR="0068374C">
        <w:t>Togelius</w:t>
      </w:r>
      <w:proofErr w:type="spellEnd"/>
      <w:r w:rsidR="0068374C">
        <w:t xml:space="preserve"> and </w:t>
      </w:r>
      <w:proofErr w:type="spellStart"/>
      <w:r w:rsidR="0068374C">
        <w:t>Lanzi</w:t>
      </w:r>
      <w:proofErr w:type="spellEnd"/>
      <w:r w:rsidR="0068374C">
        <w:t xml:space="preserve"> (2011, April), this kind of FPS game will have a limited playing time around 10 hours</w:t>
      </w:r>
      <w:r w:rsidR="007A48F7">
        <w:t xml:space="preserve"> depends on the budget and the storyline the developer </w:t>
      </w:r>
      <w:r w:rsidR="00176E4E">
        <w:t>wishes</w:t>
      </w:r>
      <w:r w:rsidR="007A48F7">
        <w:t xml:space="preserve"> to present to the player.</w:t>
      </w:r>
      <w:r w:rsidR="005C6E07">
        <w:t xml:space="preserve"> The player will only fac</w:t>
      </w:r>
      <w:r w:rsidR="00F03911">
        <w:t>e</w:t>
      </w:r>
      <w:r w:rsidR="005C6E07">
        <w:t xml:space="preserve"> NPC which </w:t>
      </w:r>
      <w:r w:rsidR="001619F3">
        <w:t xml:space="preserve">has applied the </w:t>
      </w:r>
      <w:r w:rsidR="00F03911">
        <w:t xml:space="preserve">computational intelligence techniques </w:t>
      </w:r>
      <w:r w:rsidR="00851BB4">
        <w:t xml:space="preserve">as the basic of </w:t>
      </w:r>
      <w:r w:rsidR="004E3540">
        <w:t>its</w:t>
      </w:r>
      <w:r w:rsidR="00281E0C">
        <w:t xml:space="preserve"> </w:t>
      </w:r>
      <w:r w:rsidR="00851BB4">
        <w:t>behaviour</w:t>
      </w:r>
      <w:r w:rsidR="00BF60B8">
        <w:t xml:space="preserve">. </w:t>
      </w:r>
      <w:r w:rsidR="005C6E07">
        <w:t>The second main genre is multiplayer mode</w:t>
      </w:r>
      <w:r w:rsidR="00434C87">
        <w:t>, the player needs to compete against each other to take down the human controlled avatar that are not same team as them</w:t>
      </w:r>
      <w:r w:rsidR="00EE0C32">
        <w:t xml:space="preserve"> or </w:t>
      </w:r>
      <w:r w:rsidR="004F3A7A">
        <w:t>fighting against the NPC together to achieve the mission that</w:t>
      </w:r>
      <w:r w:rsidR="004D12A0">
        <w:t xml:space="preserve"> is</w:t>
      </w:r>
      <w:r w:rsidR="004F3A7A">
        <w:t xml:space="preserve"> being given by the </w:t>
      </w:r>
      <w:r w:rsidR="00081EE1">
        <w:t>system</w:t>
      </w:r>
      <w:r w:rsidR="005A1831">
        <w:t xml:space="preserve"> (Zhou, Miller and </w:t>
      </w:r>
      <w:proofErr w:type="spellStart"/>
      <w:r w:rsidR="005A1831">
        <w:t>Bassilious</w:t>
      </w:r>
      <w:proofErr w:type="spellEnd"/>
      <w:r w:rsidR="005A1831">
        <w:t>, 2008</w:t>
      </w:r>
      <w:r w:rsidR="00992907">
        <w:t>,</w:t>
      </w:r>
      <w:r w:rsidR="005A1831">
        <w:t xml:space="preserve"> May)</w:t>
      </w:r>
      <w:r w:rsidR="00434C87">
        <w:t>.</w:t>
      </w:r>
    </w:p>
    <w:p w14:paraId="5E2A00DA" w14:textId="1501A281" w:rsidR="003110CE" w:rsidRDefault="003110CE">
      <w:pPr>
        <w:pStyle w:val="Heading3"/>
        <w:spacing w:after="480"/>
      </w:pPr>
      <w:bookmarkStart w:id="25" w:name="_Toc69670103"/>
      <w:r>
        <w:t>Requirement of FPS game</w:t>
      </w:r>
      <w:bookmarkEnd w:id="25"/>
    </w:p>
    <w:p w14:paraId="7659CE13" w14:textId="17D8DBD8" w:rsidR="00FF2BC7" w:rsidRDefault="00D749B1" w:rsidP="00971AE0">
      <w:pPr>
        <w:pStyle w:val="Para2lines"/>
        <w:spacing w:after="480"/>
      </w:pPr>
      <w:r>
        <w:t xml:space="preserve">According to Therrien (2015), </w:t>
      </w:r>
      <w:r w:rsidR="00506747">
        <w:t>the</w:t>
      </w:r>
      <w:r>
        <w:t xml:space="preserve"> FPS game is always </w:t>
      </w:r>
      <w:r w:rsidR="00E0595C">
        <w:t>bind</w:t>
      </w:r>
      <w:r>
        <w:t xml:space="preserve"> to </w:t>
      </w:r>
      <w:r w:rsidR="00506747">
        <w:t>the</w:t>
      </w:r>
      <w:r>
        <w:t xml:space="preserve"> terms</w:t>
      </w:r>
      <w:r w:rsidR="00506747">
        <w:t xml:space="preserve">, </w:t>
      </w:r>
      <w:r>
        <w:t>“perspective”, “3D”</w:t>
      </w:r>
      <w:r w:rsidR="0052024C">
        <w:t xml:space="preserve"> and</w:t>
      </w:r>
      <w:r>
        <w:t xml:space="preserve"> “simulat</w:t>
      </w:r>
      <w:r w:rsidR="0035487B">
        <w:t>ion</w:t>
      </w:r>
      <w:r>
        <w:t>”</w:t>
      </w:r>
      <w:r w:rsidR="0052024C">
        <w:t xml:space="preserve">. </w:t>
      </w:r>
      <w:r w:rsidR="00506747">
        <w:t xml:space="preserve">The </w:t>
      </w:r>
      <w:r w:rsidR="000C26CC">
        <w:t>mainframe game Maze War (1974) which is considered as the earliest FPS genre game is a good example th</w:t>
      </w:r>
      <w:r w:rsidR="00557865">
        <w:t>at</w:t>
      </w:r>
      <w:r w:rsidR="000C26CC">
        <w:t xml:space="preserve"> explain how </w:t>
      </w:r>
      <w:r w:rsidR="00FF2BC7">
        <w:t>a game can</w:t>
      </w:r>
      <w:r w:rsidR="000C26CC">
        <w:t xml:space="preserve"> be defined as </w:t>
      </w:r>
      <w:r w:rsidR="00FF2BC7">
        <w:t>the</w:t>
      </w:r>
      <w:r w:rsidR="000C26CC">
        <w:t xml:space="preserve"> FPS game.</w:t>
      </w:r>
      <w:r w:rsidR="0035487B">
        <w:t xml:space="preserve"> In term of perspective and simulation, the player should have the </w:t>
      </w:r>
      <w:r w:rsidR="00862C62">
        <w:t xml:space="preserve">ability to perform task with the viewpoint of the avatar inside the FPS game depends on the command given to the avatar as in Maze War. </w:t>
      </w:r>
      <w:r w:rsidR="00694395">
        <w:t>For instance, t</w:t>
      </w:r>
      <w:r w:rsidR="00862C62">
        <w:t>he</w:t>
      </w:r>
      <w:r w:rsidR="0017196C">
        <w:t xml:space="preserve"> scene </w:t>
      </w:r>
      <w:r w:rsidR="006D6D4D">
        <w:t xml:space="preserve">of Maze War </w:t>
      </w:r>
      <w:r w:rsidR="0017196C">
        <w:t xml:space="preserve">will change when the moving </w:t>
      </w:r>
      <w:r w:rsidR="007C6972">
        <w:t>instruction has been applied</w:t>
      </w:r>
      <w:r w:rsidR="001C38DE">
        <w:t xml:space="preserve"> or the player give the command to fire a shot, a bullet will also be fired</w:t>
      </w:r>
      <w:r w:rsidR="0017196C">
        <w:t>.</w:t>
      </w:r>
      <w:r w:rsidR="00024733">
        <w:t xml:space="preserve"> The ”3-D” term is the visual representation form of the environment of the FPS game. The scene should be able to provides some interaction that is close to the understanding of player</w:t>
      </w:r>
      <w:r w:rsidR="001A1C57">
        <w:t xml:space="preserve"> on the real 3D world</w:t>
      </w:r>
      <w:r w:rsidR="00F86DC0">
        <w:t xml:space="preserve"> such as</w:t>
      </w:r>
      <w:r w:rsidR="00024733">
        <w:t xml:space="preserve"> the wall will block the </w:t>
      </w:r>
      <w:r w:rsidR="00024733" w:rsidRPr="00971AE0">
        <w:rPr>
          <w:rStyle w:val="Para2linesChar"/>
        </w:rPr>
        <w:t>movement and view of sight of the player as in Maze War (Grimshaw</w:t>
      </w:r>
      <w:r w:rsidR="005F3587" w:rsidRPr="00971AE0">
        <w:rPr>
          <w:rStyle w:val="Para2linesChar"/>
        </w:rPr>
        <w:t xml:space="preserve"> et al</w:t>
      </w:r>
      <w:r w:rsidR="00611AE1">
        <w:rPr>
          <w:rStyle w:val="Para2linesChar"/>
        </w:rPr>
        <w:t>.</w:t>
      </w:r>
      <w:r w:rsidR="00024733" w:rsidRPr="00971AE0">
        <w:rPr>
          <w:rStyle w:val="Para2linesChar"/>
        </w:rPr>
        <w:t>, 2011)</w:t>
      </w:r>
      <w:r w:rsidR="00127203">
        <w:rPr>
          <w:rStyle w:val="Para2linesChar"/>
        </w:rPr>
        <w:t xml:space="preserve"> which has been shown in Figure 2.1</w:t>
      </w:r>
      <w:r w:rsidR="00024733" w:rsidRPr="00971AE0">
        <w:rPr>
          <w:rStyle w:val="Para2linesChar"/>
        </w:rPr>
        <w:t>.</w:t>
      </w:r>
      <w:r w:rsidR="00024733">
        <w:t xml:space="preserve"> </w:t>
      </w:r>
    </w:p>
    <w:p w14:paraId="09E4C495" w14:textId="77777777" w:rsidR="009E0835" w:rsidRDefault="009E0835" w:rsidP="009E0835">
      <w:pPr>
        <w:pStyle w:val="Para2lines"/>
        <w:keepNext/>
        <w:spacing w:after="480"/>
        <w:ind w:firstLine="0"/>
        <w:jc w:val="center"/>
      </w:pPr>
      <w:r>
        <w:rPr>
          <w:noProof/>
        </w:rPr>
        <w:lastRenderedPageBreak/>
        <w:drawing>
          <wp:inline distT="0" distB="0" distL="0" distR="0" wp14:anchorId="562ACA9A" wp14:editId="2BBD91A1">
            <wp:extent cx="2491740" cy="3116134"/>
            <wp:effectExtent l="0" t="0" r="3810" b="8255"/>
            <wp:docPr id="25" name="Picture 25" descr="A picture containing compute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zewar.png"/>
                    <pic:cNvPicPr/>
                  </pic:nvPicPr>
                  <pic:blipFill>
                    <a:blip r:embed="rId16">
                      <a:extLst>
                        <a:ext uri="{28A0092B-C50C-407E-A947-70E740481C1C}">
                          <a14:useLocalDpi xmlns:a14="http://schemas.microsoft.com/office/drawing/2010/main" val="0"/>
                        </a:ext>
                      </a:extLst>
                    </a:blip>
                    <a:stretch>
                      <a:fillRect/>
                    </a:stretch>
                  </pic:blipFill>
                  <pic:spPr>
                    <a:xfrm>
                      <a:off x="0" y="0"/>
                      <a:ext cx="2494261" cy="3119287"/>
                    </a:xfrm>
                    <a:prstGeom prst="rect">
                      <a:avLst/>
                    </a:prstGeom>
                  </pic:spPr>
                </pic:pic>
              </a:graphicData>
            </a:graphic>
          </wp:inline>
        </w:drawing>
      </w:r>
    </w:p>
    <w:p w14:paraId="7DAB4E1F" w14:textId="61A42AD5" w:rsidR="009E0835" w:rsidRPr="00AD4EBB" w:rsidRDefault="009E0835" w:rsidP="00AD4EBB">
      <w:pPr>
        <w:pStyle w:val="CaptionforFigure"/>
        <w:spacing w:before="240"/>
      </w:pPr>
      <w:bookmarkStart w:id="26" w:name="_Toc73288068"/>
      <w:r w:rsidRPr="00AD4EBB">
        <w:t xml:space="preserve">Figure </w:t>
      </w:r>
      <w:fldSimple w:instr=" STYLEREF 1 \s ">
        <w:r w:rsidR="00F561A5">
          <w:rPr>
            <w:noProof/>
          </w:rPr>
          <w:t>2</w:t>
        </w:r>
      </w:fldSimple>
      <w:r w:rsidR="00F561A5">
        <w:t>.</w:t>
      </w:r>
      <w:fldSimple w:instr=" SEQ Figure \* ARABIC \s 1 ">
        <w:r w:rsidR="00F561A5">
          <w:rPr>
            <w:noProof/>
          </w:rPr>
          <w:t>1</w:t>
        </w:r>
      </w:fldSimple>
      <w:r w:rsidRPr="00AD4EBB">
        <w:t xml:space="preserve">: </w:t>
      </w:r>
      <w:r w:rsidRPr="00AD4EBB">
        <w:tab/>
        <w:t>Maze War (Grimshaw et al</w:t>
      </w:r>
      <w:r w:rsidR="00611AE1">
        <w:t>.</w:t>
      </w:r>
      <w:r w:rsidRPr="00AD4EBB">
        <w:t>, 2011)</w:t>
      </w:r>
      <w:bookmarkEnd w:id="26"/>
    </w:p>
    <w:p w14:paraId="79F45679" w14:textId="77777777" w:rsidR="009E0835" w:rsidRDefault="009E0835" w:rsidP="009E0835">
      <w:pPr>
        <w:pStyle w:val="Para2lines"/>
        <w:spacing w:after="480"/>
        <w:ind w:firstLine="0"/>
      </w:pPr>
    </w:p>
    <w:p w14:paraId="67ED4949" w14:textId="3A3FED78" w:rsidR="00D749B1" w:rsidRPr="009E0835" w:rsidRDefault="000665ED" w:rsidP="009E0835">
      <w:pPr>
        <w:pStyle w:val="Para4lines"/>
        <w:spacing w:after="960"/>
      </w:pPr>
      <w:r>
        <w:t>Besides the fundamental requirement of FPS game, the game content which includes maps and levels into the FPS game is crucial to optimize the player experience contempo</w:t>
      </w:r>
      <w:r w:rsidR="00B734F0">
        <w:t>ra</w:t>
      </w:r>
      <w:r>
        <w:t>ry</w:t>
      </w:r>
      <w:r w:rsidR="00B734F0">
        <w:t xml:space="preserve"> (Cardamone</w:t>
      </w:r>
      <w:r w:rsidR="00BC60DA">
        <w:t xml:space="preserve"> et al</w:t>
      </w:r>
      <w:r w:rsidR="00611AE1">
        <w:t>.</w:t>
      </w:r>
      <w:r w:rsidR="00B734F0">
        <w:t>, 2011, April)</w:t>
      </w:r>
      <w:r>
        <w:t>.</w:t>
      </w:r>
      <w:r w:rsidR="00E53D5D">
        <w:t xml:space="preserve"> The FPS game that the player only can go through the same map and shoot the same types of bot will not be able to provides the joy that the player needed from the game.</w:t>
      </w:r>
      <w:r w:rsidR="004A1093">
        <w:t xml:space="preserve"> Zhou</w:t>
      </w:r>
      <w:r w:rsidR="00A46029">
        <w:t xml:space="preserve"> et al</w:t>
      </w:r>
      <w:r w:rsidR="00611AE1">
        <w:t>.</w:t>
      </w:r>
      <w:r w:rsidR="004A1093">
        <w:t xml:space="preserve"> (2008, May) did state that the internet delay must be considered for the multiplayer FPS game since this will affect heavily on the result of the game.</w:t>
      </w:r>
    </w:p>
    <w:p w14:paraId="6A20892E" w14:textId="633395DA" w:rsidR="00130FD9" w:rsidRDefault="00DE6242" w:rsidP="003451DA">
      <w:pPr>
        <w:pStyle w:val="Heading2"/>
        <w:numPr>
          <w:ilvl w:val="1"/>
          <w:numId w:val="1"/>
        </w:numPr>
        <w:spacing w:after="480"/>
      </w:pPr>
      <w:bookmarkStart w:id="27" w:name="_Toc69670104"/>
      <w:r>
        <w:t>Hand Gesture</w:t>
      </w:r>
      <w:bookmarkEnd w:id="27"/>
    </w:p>
    <w:p w14:paraId="421CD6F4" w14:textId="23A62221" w:rsidR="00B24AAE" w:rsidRDefault="003A3290" w:rsidP="009E0835">
      <w:pPr>
        <w:pStyle w:val="Para4lines"/>
        <w:spacing w:after="960"/>
        <w:rPr>
          <w:lang w:val="en-US"/>
        </w:rPr>
      </w:pPr>
      <w:r>
        <w:rPr>
          <w:lang w:val="en-US"/>
        </w:rPr>
        <w:t>The subsections will describe the definition of hand gesture</w:t>
      </w:r>
      <w:r w:rsidR="00960211">
        <w:rPr>
          <w:lang w:val="en-US"/>
        </w:rPr>
        <w:t xml:space="preserve">, hand gesture </w:t>
      </w:r>
      <w:r w:rsidR="008326B7">
        <w:rPr>
          <w:lang w:val="en-US"/>
        </w:rPr>
        <w:t>recognition</w:t>
      </w:r>
      <w:r>
        <w:rPr>
          <w:lang w:val="en-US"/>
        </w:rPr>
        <w:t xml:space="preserve"> and the importance of hand gesture in video game industry.</w:t>
      </w:r>
    </w:p>
    <w:p w14:paraId="4D08B53F" w14:textId="77777777" w:rsidR="003A3290" w:rsidRPr="003A3290" w:rsidRDefault="003A3290" w:rsidP="003A3290">
      <w:pPr>
        <w:rPr>
          <w:lang w:val="en-US"/>
        </w:rPr>
      </w:pPr>
    </w:p>
    <w:p w14:paraId="2F8D5B8E" w14:textId="55B6ECA7" w:rsidR="00B24AAE" w:rsidRDefault="00B24AAE" w:rsidP="00B24AAE">
      <w:pPr>
        <w:pStyle w:val="Heading3"/>
        <w:spacing w:after="480"/>
      </w:pPr>
      <w:bookmarkStart w:id="28" w:name="_Toc69670105"/>
      <w:r>
        <w:lastRenderedPageBreak/>
        <w:t>Definition of Hand Gesture</w:t>
      </w:r>
      <w:bookmarkEnd w:id="28"/>
    </w:p>
    <w:p w14:paraId="3AAEEEBD" w14:textId="5F056410" w:rsidR="00F10640" w:rsidRPr="00B24AAE" w:rsidRDefault="00B24AAE" w:rsidP="001669DB">
      <w:pPr>
        <w:pStyle w:val="Para4lines"/>
        <w:spacing w:after="960"/>
        <w:rPr>
          <w:lang w:val="en-US"/>
        </w:rPr>
      </w:pPr>
      <w:r>
        <w:rPr>
          <w:lang w:val="en-US"/>
        </w:rPr>
        <w:t xml:space="preserve">According to Chen </w:t>
      </w:r>
      <w:r w:rsidRPr="00611AE1">
        <w:rPr>
          <w:lang w:val="en-US"/>
        </w:rPr>
        <w:t>et al</w:t>
      </w:r>
      <w:r w:rsidRPr="00C96A8D">
        <w:rPr>
          <w:i/>
          <w:iCs/>
          <w:lang w:val="en-US"/>
        </w:rPr>
        <w:t>.</w:t>
      </w:r>
      <w:r>
        <w:rPr>
          <w:lang w:val="en-US"/>
        </w:rPr>
        <w:t xml:space="preserve"> (2014), gesture is a result of a human behavior and a way that human use to express their emotion and feeling. There is two main type of gesture which is hand gesture and body gesture that both can be use on sending useful message to others. Hand gesture </w:t>
      </w:r>
      <w:r w:rsidR="00960211">
        <w:rPr>
          <w:lang w:val="en-US"/>
        </w:rPr>
        <w:t>is a type of compressed information which can only be underst</w:t>
      </w:r>
      <w:r w:rsidR="002E17D4">
        <w:rPr>
          <w:lang w:val="en-US"/>
        </w:rPr>
        <w:t>oo</w:t>
      </w:r>
      <w:r w:rsidR="00960211">
        <w:rPr>
          <w:lang w:val="en-US"/>
        </w:rPr>
        <w:t>d by those who knows how to decode the gesture presented (</w:t>
      </w:r>
      <w:proofErr w:type="spellStart"/>
      <w:r w:rsidR="00960211">
        <w:rPr>
          <w:lang w:val="en-US"/>
        </w:rPr>
        <w:t>Ma’asum</w:t>
      </w:r>
      <w:proofErr w:type="spellEnd"/>
      <w:r w:rsidR="00960211">
        <w:rPr>
          <w:lang w:val="en-US"/>
        </w:rPr>
        <w:t xml:space="preserve">, </w:t>
      </w:r>
      <w:proofErr w:type="spellStart"/>
      <w:r w:rsidR="00960211">
        <w:rPr>
          <w:lang w:val="en-US"/>
        </w:rPr>
        <w:t>Sulaiman</w:t>
      </w:r>
      <w:proofErr w:type="spellEnd"/>
      <w:r w:rsidR="00960211">
        <w:rPr>
          <w:lang w:val="en-US"/>
        </w:rPr>
        <w:t xml:space="preserve">, </w:t>
      </w:r>
      <w:proofErr w:type="spellStart"/>
      <w:r w:rsidR="00960211">
        <w:rPr>
          <w:lang w:val="en-US"/>
        </w:rPr>
        <w:t>Saparon</w:t>
      </w:r>
      <w:proofErr w:type="spellEnd"/>
      <w:r w:rsidR="00960211">
        <w:rPr>
          <w:lang w:val="en-US"/>
        </w:rPr>
        <w:t xml:space="preserve">, 2015). </w:t>
      </w:r>
      <w:r w:rsidR="00F57465">
        <w:rPr>
          <w:lang w:val="en-US"/>
        </w:rPr>
        <w:t xml:space="preserve">The change in the shape and movement of the finger will </w:t>
      </w:r>
      <w:r w:rsidR="009F11D2">
        <w:rPr>
          <w:lang w:val="en-US"/>
        </w:rPr>
        <w:t xml:space="preserve">define the </w:t>
      </w:r>
      <w:r w:rsidR="00F57465">
        <w:rPr>
          <w:lang w:val="en-US"/>
        </w:rPr>
        <w:t>hand gesture</w:t>
      </w:r>
      <w:r w:rsidR="009F11D2">
        <w:rPr>
          <w:lang w:val="en-US"/>
        </w:rPr>
        <w:t xml:space="preserve"> but the</w:t>
      </w:r>
      <w:r w:rsidR="00F57465">
        <w:rPr>
          <w:lang w:val="en-US"/>
        </w:rPr>
        <w:t xml:space="preserve"> s</w:t>
      </w:r>
      <w:r w:rsidR="00960211">
        <w:rPr>
          <w:lang w:val="en-US"/>
        </w:rPr>
        <w:t xml:space="preserve">ame hand gesture may have different meaning in terms of the understanding and knowledge </w:t>
      </w:r>
      <w:r w:rsidR="00B81D03">
        <w:rPr>
          <w:lang w:val="en-US"/>
        </w:rPr>
        <w:t>of the sender and the condition of the situation.</w:t>
      </w:r>
    </w:p>
    <w:p w14:paraId="557652A5" w14:textId="11283E18" w:rsidR="00340B11" w:rsidRDefault="00340B11" w:rsidP="00340B11">
      <w:pPr>
        <w:pStyle w:val="Heading3"/>
        <w:spacing w:after="480"/>
      </w:pPr>
      <w:bookmarkStart w:id="29" w:name="_Toc69670106"/>
      <w:r>
        <w:t xml:space="preserve">Hand gesture </w:t>
      </w:r>
      <w:r w:rsidR="008326B7">
        <w:t>recognition</w:t>
      </w:r>
      <w:bookmarkEnd w:id="29"/>
    </w:p>
    <w:p w14:paraId="0B7ED432" w14:textId="4A388893" w:rsidR="008326B7" w:rsidRDefault="005342B1" w:rsidP="001669DB">
      <w:pPr>
        <w:pStyle w:val="Para2lines"/>
        <w:spacing w:after="480"/>
        <w:rPr>
          <w:lang w:val="en-US"/>
        </w:rPr>
      </w:pPr>
      <w:r>
        <w:rPr>
          <w:lang w:val="en-US"/>
        </w:rPr>
        <w:t xml:space="preserve">There is three main process that will gone through to detect and recognize the hand gesture presented by the user which </w:t>
      </w:r>
      <w:r w:rsidR="005A6D18">
        <w:rPr>
          <w:lang w:val="en-US"/>
        </w:rPr>
        <w:t>are</w:t>
      </w:r>
      <w:r>
        <w:rPr>
          <w:lang w:val="en-US"/>
        </w:rPr>
        <w:t xml:space="preserve"> camera module, detection module and feature extraction module (</w:t>
      </w:r>
      <w:proofErr w:type="spellStart"/>
      <w:r>
        <w:rPr>
          <w:lang w:val="en-US"/>
        </w:rPr>
        <w:t>Ma’asum</w:t>
      </w:r>
      <w:proofErr w:type="spellEnd"/>
      <w:r w:rsidR="00AD1799">
        <w:rPr>
          <w:lang w:val="en-US"/>
        </w:rPr>
        <w:t xml:space="preserve"> et al</w:t>
      </w:r>
      <w:r w:rsidR="00611AE1">
        <w:rPr>
          <w:lang w:val="en-US"/>
        </w:rPr>
        <w:t>.</w:t>
      </w:r>
      <w:r>
        <w:rPr>
          <w:lang w:val="en-US"/>
        </w:rPr>
        <w:t>, 2015)</w:t>
      </w:r>
      <w:r w:rsidR="008335CA">
        <w:rPr>
          <w:lang w:val="en-US"/>
        </w:rPr>
        <w:t xml:space="preserve"> while t</w:t>
      </w:r>
      <w:r>
        <w:rPr>
          <w:lang w:val="en-US"/>
        </w:rPr>
        <w:t>he flow of the steps has shown in Figure</w:t>
      </w:r>
      <w:r w:rsidR="0072602F">
        <w:rPr>
          <w:lang w:val="en-US"/>
        </w:rPr>
        <w:t xml:space="preserve"> 2.2. In camera module, the image contains the hand gesture will be capture by the webcam and converted into digital information which will be use on detection module to retrieve the data of the threshold images. </w:t>
      </w:r>
      <w:r w:rsidR="008335CA">
        <w:rPr>
          <w:lang w:val="en-US"/>
        </w:rPr>
        <w:t xml:space="preserve">The </w:t>
      </w:r>
      <w:r w:rsidR="0044021E">
        <w:rPr>
          <w:lang w:val="en-US"/>
        </w:rPr>
        <w:t>system will identify the region in the image that needed to be focus on which is the hand region so that the data in that specific region will be emphasized and take as the primary data that will be use during the Feature Extraction Module</w:t>
      </w:r>
      <w:r w:rsidR="005047EA">
        <w:rPr>
          <w:lang w:val="en-US"/>
        </w:rPr>
        <w:t xml:space="preserve"> (Chen </w:t>
      </w:r>
      <w:r w:rsidR="005047EA" w:rsidRPr="004C445E">
        <w:rPr>
          <w:lang w:val="en-US"/>
        </w:rPr>
        <w:t>et</w:t>
      </w:r>
      <w:r w:rsidR="004C445E" w:rsidRPr="004C445E">
        <w:rPr>
          <w:lang w:val="en-US"/>
        </w:rPr>
        <w:t xml:space="preserve"> </w:t>
      </w:r>
      <w:r w:rsidR="005047EA" w:rsidRPr="004C445E">
        <w:rPr>
          <w:lang w:val="en-US"/>
        </w:rPr>
        <w:t>al</w:t>
      </w:r>
      <w:r w:rsidR="00611AE1">
        <w:rPr>
          <w:lang w:val="en-US"/>
        </w:rPr>
        <w:t>.</w:t>
      </w:r>
      <w:r w:rsidR="005047EA">
        <w:rPr>
          <w:lang w:val="en-US"/>
        </w:rPr>
        <w:t>, 2014)</w:t>
      </w:r>
      <w:r w:rsidR="0044021E">
        <w:rPr>
          <w:lang w:val="en-US"/>
        </w:rPr>
        <w:t>.</w:t>
      </w:r>
      <w:r w:rsidR="005047EA">
        <w:rPr>
          <w:lang w:val="en-US"/>
        </w:rPr>
        <w:t xml:space="preserve"> During the Feature Extraction Module, the feature of the hand region will be extracted and use as the description of the hand gesture.</w:t>
      </w:r>
      <w:r w:rsidR="00202D47">
        <w:rPr>
          <w:lang w:val="en-US"/>
        </w:rPr>
        <w:t xml:space="preserve"> After </w:t>
      </w:r>
      <w:r w:rsidR="009A46F1">
        <w:rPr>
          <w:lang w:val="en-US"/>
        </w:rPr>
        <w:t>these three modules</w:t>
      </w:r>
      <w:r w:rsidR="00202D47">
        <w:rPr>
          <w:lang w:val="en-US"/>
        </w:rPr>
        <w:t>, the feature information will be given to the program to compare with the data inside of the feature database to calculate the similarity between each dataset and identify which hand gesture has been used in the image.</w:t>
      </w:r>
    </w:p>
    <w:p w14:paraId="3D3CA209" w14:textId="5A20FD73" w:rsidR="005342B1" w:rsidRDefault="005342B1" w:rsidP="005342B1">
      <w:pPr>
        <w:rPr>
          <w:lang w:val="en-US"/>
        </w:rPr>
      </w:pPr>
    </w:p>
    <w:p w14:paraId="76C774B1" w14:textId="77777777" w:rsidR="005342B1" w:rsidRDefault="005342B1" w:rsidP="00AD2EFD">
      <w:pPr>
        <w:keepNext/>
        <w:jc w:val="center"/>
      </w:pPr>
      <w:r>
        <w:rPr>
          <w:noProof/>
          <w:lang w:val="en-US"/>
        </w:rPr>
        <w:lastRenderedPageBreak/>
        <w:drawing>
          <wp:inline distT="0" distB="0" distL="0" distR="0" wp14:anchorId="4376B580" wp14:editId="693B23D1">
            <wp:extent cx="5220335" cy="126492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7).png"/>
                    <pic:cNvPicPr/>
                  </pic:nvPicPr>
                  <pic:blipFill rotWithShape="1">
                    <a:blip r:embed="rId17" cstate="print">
                      <a:extLst>
                        <a:ext uri="{28A0092B-C50C-407E-A947-70E740481C1C}">
                          <a14:useLocalDpi xmlns:a14="http://schemas.microsoft.com/office/drawing/2010/main" val="0"/>
                        </a:ext>
                      </a:extLst>
                    </a:blip>
                    <a:srcRect b="16826"/>
                    <a:stretch/>
                  </pic:blipFill>
                  <pic:spPr bwMode="auto">
                    <a:xfrm>
                      <a:off x="0" y="0"/>
                      <a:ext cx="5220335" cy="1264920"/>
                    </a:xfrm>
                    <a:prstGeom prst="rect">
                      <a:avLst/>
                    </a:prstGeom>
                    <a:ln>
                      <a:noFill/>
                    </a:ln>
                    <a:extLst>
                      <a:ext uri="{53640926-AAD7-44D8-BBD7-CCE9431645EC}">
                        <a14:shadowObscured xmlns:a14="http://schemas.microsoft.com/office/drawing/2010/main"/>
                      </a:ext>
                    </a:extLst>
                  </pic:spPr>
                </pic:pic>
              </a:graphicData>
            </a:graphic>
          </wp:inline>
        </w:drawing>
      </w:r>
    </w:p>
    <w:p w14:paraId="3EA7F7E0" w14:textId="6046A844" w:rsidR="005342B1" w:rsidRPr="009E2EEB" w:rsidRDefault="005342B1" w:rsidP="00A42994">
      <w:pPr>
        <w:pStyle w:val="CaptionforFigure2line"/>
        <w:spacing w:before="240"/>
        <w:jc w:val="left"/>
      </w:pPr>
      <w:bookmarkStart w:id="30" w:name="_Toc73288069"/>
      <w:r>
        <w:t xml:space="preserve">Figure </w:t>
      </w:r>
      <w:fldSimple w:instr=" STYLEREF 1 \s ">
        <w:r w:rsidR="00F561A5">
          <w:rPr>
            <w:noProof/>
          </w:rPr>
          <w:t>2</w:t>
        </w:r>
      </w:fldSimple>
      <w:r w:rsidR="00F561A5">
        <w:t>.</w:t>
      </w:r>
      <w:fldSimple w:instr=" SEQ Figure \* ARABIC \s 1 ">
        <w:r w:rsidR="00F561A5">
          <w:rPr>
            <w:noProof/>
          </w:rPr>
          <w:t>2</w:t>
        </w:r>
      </w:fldSimple>
      <w:r>
        <w:t xml:space="preserve">: </w:t>
      </w:r>
      <w:r w:rsidR="005D3EAF">
        <w:tab/>
      </w:r>
      <w:r>
        <w:t>The framework of hand gesture detection (</w:t>
      </w:r>
      <w:proofErr w:type="spellStart"/>
      <w:r w:rsidR="0072602F">
        <w:rPr>
          <w:lang w:val="en-US"/>
        </w:rPr>
        <w:t>Ma’asum</w:t>
      </w:r>
      <w:proofErr w:type="spellEnd"/>
      <w:r w:rsidR="0072602F">
        <w:rPr>
          <w:lang w:val="en-US"/>
        </w:rPr>
        <w:t xml:space="preserve">, </w:t>
      </w:r>
      <w:proofErr w:type="spellStart"/>
      <w:r w:rsidR="0072602F">
        <w:rPr>
          <w:lang w:val="en-US"/>
        </w:rPr>
        <w:t>Sulaiman</w:t>
      </w:r>
      <w:proofErr w:type="spellEnd"/>
      <w:r w:rsidR="0072602F">
        <w:rPr>
          <w:lang w:val="en-US"/>
        </w:rPr>
        <w:t xml:space="preserve">, </w:t>
      </w:r>
      <w:proofErr w:type="spellStart"/>
      <w:r w:rsidR="0072602F">
        <w:rPr>
          <w:lang w:val="en-US"/>
        </w:rPr>
        <w:t>Saparon</w:t>
      </w:r>
      <w:proofErr w:type="spellEnd"/>
      <w:r w:rsidR="0072602F">
        <w:rPr>
          <w:lang w:val="en-US"/>
        </w:rPr>
        <w:t>, 2015</w:t>
      </w:r>
      <w:r>
        <w:t>)</w:t>
      </w:r>
      <w:bookmarkEnd w:id="30"/>
    </w:p>
    <w:p w14:paraId="04EE2491" w14:textId="77777777" w:rsidR="00085408" w:rsidRPr="00085408" w:rsidRDefault="00085408" w:rsidP="001669DB">
      <w:pPr>
        <w:pStyle w:val="Para4lines"/>
        <w:spacing w:after="960"/>
        <w:rPr>
          <w:lang w:val="en-US"/>
        </w:rPr>
      </w:pPr>
    </w:p>
    <w:p w14:paraId="58696289" w14:textId="71A0727D" w:rsidR="00713868" w:rsidRDefault="00085408" w:rsidP="00713868">
      <w:pPr>
        <w:pStyle w:val="Heading3"/>
        <w:spacing w:after="480"/>
      </w:pPr>
      <w:bookmarkStart w:id="31" w:name="_Toc69670107"/>
      <w:r>
        <w:t>Importance of hand gesture</w:t>
      </w:r>
      <w:r w:rsidR="002B14D8">
        <w:t xml:space="preserve"> control</w:t>
      </w:r>
      <w:r>
        <w:t xml:space="preserve"> in video game industr</w:t>
      </w:r>
      <w:r w:rsidR="00713868">
        <w:t>y</w:t>
      </w:r>
      <w:bookmarkEnd w:id="31"/>
    </w:p>
    <w:p w14:paraId="5D1F830A" w14:textId="2000B079" w:rsidR="00F10640" w:rsidRPr="00713868" w:rsidRDefault="001A1B45" w:rsidP="00A42994">
      <w:pPr>
        <w:pStyle w:val="Para4lines"/>
        <w:spacing w:after="960"/>
        <w:rPr>
          <w:lang w:val="en-US"/>
        </w:rPr>
      </w:pPr>
      <w:r>
        <w:rPr>
          <w:lang w:val="en-US"/>
        </w:rPr>
        <w:t>The use of gesture-based interfaces which is close</w:t>
      </w:r>
      <w:r w:rsidR="009A46F1">
        <w:rPr>
          <w:lang w:val="en-US"/>
        </w:rPr>
        <w:t>r</w:t>
      </w:r>
      <w:r>
        <w:rPr>
          <w:lang w:val="en-US"/>
        </w:rPr>
        <w:t xml:space="preserve"> to the </w:t>
      </w:r>
      <w:r w:rsidR="009A46F1">
        <w:rPr>
          <w:lang w:val="en-US"/>
        </w:rPr>
        <w:t>real-life</w:t>
      </w:r>
      <w:r>
        <w:rPr>
          <w:lang w:val="en-US"/>
        </w:rPr>
        <w:t xml:space="preserve"> interaction has become one of the primary factors that can determine the success of a video games</w:t>
      </w:r>
      <w:r w:rsidR="009A46F1">
        <w:rPr>
          <w:lang w:val="en-US"/>
        </w:rPr>
        <w:t xml:space="preserve"> (</w:t>
      </w:r>
      <w:proofErr w:type="spellStart"/>
      <w:r w:rsidR="009A46F1">
        <w:rPr>
          <w:lang w:val="en-US"/>
        </w:rPr>
        <w:t>Roccetti</w:t>
      </w:r>
      <w:proofErr w:type="spellEnd"/>
      <w:r w:rsidR="008E20E9">
        <w:rPr>
          <w:lang w:val="en-US"/>
        </w:rPr>
        <w:t xml:space="preserve"> et al</w:t>
      </w:r>
      <w:r w:rsidR="00611AE1">
        <w:rPr>
          <w:lang w:val="en-US"/>
        </w:rPr>
        <w:t>.</w:t>
      </w:r>
      <w:r w:rsidR="009A46F1">
        <w:rPr>
          <w:lang w:val="en-US"/>
        </w:rPr>
        <w:t>, 2012)</w:t>
      </w:r>
      <w:r>
        <w:rPr>
          <w:lang w:val="en-US"/>
        </w:rPr>
        <w:t>.</w:t>
      </w:r>
      <w:r w:rsidR="00F94CE2">
        <w:rPr>
          <w:lang w:val="en-US"/>
        </w:rPr>
        <w:t xml:space="preserve"> The user starts to find the </w:t>
      </w:r>
      <w:r w:rsidR="00B84535">
        <w:rPr>
          <w:lang w:val="en-US"/>
        </w:rPr>
        <w:t xml:space="preserve">user </w:t>
      </w:r>
      <w:r w:rsidR="00F94CE2">
        <w:rPr>
          <w:lang w:val="en-US"/>
        </w:rPr>
        <w:t>interface that is less reliable on traditional interfaces like joystick, keyboard or m</w:t>
      </w:r>
      <w:r w:rsidR="0071482E">
        <w:rPr>
          <w:lang w:val="en-US"/>
        </w:rPr>
        <w:t>ouse</w:t>
      </w:r>
      <w:r w:rsidR="00F94CE2">
        <w:rPr>
          <w:lang w:val="en-US"/>
        </w:rPr>
        <w:t xml:space="preserve"> but wants to play the video games with the ways that is far more natural and closer to the action in the reality. For instance,</w:t>
      </w:r>
      <w:r w:rsidR="00C54907">
        <w:rPr>
          <w:lang w:val="en-US"/>
        </w:rPr>
        <w:t xml:space="preserve"> they wish to grab something in the video game with</w:t>
      </w:r>
      <w:r w:rsidR="00E767A8">
        <w:rPr>
          <w:lang w:val="en-US"/>
        </w:rPr>
        <w:t xml:space="preserve"> grabbing hand but not left click the m</w:t>
      </w:r>
      <w:r w:rsidR="0071482E">
        <w:rPr>
          <w:lang w:val="en-US"/>
        </w:rPr>
        <w:t>ouse</w:t>
      </w:r>
      <w:r w:rsidR="00CD6815">
        <w:rPr>
          <w:lang w:val="en-US"/>
        </w:rPr>
        <w:t xml:space="preserve"> or looks around by moving their head but not moving the m</w:t>
      </w:r>
      <w:r w:rsidR="0071482E">
        <w:rPr>
          <w:lang w:val="en-US"/>
        </w:rPr>
        <w:t>ouse</w:t>
      </w:r>
      <w:r w:rsidR="00CD6815">
        <w:rPr>
          <w:lang w:val="en-US"/>
        </w:rPr>
        <w:t>.</w:t>
      </w:r>
      <w:r w:rsidR="003E1E75">
        <w:rPr>
          <w:lang w:val="en-US"/>
        </w:rPr>
        <w:t xml:space="preserve"> </w:t>
      </w:r>
      <w:r w:rsidR="00E16933">
        <w:rPr>
          <w:lang w:val="en-US"/>
        </w:rPr>
        <w:t>According to Chen</w:t>
      </w:r>
      <w:r w:rsidR="0025317D">
        <w:rPr>
          <w:lang w:val="en-US"/>
        </w:rPr>
        <w:t xml:space="preserve"> et al</w:t>
      </w:r>
      <w:r w:rsidR="00611AE1">
        <w:rPr>
          <w:lang w:val="en-US"/>
        </w:rPr>
        <w:t>.</w:t>
      </w:r>
      <w:r w:rsidR="00E16933">
        <w:rPr>
          <w:lang w:val="en-US"/>
        </w:rPr>
        <w:t xml:space="preserve"> (2010, June) a</w:t>
      </w:r>
      <w:r w:rsidR="003E1E75">
        <w:rPr>
          <w:lang w:val="en-US"/>
        </w:rPr>
        <w:t xml:space="preserve">lthough a glove-based approach did </w:t>
      </w:r>
      <w:r w:rsidR="00E05E8E">
        <w:rPr>
          <w:lang w:val="en-US"/>
        </w:rPr>
        <w:t>propose</w:t>
      </w:r>
      <w:r w:rsidR="003E1E75">
        <w:rPr>
          <w:lang w:val="en-US"/>
        </w:rPr>
        <w:t xml:space="preserve"> in some video games, but the user still not satisfy with the needs on wearing the glove since this input interface </w:t>
      </w:r>
      <w:r w:rsidR="000A6C80">
        <w:rPr>
          <w:lang w:val="en-US"/>
        </w:rPr>
        <w:t>required the player to have addition equipment that they need to wear on.</w:t>
      </w:r>
    </w:p>
    <w:p w14:paraId="4389AAB1" w14:textId="61718160" w:rsidR="000A7DB3" w:rsidRDefault="000A7DB3">
      <w:pPr>
        <w:pStyle w:val="Heading2"/>
        <w:spacing w:after="480"/>
      </w:pPr>
      <w:bookmarkStart w:id="32" w:name="_Toc69670108"/>
      <w:r>
        <w:t>Existed System</w:t>
      </w:r>
      <w:bookmarkEnd w:id="32"/>
    </w:p>
    <w:p w14:paraId="11217BAD" w14:textId="58860361" w:rsidR="00033930" w:rsidRDefault="002205B0" w:rsidP="00A42994">
      <w:pPr>
        <w:pStyle w:val="Para4lines"/>
        <w:spacing w:after="960"/>
        <w:rPr>
          <w:lang w:val="en-US"/>
        </w:rPr>
      </w:pPr>
      <w:r>
        <w:rPr>
          <w:lang w:val="en-US"/>
        </w:rPr>
        <w:t xml:space="preserve">In this section, 2 </w:t>
      </w:r>
      <w:r w:rsidR="00B36657">
        <w:rPr>
          <w:lang w:val="en-US"/>
        </w:rPr>
        <w:t>existed system which is webcam-based hand gesture control in Skyfall and G-shooting Gesture will be introduced.</w:t>
      </w:r>
    </w:p>
    <w:p w14:paraId="5A7D39DB" w14:textId="77777777" w:rsidR="00033930" w:rsidRPr="00033930" w:rsidRDefault="00033930" w:rsidP="00033930">
      <w:pPr>
        <w:rPr>
          <w:lang w:val="en-US"/>
        </w:rPr>
      </w:pPr>
    </w:p>
    <w:p w14:paraId="6E1CB3AC" w14:textId="5771C8DC" w:rsidR="00BA2195" w:rsidRDefault="00BA2195" w:rsidP="00BA2195">
      <w:pPr>
        <w:pStyle w:val="Heading3"/>
        <w:spacing w:after="480"/>
      </w:pPr>
      <w:bookmarkStart w:id="33" w:name="_Toc69670109"/>
      <w:r>
        <w:lastRenderedPageBreak/>
        <w:t xml:space="preserve">Webcam-based hand gesture control in </w:t>
      </w:r>
      <w:r w:rsidR="00556C3A">
        <w:t>Skyfall</w:t>
      </w:r>
      <w:bookmarkEnd w:id="33"/>
    </w:p>
    <w:p w14:paraId="433391E3" w14:textId="7FC2EFF4" w:rsidR="00556C3A" w:rsidRDefault="00556C3A" w:rsidP="00556C3A">
      <w:pPr>
        <w:pStyle w:val="Para2lines"/>
        <w:spacing w:after="480"/>
        <w:rPr>
          <w:lang w:val="en-US"/>
        </w:rPr>
      </w:pPr>
      <w:r>
        <w:rPr>
          <w:lang w:val="en-US"/>
        </w:rPr>
        <w:t>Skyfall is a kind of web-based game that the player can play it using the browser. The ways to play the game is to control the paddle left and right to collide with the ball that is falling down. White ball and green ball will give the player 10 points while red ball will decrease 10 points from the player.</w:t>
      </w:r>
      <w:r w:rsidR="00C1311E">
        <w:rPr>
          <w:lang w:val="en-US"/>
        </w:rPr>
        <w:t xml:space="preserve"> The standard Skyfall interface is using mouse to control the movement of the </w:t>
      </w:r>
      <w:r w:rsidR="00E05E8E">
        <w:rPr>
          <w:lang w:val="en-US"/>
        </w:rPr>
        <w:t>paddle,</w:t>
      </w:r>
      <w:r w:rsidR="00C1311E">
        <w:rPr>
          <w:lang w:val="en-US"/>
        </w:rPr>
        <w:t xml:space="preserve"> but the developer did add in the hand gesture control that get the image input through webcam to detect the hand movement of the player to control the paddle.</w:t>
      </w:r>
      <w:r w:rsidR="00021754">
        <w:rPr>
          <w:lang w:val="en-US"/>
        </w:rPr>
        <w:t xml:space="preserve"> The sample image has shown in Figure</w:t>
      </w:r>
      <w:r w:rsidR="00712613">
        <w:rPr>
          <w:lang w:val="en-US"/>
        </w:rPr>
        <w:t xml:space="preserve"> 2.3.</w:t>
      </w:r>
    </w:p>
    <w:p w14:paraId="3273F7BD" w14:textId="7325471F" w:rsidR="0001317C" w:rsidRDefault="0001317C" w:rsidP="00556C3A">
      <w:pPr>
        <w:pStyle w:val="Para2lines"/>
        <w:spacing w:after="480"/>
        <w:rPr>
          <w:lang w:val="en-US"/>
        </w:rPr>
      </w:pPr>
      <w:r>
        <w:rPr>
          <w:lang w:val="en-US"/>
        </w:rPr>
        <w:t>This application use TensorFlow object detection application programming interface (API) as the machine learning</w:t>
      </w:r>
      <w:r w:rsidR="009D6DB6">
        <w:rPr>
          <w:lang w:val="en-US"/>
        </w:rPr>
        <w:t xml:space="preserve"> library and trained with the models of the hand that the application needs to </w:t>
      </w:r>
      <w:r w:rsidR="00FA7770">
        <w:rPr>
          <w:lang w:val="en-US"/>
        </w:rPr>
        <w:t xml:space="preserve">detect and </w:t>
      </w:r>
      <w:r w:rsidR="009D6DB6">
        <w:rPr>
          <w:lang w:val="en-US"/>
        </w:rPr>
        <w:t>recognize.</w:t>
      </w:r>
      <w:r w:rsidR="00FA7770">
        <w:rPr>
          <w:lang w:val="en-US"/>
        </w:rPr>
        <w:t xml:space="preserve"> The detected hand gesture will be sen</w:t>
      </w:r>
      <w:r w:rsidR="00A70462">
        <w:rPr>
          <w:lang w:val="en-US"/>
        </w:rPr>
        <w:t>t</w:t>
      </w:r>
      <w:r w:rsidR="00FA7770">
        <w:rPr>
          <w:lang w:val="en-US"/>
        </w:rPr>
        <w:t xml:space="preserve"> by the API to the game interface as the input to control the paddle without the needs on using mouse.</w:t>
      </w:r>
    </w:p>
    <w:p w14:paraId="526C427B" w14:textId="77777777" w:rsidR="00712613" w:rsidRDefault="00712613" w:rsidP="00AD2EFD">
      <w:pPr>
        <w:pStyle w:val="Para2lines"/>
        <w:keepNext/>
        <w:spacing w:after="480"/>
        <w:ind w:firstLine="0"/>
        <w:jc w:val="center"/>
      </w:pPr>
      <w:r>
        <w:rPr>
          <w:noProof/>
          <w:lang w:val="en-US"/>
        </w:rPr>
        <w:drawing>
          <wp:inline distT="0" distB="0" distL="0" distR="0" wp14:anchorId="027CBB73" wp14:editId="27B9198C">
            <wp:extent cx="5220335" cy="2839085"/>
            <wp:effectExtent l="0" t="0" r="0" b="0"/>
            <wp:docPr id="10" name="Picture 10" descr="A picture containing computer, sitting, computer,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yfall.png"/>
                    <pic:cNvPicPr/>
                  </pic:nvPicPr>
                  <pic:blipFill>
                    <a:blip r:embed="rId18">
                      <a:extLst>
                        <a:ext uri="{28A0092B-C50C-407E-A947-70E740481C1C}">
                          <a14:useLocalDpi xmlns:a14="http://schemas.microsoft.com/office/drawing/2010/main" val="0"/>
                        </a:ext>
                      </a:extLst>
                    </a:blip>
                    <a:stretch>
                      <a:fillRect/>
                    </a:stretch>
                  </pic:blipFill>
                  <pic:spPr>
                    <a:xfrm>
                      <a:off x="0" y="0"/>
                      <a:ext cx="5220335" cy="2839085"/>
                    </a:xfrm>
                    <a:prstGeom prst="rect">
                      <a:avLst/>
                    </a:prstGeom>
                  </pic:spPr>
                </pic:pic>
              </a:graphicData>
            </a:graphic>
          </wp:inline>
        </w:drawing>
      </w:r>
    </w:p>
    <w:p w14:paraId="6EC66DB1" w14:textId="59B6E1FF" w:rsidR="00712613" w:rsidRDefault="00712613" w:rsidP="00AD4EBB">
      <w:pPr>
        <w:pStyle w:val="CaptionforFigure"/>
        <w:spacing w:before="240"/>
      </w:pPr>
      <w:bookmarkStart w:id="34" w:name="_Toc73288070"/>
      <w:r>
        <w:t xml:space="preserve">Figure </w:t>
      </w:r>
      <w:fldSimple w:instr=" STYLEREF 1 \s ">
        <w:r w:rsidR="00F561A5">
          <w:rPr>
            <w:noProof/>
          </w:rPr>
          <w:t>2</w:t>
        </w:r>
      </w:fldSimple>
      <w:r w:rsidR="00F561A5">
        <w:t>.</w:t>
      </w:r>
      <w:fldSimple w:instr=" SEQ Figure \* ARABIC \s 1 ">
        <w:r w:rsidR="00F561A5">
          <w:rPr>
            <w:noProof/>
          </w:rPr>
          <w:t>3</w:t>
        </w:r>
      </w:fldSimple>
      <w:r>
        <w:t xml:space="preserve">: </w:t>
      </w:r>
      <w:r w:rsidR="008F2D2B">
        <w:tab/>
      </w:r>
      <w:r>
        <w:t>Hand gesture control in Skyfall</w:t>
      </w:r>
      <w:bookmarkEnd w:id="34"/>
    </w:p>
    <w:p w14:paraId="39EF0861" w14:textId="77777777" w:rsidR="00712613" w:rsidRPr="00712613" w:rsidRDefault="00712613" w:rsidP="00372741">
      <w:pPr>
        <w:pStyle w:val="Para4lines"/>
        <w:spacing w:after="960"/>
      </w:pPr>
    </w:p>
    <w:p w14:paraId="513CEB92" w14:textId="4DE45642" w:rsidR="005E2373" w:rsidRDefault="005E2373" w:rsidP="005E2373">
      <w:pPr>
        <w:pStyle w:val="Heading3"/>
        <w:spacing w:after="480"/>
      </w:pPr>
      <w:bookmarkStart w:id="35" w:name="_Toc69670110"/>
      <w:r>
        <w:lastRenderedPageBreak/>
        <w:t>G-Shooting Gesture</w:t>
      </w:r>
      <w:bookmarkEnd w:id="35"/>
    </w:p>
    <w:p w14:paraId="389FAD96" w14:textId="5C8C3684" w:rsidR="005E2373" w:rsidRDefault="005E2373" w:rsidP="005E2373">
      <w:pPr>
        <w:pStyle w:val="Para2lines"/>
        <w:spacing w:after="480"/>
        <w:rPr>
          <w:lang w:val="en-US"/>
        </w:rPr>
      </w:pPr>
      <w:r>
        <w:rPr>
          <w:lang w:val="en-US"/>
        </w:rPr>
        <w:t xml:space="preserve">G-Shooting Gesture is a mobile game which is able to be download in Google Play </w:t>
      </w:r>
      <w:r w:rsidR="00E35B9F">
        <w:rPr>
          <w:lang w:val="en-US"/>
        </w:rPr>
        <w:t>S</w:t>
      </w:r>
      <w:r>
        <w:rPr>
          <w:lang w:val="en-US"/>
        </w:rPr>
        <w:t>tore.</w:t>
      </w:r>
      <w:r w:rsidR="00E2790B">
        <w:rPr>
          <w:lang w:val="en-US"/>
        </w:rPr>
        <w:t xml:space="preserve"> It is a kind of FPS game that the player can control the gun in the game through the camera of their mobile phone by using hand gesture.</w:t>
      </w:r>
      <w:r w:rsidR="004F14D2">
        <w:rPr>
          <w:lang w:val="en-US"/>
        </w:rPr>
        <w:t xml:space="preserve"> The hand gesture needed for the controlling is using their right hand’s index finger. The cursor in the application will follow the movement of the index finger and start shooting when the index finger has stop moving.</w:t>
      </w:r>
      <w:r w:rsidR="00EC48BD">
        <w:rPr>
          <w:lang w:val="en-US"/>
        </w:rPr>
        <w:t xml:space="preserve"> Figure 2.4 is the image which show the sample gameplay of G-shooting Gesture.</w:t>
      </w:r>
    </w:p>
    <w:p w14:paraId="2181E472" w14:textId="77777777" w:rsidR="003D14E3" w:rsidRDefault="003D14E3" w:rsidP="003D14E3">
      <w:pPr>
        <w:pStyle w:val="Para2lines"/>
        <w:keepNext/>
        <w:spacing w:after="480"/>
        <w:ind w:firstLine="0"/>
      </w:pPr>
      <w:r>
        <w:rPr>
          <w:noProof/>
          <w:lang w:val="en-US"/>
        </w:rPr>
        <w:drawing>
          <wp:inline distT="0" distB="0" distL="0" distR="0" wp14:anchorId="72C34471" wp14:editId="3AF3D029">
            <wp:extent cx="5220335" cy="2423160"/>
            <wp:effectExtent l="0" t="0" r="0" b="0"/>
            <wp:docPr id="11" name="Picture 11" descr="A picture containing person, indoor, hol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shoote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335" cy="2423160"/>
                    </a:xfrm>
                    <a:prstGeom prst="rect">
                      <a:avLst/>
                    </a:prstGeom>
                  </pic:spPr>
                </pic:pic>
              </a:graphicData>
            </a:graphic>
          </wp:inline>
        </w:drawing>
      </w:r>
    </w:p>
    <w:p w14:paraId="54311A2F" w14:textId="31EF520E" w:rsidR="003D14E3" w:rsidRDefault="003D14E3" w:rsidP="00AD4EBB">
      <w:pPr>
        <w:pStyle w:val="CaptionforFigure"/>
        <w:spacing w:before="240"/>
      </w:pPr>
      <w:bookmarkStart w:id="36" w:name="_Toc73288071"/>
      <w:r>
        <w:t xml:space="preserve">Figure </w:t>
      </w:r>
      <w:fldSimple w:instr=" STYLEREF 1 \s ">
        <w:r w:rsidR="00F561A5">
          <w:rPr>
            <w:noProof/>
          </w:rPr>
          <w:t>2</w:t>
        </w:r>
      </w:fldSimple>
      <w:r w:rsidR="00F561A5">
        <w:t>.</w:t>
      </w:r>
      <w:fldSimple w:instr=" SEQ Figure \* ARABIC \s 1 ">
        <w:r w:rsidR="00F561A5">
          <w:rPr>
            <w:noProof/>
          </w:rPr>
          <w:t>4</w:t>
        </w:r>
      </w:fldSimple>
      <w:r>
        <w:t xml:space="preserve">: </w:t>
      </w:r>
      <w:r w:rsidR="009A0709">
        <w:tab/>
      </w:r>
      <w:r>
        <w:t xml:space="preserve">Sample </w:t>
      </w:r>
      <w:r w:rsidR="00E5438D">
        <w:t>g</w:t>
      </w:r>
      <w:r>
        <w:t>ameplay of G-shooting Gesture</w:t>
      </w:r>
      <w:bookmarkEnd w:id="36"/>
    </w:p>
    <w:p w14:paraId="26C74896" w14:textId="77777777" w:rsidR="004D1227" w:rsidRPr="004D1227" w:rsidRDefault="004D1227" w:rsidP="006D4A77">
      <w:pPr>
        <w:pStyle w:val="Para4lines"/>
        <w:spacing w:after="960"/>
      </w:pPr>
    </w:p>
    <w:p w14:paraId="47AB37F6" w14:textId="707EAE7C" w:rsidR="00894D1C" w:rsidRDefault="001D2EA2" w:rsidP="00894D1C">
      <w:pPr>
        <w:pStyle w:val="Heading2"/>
        <w:spacing w:after="480"/>
      </w:pPr>
      <w:bookmarkStart w:id="37" w:name="_Toc69670111"/>
      <w:r>
        <w:t>Comparison between existing systems</w:t>
      </w:r>
      <w:bookmarkEnd w:id="37"/>
    </w:p>
    <w:p w14:paraId="46F8C5B4" w14:textId="1C5FBDCA" w:rsidR="0083669F" w:rsidRPr="0083669F" w:rsidRDefault="0083669F" w:rsidP="006D4A77">
      <w:pPr>
        <w:pStyle w:val="Para4lines"/>
        <w:spacing w:after="960"/>
        <w:rPr>
          <w:lang w:val="en-US"/>
        </w:rPr>
      </w:pPr>
      <w:r>
        <w:rPr>
          <w:lang w:val="en-US"/>
        </w:rPr>
        <w:t>The 2 existing system that stated in Chapter 2.4 does have the similar concept with the proposed system in this project which is detect the hand gesture of the user without the assistance from motion sensor hardware. The image of the hand gesture will capture through normal camera and recognized by the system through image recognition.</w:t>
      </w:r>
      <w:r w:rsidR="00184606">
        <w:rPr>
          <w:lang w:val="en-US"/>
        </w:rPr>
        <w:t xml:space="preserve"> The differences between the two existing system and the proposed </w:t>
      </w:r>
      <w:r w:rsidR="00184606">
        <w:rPr>
          <w:lang w:val="en-US"/>
        </w:rPr>
        <w:lastRenderedPageBreak/>
        <w:t xml:space="preserve">system </w:t>
      </w:r>
      <w:r w:rsidR="00E05E8E">
        <w:rPr>
          <w:lang w:val="en-US"/>
        </w:rPr>
        <w:t>are</w:t>
      </w:r>
      <w:r w:rsidR="00184606">
        <w:rPr>
          <w:lang w:val="en-US"/>
        </w:rPr>
        <w:t xml:space="preserve"> the platform of the game, the proposed system will be a personal computer</w:t>
      </w:r>
      <w:r w:rsidR="00485115">
        <w:rPr>
          <w:lang w:val="en-US"/>
        </w:rPr>
        <w:t xml:space="preserve"> </w:t>
      </w:r>
      <w:r w:rsidR="0062407F">
        <w:rPr>
          <w:lang w:val="en-US"/>
        </w:rPr>
        <w:t>(PC)</w:t>
      </w:r>
      <w:r w:rsidR="00184606">
        <w:rPr>
          <w:lang w:val="en-US"/>
        </w:rPr>
        <w:t xml:space="preserve"> game.</w:t>
      </w:r>
      <w:r>
        <w:rPr>
          <w:lang w:val="en-US"/>
        </w:rPr>
        <w:t xml:space="preserve"> </w:t>
      </w:r>
    </w:p>
    <w:p w14:paraId="3FB1F46C" w14:textId="77777777" w:rsidR="001D2EA2" w:rsidRDefault="001D2EA2" w:rsidP="00996486">
      <w:pPr>
        <w:pStyle w:val="Heading2"/>
        <w:spacing w:after="480"/>
      </w:pPr>
      <w:bookmarkStart w:id="38" w:name="_Toc69670112"/>
      <w:r>
        <w:t>Literature Review of Technology Used</w:t>
      </w:r>
      <w:bookmarkEnd w:id="38"/>
    </w:p>
    <w:p w14:paraId="34FC55FF" w14:textId="681E83FF" w:rsidR="001D2EA2" w:rsidRPr="001D2EA2" w:rsidRDefault="007B73CE" w:rsidP="006D4A77">
      <w:pPr>
        <w:pStyle w:val="Para4lines"/>
        <w:spacing w:after="960"/>
        <w:rPr>
          <w:lang w:val="en-US"/>
        </w:rPr>
      </w:pPr>
      <w:r>
        <w:rPr>
          <w:lang w:val="en-US"/>
        </w:rPr>
        <w:t>This section will define the technology and platform that will be uses to develop the proposed system which is OpenCV library and Unity</w:t>
      </w:r>
      <w:r w:rsidR="00D71835">
        <w:rPr>
          <w:lang w:val="en-US"/>
        </w:rPr>
        <w:t>3D.</w:t>
      </w:r>
    </w:p>
    <w:p w14:paraId="7AC264CD" w14:textId="4447625B" w:rsidR="00CB5CD6" w:rsidRDefault="00CB5CD6" w:rsidP="00CB5CD6">
      <w:pPr>
        <w:pStyle w:val="Heading3"/>
        <w:spacing w:after="480"/>
      </w:pPr>
      <w:bookmarkStart w:id="39" w:name="_Toc69670113"/>
      <w:r>
        <w:t>Open</w:t>
      </w:r>
      <w:r w:rsidR="00CE21CE">
        <w:t xml:space="preserve"> Source Computer Vision Library (OpenCV)</w:t>
      </w:r>
      <w:bookmarkEnd w:id="39"/>
    </w:p>
    <w:p w14:paraId="019527FC" w14:textId="3232AF71" w:rsidR="00D412DF" w:rsidRDefault="00696F35" w:rsidP="00F36349">
      <w:pPr>
        <w:pStyle w:val="Para2lines"/>
        <w:spacing w:after="480"/>
        <w:rPr>
          <w:lang w:val="en-US"/>
        </w:rPr>
      </w:pPr>
      <w:r>
        <w:rPr>
          <w:lang w:val="en-US"/>
        </w:rPr>
        <w:t>OpenCV is an open source library mainly written in C and C++ which has been further develop</w:t>
      </w:r>
      <w:r w:rsidR="00B03F35">
        <w:rPr>
          <w:lang w:val="en-US"/>
        </w:rPr>
        <w:t>ed</w:t>
      </w:r>
      <w:r>
        <w:rPr>
          <w:lang w:val="en-US"/>
        </w:rPr>
        <w:t xml:space="preserve"> into integrate with others programming interface such as Python, Java and </w:t>
      </w:r>
      <w:proofErr w:type="spellStart"/>
      <w:r>
        <w:rPr>
          <w:lang w:val="en-US"/>
        </w:rPr>
        <w:t>Matlab</w:t>
      </w:r>
      <w:proofErr w:type="spellEnd"/>
      <w:r>
        <w:rPr>
          <w:lang w:val="en-US"/>
        </w:rPr>
        <w:t>.</w:t>
      </w:r>
      <w:r w:rsidR="00324509">
        <w:rPr>
          <w:lang w:val="en-US"/>
        </w:rPr>
        <w:t xml:space="preserve"> According to </w:t>
      </w:r>
      <w:proofErr w:type="spellStart"/>
      <w:r w:rsidR="00324509">
        <w:rPr>
          <w:lang w:val="en-US"/>
        </w:rPr>
        <w:t>Kaehler</w:t>
      </w:r>
      <w:proofErr w:type="spellEnd"/>
      <w:r w:rsidR="00324509">
        <w:rPr>
          <w:lang w:val="en-US"/>
        </w:rPr>
        <w:t xml:space="preserve"> and </w:t>
      </w:r>
      <w:proofErr w:type="spellStart"/>
      <w:r w:rsidR="00324509">
        <w:rPr>
          <w:lang w:val="en-US"/>
        </w:rPr>
        <w:t>Bradski</w:t>
      </w:r>
      <w:proofErr w:type="spellEnd"/>
      <w:r w:rsidR="00324509">
        <w:rPr>
          <w:lang w:val="en-US"/>
        </w:rPr>
        <w:t xml:space="preserve"> (2016), the purpose of OpenCV is to enhance the usage of computer vision and artificial intelligence which can be processed in real</w:t>
      </w:r>
      <w:r w:rsidR="003819AB">
        <w:rPr>
          <w:lang w:val="en-US"/>
        </w:rPr>
        <w:t>-</w:t>
      </w:r>
      <w:r w:rsidR="00324509">
        <w:rPr>
          <w:lang w:val="en-US"/>
        </w:rPr>
        <w:t>time application.</w:t>
      </w:r>
      <w:r w:rsidR="00AF2C7E">
        <w:rPr>
          <w:lang w:val="en-US"/>
        </w:rPr>
        <w:t xml:space="preserve"> OpenCV is use</w:t>
      </w:r>
      <w:r w:rsidR="00185409">
        <w:rPr>
          <w:lang w:val="en-US"/>
        </w:rPr>
        <w:t>d</w:t>
      </w:r>
      <w:r w:rsidR="00AF2C7E">
        <w:rPr>
          <w:lang w:val="en-US"/>
        </w:rPr>
        <w:t xml:space="preserve"> to fulfill the aim of computer vision </w:t>
      </w:r>
      <w:r w:rsidR="00D45B71">
        <w:rPr>
          <w:lang w:val="en-US"/>
        </w:rPr>
        <w:t>by understanding the data contains in an image and convert it into the knowledge on making some sort of decision.</w:t>
      </w:r>
      <w:r w:rsidR="00141296">
        <w:rPr>
          <w:lang w:val="en-US"/>
        </w:rPr>
        <w:t xml:space="preserve"> </w:t>
      </w:r>
      <w:r w:rsidR="005705CE">
        <w:rPr>
          <w:lang w:val="en-US"/>
        </w:rPr>
        <w:t xml:space="preserve">Figure </w:t>
      </w:r>
      <w:r w:rsidR="00141296">
        <w:rPr>
          <w:lang w:val="en-US"/>
        </w:rPr>
        <w:t>2.5</w:t>
      </w:r>
      <w:r w:rsidR="005705CE">
        <w:rPr>
          <w:lang w:val="en-US"/>
        </w:rPr>
        <w:t xml:space="preserve"> is an example of the needs of computer vision since the computer will not know that the image is a car mirror but just a matrix </w:t>
      </w:r>
      <w:r w:rsidR="00F2702D">
        <w:rPr>
          <w:lang w:val="en-US"/>
        </w:rPr>
        <w:t>contains</w:t>
      </w:r>
      <w:r w:rsidR="005705CE">
        <w:rPr>
          <w:lang w:val="en-US"/>
        </w:rPr>
        <w:t xml:space="preserve"> values. </w:t>
      </w:r>
      <w:r w:rsidR="00170605">
        <w:rPr>
          <w:lang w:val="en-US"/>
        </w:rPr>
        <w:t xml:space="preserve">OpenCV will be able to </w:t>
      </w:r>
      <w:r w:rsidR="008A532C">
        <w:rPr>
          <w:lang w:val="en-US"/>
        </w:rPr>
        <w:t>determine that the image input is a car mirror through image processing or even machine learning.</w:t>
      </w:r>
    </w:p>
    <w:p w14:paraId="05D06911" w14:textId="77777777" w:rsidR="00141296" w:rsidRDefault="00141296" w:rsidP="00141296">
      <w:pPr>
        <w:pStyle w:val="Para2lines"/>
        <w:keepNext/>
        <w:spacing w:after="480"/>
        <w:ind w:firstLine="0"/>
      </w:pPr>
      <w:r>
        <w:rPr>
          <w:noProof/>
          <w:lang w:val="en-US"/>
        </w:rPr>
        <w:lastRenderedPageBreak/>
        <w:drawing>
          <wp:inline distT="0" distB="0" distL="0" distR="0" wp14:anchorId="54593588" wp14:editId="045F0BDF">
            <wp:extent cx="5220335" cy="3007360"/>
            <wp:effectExtent l="0" t="0" r="0" b="2540"/>
            <wp:docPr id="8" name="Picture 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11).png"/>
                    <pic:cNvPicPr/>
                  </pic:nvPicPr>
                  <pic:blipFill>
                    <a:blip r:embed="rId20">
                      <a:extLst>
                        <a:ext uri="{28A0092B-C50C-407E-A947-70E740481C1C}">
                          <a14:useLocalDpi xmlns:a14="http://schemas.microsoft.com/office/drawing/2010/main" val="0"/>
                        </a:ext>
                      </a:extLst>
                    </a:blip>
                    <a:stretch>
                      <a:fillRect/>
                    </a:stretch>
                  </pic:blipFill>
                  <pic:spPr>
                    <a:xfrm>
                      <a:off x="0" y="0"/>
                      <a:ext cx="5220335" cy="3007360"/>
                    </a:xfrm>
                    <a:prstGeom prst="rect">
                      <a:avLst/>
                    </a:prstGeom>
                  </pic:spPr>
                </pic:pic>
              </a:graphicData>
            </a:graphic>
          </wp:inline>
        </w:drawing>
      </w:r>
    </w:p>
    <w:p w14:paraId="5EFA1DE5" w14:textId="3498EB6D" w:rsidR="00141296" w:rsidRDefault="00141296" w:rsidP="00760450">
      <w:pPr>
        <w:pStyle w:val="CaptionforFigure2line"/>
        <w:spacing w:before="240"/>
        <w:jc w:val="left"/>
      </w:pPr>
      <w:bookmarkStart w:id="40" w:name="_Toc73288072"/>
      <w:r>
        <w:t xml:space="preserve">Figure </w:t>
      </w:r>
      <w:fldSimple w:instr=" STYLEREF 1 \s ">
        <w:r w:rsidR="00F561A5">
          <w:rPr>
            <w:noProof/>
          </w:rPr>
          <w:t>2</w:t>
        </w:r>
      </w:fldSimple>
      <w:r w:rsidR="00F561A5">
        <w:t>.</w:t>
      </w:r>
      <w:fldSimple w:instr=" SEQ Figure \* ARABIC \s 1 ">
        <w:r w:rsidR="00F561A5">
          <w:rPr>
            <w:noProof/>
          </w:rPr>
          <w:t>5</w:t>
        </w:r>
      </w:fldSimple>
      <w:r>
        <w:t xml:space="preserve">: </w:t>
      </w:r>
      <w:r w:rsidR="00CF1989">
        <w:tab/>
      </w:r>
      <w:r>
        <w:t>How computer understand about the image</w:t>
      </w:r>
      <w:r w:rsidR="003571DF">
        <w:t xml:space="preserve"> (</w:t>
      </w:r>
      <w:proofErr w:type="spellStart"/>
      <w:r w:rsidR="003571DF">
        <w:t>Kaehler</w:t>
      </w:r>
      <w:proofErr w:type="spellEnd"/>
      <w:r w:rsidR="003571DF">
        <w:t xml:space="preserve"> and </w:t>
      </w:r>
      <w:proofErr w:type="spellStart"/>
      <w:r w:rsidR="003571DF">
        <w:t>Bradski</w:t>
      </w:r>
      <w:proofErr w:type="spellEnd"/>
      <w:r w:rsidR="003571DF">
        <w:t>, 2016)</w:t>
      </w:r>
      <w:bookmarkEnd w:id="40"/>
    </w:p>
    <w:p w14:paraId="6D35B8BF" w14:textId="77777777" w:rsidR="00792021" w:rsidRPr="00792021" w:rsidRDefault="00792021" w:rsidP="00F36349">
      <w:pPr>
        <w:pStyle w:val="Para4lines"/>
        <w:spacing w:after="960"/>
      </w:pPr>
    </w:p>
    <w:p w14:paraId="1FAB2D4C" w14:textId="4D3A7615" w:rsidR="007B73CE" w:rsidRDefault="007B73CE" w:rsidP="007B73CE">
      <w:pPr>
        <w:pStyle w:val="Heading3"/>
        <w:spacing w:after="480"/>
      </w:pPr>
      <w:bookmarkStart w:id="41" w:name="_Toc69670114"/>
      <w:r>
        <w:t>Unity</w:t>
      </w:r>
      <w:r w:rsidR="00792021">
        <w:t>3D</w:t>
      </w:r>
      <w:bookmarkEnd w:id="41"/>
    </w:p>
    <w:p w14:paraId="64AAFDBC" w14:textId="67EA8D89" w:rsidR="00512134" w:rsidRPr="0080297E" w:rsidRDefault="0080297E" w:rsidP="00512134">
      <w:pPr>
        <w:pStyle w:val="Para2lines"/>
        <w:spacing w:after="480"/>
        <w:rPr>
          <w:lang w:val="en-US"/>
        </w:rPr>
      </w:pPr>
      <w:r>
        <w:rPr>
          <w:lang w:val="en-US"/>
        </w:rPr>
        <w:t xml:space="preserve">Unity3D is a game engine that is being developed by David </w:t>
      </w:r>
      <w:proofErr w:type="spellStart"/>
      <w:r>
        <w:rPr>
          <w:lang w:val="en-US"/>
        </w:rPr>
        <w:t>Helgason</w:t>
      </w:r>
      <w:proofErr w:type="spellEnd"/>
      <w:r>
        <w:rPr>
          <w:lang w:val="en-US"/>
        </w:rPr>
        <w:t>, Joachim Ante and Nicholas Francis which provides a</w:t>
      </w:r>
      <w:r w:rsidR="00A04357">
        <w:rPr>
          <w:lang w:val="en-US"/>
        </w:rPr>
        <w:t>n</w:t>
      </w:r>
      <w:r>
        <w:rPr>
          <w:lang w:val="en-US"/>
        </w:rPr>
        <w:t xml:space="preserve"> integrated development environment (IDE) for</w:t>
      </w:r>
      <w:r w:rsidR="00A04357">
        <w:rPr>
          <w:lang w:val="en-US"/>
        </w:rPr>
        <w:t xml:space="preserve"> developing video game (Haas, 2014).</w:t>
      </w:r>
      <w:r w:rsidR="00855BEB">
        <w:rPr>
          <w:lang w:val="en-US"/>
        </w:rPr>
        <w:t xml:space="preserve"> </w:t>
      </w:r>
      <w:r w:rsidR="00CA0F9E">
        <w:rPr>
          <w:lang w:val="en-US"/>
        </w:rPr>
        <w:t xml:space="preserve">Unity3D is an open source IDE which provides the opportunities for independent developer to be able to produce interaction media without the needs on spending money on buying the license. </w:t>
      </w:r>
      <w:r w:rsidR="005B467E">
        <w:rPr>
          <w:lang w:val="en-US"/>
        </w:rPr>
        <w:t>Figure 2.6 is the sample interface of Unity3D and t</w:t>
      </w:r>
      <w:r w:rsidR="00512134">
        <w:rPr>
          <w:lang w:val="en-US"/>
        </w:rPr>
        <w:t xml:space="preserve">here are </w:t>
      </w:r>
      <w:r w:rsidR="006103C4">
        <w:rPr>
          <w:lang w:val="en-US"/>
        </w:rPr>
        <w:t>2</w:t>
      </w:r>
      <w:r w:rsidR="00512134">
        <w:rPr>
          <w:lang w:val="en-US"/>
        </w:rPr>
        <w:t xml:space="preserve"> core components that makes Unity3D a successful game engine which is the assets pipeline</w:t>
      </w:r>
      <w:r w:rsidR="006103C4">
        <w:rPr>
          <w:lang w:val="en-US"/>
        </w:rPr>
        <w:t xml:space="preserve"> and</w:t>
      </w:r>
      <w:r w:rsidR="00512134">
        <w:rPr>
          <w:lang w:val="en-US"/>
        </w:rPr>
        <w:t xml:space="preserve"> multiplatform compatibility</w:t>
      </w:r>
      <w:r w:rsidR="006103C4">
        <w:rPr>
          <w:lang w:val="en-US"/>
        </w:rPr>
        <w:t>.</w:t>
      </w:r>
    </w:p>
    <w:p w14:paraId="567563FD" w14:textId="0ED50C23" w:rsidR="00CA0F9E" w:rsidRDefault="00CA0F9E" w:rsidP="0080297E">
      <w:pPr>
        <w:pStyle w:val="Para2lines"/>
        <w:spacing w:after="480"/>
        <w:rPr>
          <w:lang w:val="en-US"/>
        </w:rPr>
      </w:pPr>
    </w:p>
    <w:p w14:paraId="69CB1377" w14:textId="77777777" w:rsidR="00512134" w:rsidRDefault="00512134" w:rsidP="00512134">
      <w:pPr>
        <w:pStyle w:val="Para2lines"/>
        <w:keepNext/>
        <w:spacing w:after="480"/>
        <w:ind w:firstLine="0"/>
      </w:pPr>
      <w:r>
        <w:rPr>
          <w:noProof/>
          <w:lang w:val="en-US"/>
        </w:rPr>
        <w:lastRenderedPageBreak/>
        <w:drawing>
          <wp:inline distT="0" distB="0" distL="0" distR="0" wp14:anchorId="4C9FF3E4" wp14:editId="0B69F2E8">
            <wp:extent cx="5220335" cy="320865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it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335" cy="3208655"/>
                    </a:xfrm>
                    <a:prstGeom prst="rect">
                      <a:avLst/>
                    </a:prstGeom>
                  </pic:spPr>
                </pic:pic>
              </a:graphicData>
            </a:graphic>
          </wp:inline>
        </w:drawing>
      </w:r>
    </w:p>
    <w:p w14:paraId="2522CDBE" w14:textId="53CEBB2F" w:rsidR="00512134" w:rsidRDefault="00512134" w:rsidP="00AD4EBB">
      <w:pPr>
        <w:pStyle w:val="CaptionforFigure"/>
        <w:spacing w:before="240"/>
      </w:pPr>
      <w:bookmarkStart w:id="42" w:name="_Toc73288073"/>
      <w:r>
        <w:t xml:space="preserve">Figure </w:t>
      </w:r>
      <w:fldSimple w:instr=" STYLEREF 1 \s ">
        <w:r w:rsidR="00F561A5">
          <w:rPr>
            <w:noProof/>
          </w:rPr>
          <w:t>2</w:t>
        </w:r>
      </w:fldSimple>
      <w:r w:rsidR="00F561A5">
        <w:t>.</w:t>
      </w:r>
      <w:fldSimple w:instr=" SEQ Figure \* ARABIC \s 1 ">
        <w:r w:rsidR="00F561A5">
          <w:rPr>
            <w:noProof/>
          </w:rPr>
          <w:t>6</w:t>
        </w:r>
      </w:fldSimple>
      <w:r>
        <w:t xml:space="preserve">: </w:t>
      </w:r>
      <w:r w:rsidR="00CF1989">
        <w:tab/>
      </w:r>
      <w:r w:rsidR="00D60BAE">
        <w:t>Sample i</w:t>
      </w:r>
      <w:r>
        <w:t>nterface of Unity3D</w:t>
      </w:r>
      <w:bookmarkEnd w:id="42"/>
    </w:p>
    <w:p w14:paraId="50ACA0B6" w14:textId="2ADB2BBF" w:rsidR="00512134" w:rsidRPr="00F36349" w:rsidRDefault="00512134" w:rsidP="00F36349">
      <w:pPr>
        <w:pStyle w:val="Para2lines"/>
        <w:spacing w:after="480"/>
      </w:pPr>
    </w:p>
    <w:p w14:paraId="352A06B2" w14:textId="4398FE2E" w:rsidR="00C81FA2" w:rsidRPr="00F36349" w:rsidRDefault="00C81FA2" w:rsidP="00F36349">
      <w:pPr>
        <w:pStyle w:val="Para2lines"/>
        <w:spacing w:after="480"/>
      </w:pPr>
      <w:r w:rsidRPr="00F36349">
        <w:t>The asset pipeline</w:t>
      </w:r>
      <w:r w:rsidR="004C60E3" w:rsidRPr="00F36349">
        <w:t xml:space="preserve"> in Unity3D provides the possibility for the developer on taking the assets that has been created by others developer that shared on the Unity Asset Store to integrate with their project. These assets can be 3D model or script that the owner choose to publish in the Unity Asset Store</w:t>
      </w:r>
      <w:r w:rsidR="00597189">
        <w:t xml:space="preserve"> as shown in Figure 2.7</w:t>
      </w:r>
      <w:r w:rsidR="004C60E3" w:rsidRPr="00F36349">
        <w:t xml:space="preserve"> with price or sometimes it will be free. This provides</w:t>
      </w:r>
      <w:r w:rsidR="00FE61A1" w:rsidRPr="00F36349">
        <w:t xml:space="preserve"> a platform for the developer to share their product, learn from others or even decrease the development of their video game since they may not need to produce those 3D model or script themselves and focus more on the other content of the games.</w:t>
      </w:r>
      <w:r w:rsidR="00D83E26" w:rsidRPr="00F36349">
        <w:t xml:space="preserve"> There is also some asset is use for the tutorial so that the new developer </w:t>
      </w:r>
      <w:r w:rsidR="003033C8" w:rsidRPr="00F36349">
        <w:t>can</w:t>
      </w:r>
      <w:r w:rsidR="00D83E26" w:rsidRPr="00F36349">
        <w:t xml:space="preserve"> be familiar with Unity3D.</w:t>
      </w:r>
    </w:p>
    <w:p w14:paraId="4696476A" w14:textId="77777777" w:rsidR="00AC0BD2" w:rsidRDefault="00AC0BD2" w:rsidP="00AC0BD2">
      <w:pPr>
        <w:pStyle w:val="Para2lines"/>
        <w:keepNext/>
        <w:spacing w:after="480"/>
        <w:ind w:firstLine="0"/>
      </w:pPr>
      <w:r>
        <w:rPr>
          <w:noProof/>
        </w:rPr>
        <w:lastRenderedPageBreak/>
        <w:drawing>
          <wp:inline distT="0" distB="0" distL="0" distR="0" wp14:anchorId="511EB16F" wp14:editId="1A96E8DC">
            <wp:extent cx="5220335" cy="2151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ityassetst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151380"/>
                    </a:xfrm>
                    <a:prstGeom prst="rect">
                      <a:avLst/>
                    </a:prstGeom>
                  </pic:spPr>
                </pic:pic>
              </a:graphicData>
            </a:graphic>
          </wp:inline>
        </w:drawing>
      </w:r>
    </w:p>
    <w:p w14:paraId="1825F7D3" w14:textId="61722F08" w:rsidR="00AC0BD2" w:rsidRDefault="00AC0BD2" w:rsidP="00AD4EBB">
      <w:pPr>
        <w:pStyle w:val="CaptionforFigure"/>
        <w:spacing w:before="240"/>
      </w:pPr>
      <w:bookmarkStart w:id="43" w:name="_Toc73288074"/>
      <w:r>
        <w:t xml:space="preserve">Figure </w:t>
      </w:r>
      <w:fldSimple w:instr=" STYLEREF 1 \s ">
        <w:r w:rsidR="00F561A5">
          <w:rPr>
            <w:noProof/>
          </w:rPr>
          <w:t>2</w:t>
        </w:r>
      </w:fldSimple>
      <w:r w:rsidR="00F561A5">
        <w:t>.</w:t>
      </w:r>
      <w:fldSimple w:instr=" SEQ Figure \* ARABIC \s 1 ">
        <w:r w:rsidR="00F561A5">
          <w:rPr>
            <w:noProof/>
          </w:rPr>
          <w:t>7</w:t>
        </w:r>
      </w:fldSimple>
      <w:r>
        <w:t xml:space="preserve">: </w:t>
      </w:r>
      <w:r w:rsidR="00CF1989">
        <w:tab/>
      </w:r>
      <w:r>
        <w:t>Unity Asset Store</w:t>
      </w:r>
      <w:bookmarkEnd w:id="43"/>
    </w:p>
    <w:p w14:paraId="6240336C" w14:textId="727727BD" w:rsidR="00C0357A" w:rsidRDefault="00C0357A" w:rsidP="00C0357A">
      <w:pPr>
        <w:pStyle w:val="Para2lines"/>
        <w:spacing w:after="480"/>
        <w:ind w:firstLine="0"/>
      </w:pPr>
    </w:p>
    <w:p w14:paraId="603C68A8" w14:textId="799BD4CD" w:rsidR="00C0357A" w:rsidRDefault="00C0357A" w:rsidP="00C0357A">
      <w:pPr>
        <w:pStyle w:val="Para2lines"/>
        <w:spacing w:after="480"/>
        <w:ind w:firstLine="0"/>
      </w:pPr>
      <w:r>
        <w:tab/>
        <w:t>Haas (2014) did states that Unity has become the favourite of the game developer is because Unity3D did provides the functionality on publishing the video game in different platform b</w:t>
      </w:r>
      <w:r w:rsidR="00D40620">
        <w:t>y</w:t>
      </w:r>
      <w:r>
        <w:t xml:space="preserve"> using the same code and asset.</w:t>
      </w:r>
      <w:r w:rsidR="00614E90">
        <w:t xml:space="preserve"> These platform</w:t>
      </w:r>
      <w:r w:rsidR="003033C8">
        <w:t>s</w:t>
      </w:r>
      <w:r w:rsidR="00614E90">
        <w:t xml:space="preserve"> included mostly </w:t>
      </w:r>
      <w:r w:rsidR="003033C8">
        <w:t>all</w:t>
      </w:r>
      <w:r w:rsidR="00614E90">
        <w:t xml:space="preserve"> the current popular platform such as iOS, Android, Windows, Mac OS X and Linux.</w:t>
      </w:r>
      <w:r w:rsidR="003033C8">
        <w:t xml:space="preserve"> </w:t>
      </w:r>
      <w:r w:rsidR="008A6A79">
        <w:t xml:space="preserve">Figure 2.8 has </w:t>
      </w:r>
      <w:r w:rsidR="007F339C">
        <w:t>displayed</w:t>
      </w:r>
      <w:r w:rsidR="008A6A79">
        <w:t xml:space="preserve"> the multiplatform available in Unity3D w</w:t>
      </w:r>
      <w:r w:rsidR="003033C8">
        <w:t>hi</w:t>
      </w:r>
      <w:r w:rsidR="008A6A79">
        <w:t>ch</w:t>
      </w:r>
      <w:r w:rsidR="003033C8">
        <w:t xml:space="preserve"> can decrease the needs of reprogramming the project so that the application can be run in different platform.</w:t>
      </w:r>
    </w:p>
    <w:p w14:paraId="44B6C7C3" w14:textId="77777777" w:rsidR="00D97304" w:rsidRDefault="00D97304" w:rsidP="00AD2EFD">
      <w:pPr>
        <w:pStyle w:val="Para2lines"/>
        <w:keepNext/>
        <w:spacing w:after="480"/>
        <w:ind w:firstLine="0"/>
        <w:jc w:val="center"/>
      </w:pPr>
      <w:r>
        <w:rPr>
          <w:noProof/>
        </w:rPr>
        <w:drawing>
          <wp:inline distT="0" distB="0" distL="0" distR="0" wp14:anchorId="75150ACC" wp14:editId="572EC4EC">
            <wp:extent cx="2865120" cy="2784962"/>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466" cy="2795991"/>
                    </a:xfrm>
                    <a:prstGeom prst="rect">
                      <a:avLst/>
                    </a:prstGeom>
                  </pic:spPr>
                </pic:pic>
              </a:graphicData>
            </a:graphic>
          </wp:inline>
        </w:drawing>
      </w:r>
    </w:p>
    <w:p w14:paraId="438DF3C6" w14:textId="72305B44" w:rsidR="004407CD" w:rsidRPr="004407CD" w:rsidRDefault="00D97304" w:rsidP="00AD4EBB">
      <w:pPr>
        <w:pStyle w:val="CaptionforFigure"/>
        <w:spacing w:before="240"/>
      </w:pPr>
      <w:bookmarkStart w:id="44" w:name="_Toc73288075"/>
      <w:r>
        <w:t xml:space="preserve">Figure </w:t>
      </w:r>
      <w:fldSimple w:instr=" STYLEREF 1 \s ">
        <w:r w:rsidR="00F561A5">
          <w:rPr>
            <w:noProof/>
          </w:rPr>
          <w:t>2</w:t>
        </w:r>
      </w:fldSimple>
      <w:r w:rsidR="00F561A5">
        <w:t>.</w:t>
      </w:r>
      <w:fldSimple w:instr=" SEQ Figure \* ARABIC \s 1 ">
        <w:r w:rsidR="00F561A5">
          <w:rPr>
            <w:noProof/>
          </w:rPr>
          <w:t>8</w:t>
        </w:r>
      </w:fldSimple>
      <w:r>
        <w:t xml:space="preserve">: </w:t>
      </w:r>
      <w:r w:rsidR="00CF1989">
        <w:tab/>
      </w:r>
      <w:r>
        <w:t>Multiplatform available in Unity3D</w:t>
      </w:r>
      <w:bookmarkEnd w:id="44"/>
    </w:p>
    <w:p w14:paraId="4F7BE650" w14:textId="77777777" w:rsidR="00996486" w:rsidRDefault="00EF5A25" w:rsidP="00996486">
      <w:pPr>
        <w:pStyle w:val="Heading2"/>
        <w:spacing w:after="480"/>
      </w:pPr>
      <w:bookmarkStart w:id="45" w:name="_Toc69670115"/>
      <w:r>
        <w:lastRenderedPageBreak/>
        <w:t>Chapter Summary</w:t>
      </w:r>
      <w:bookmarkEnd w:id="45"/>
    </w:p>
    <w:p w14:paraId="75F5A713" w14:textId="295103AF" w:rsidR="00DE40A4" w:rsidRPr="008D7E34" w:rsidRDefault="00D06AE6" w:rsidP="008D7E34">
      <w:pPr>
        <w:pStyle w:val="Para2lines"/>
        <w:spacing w:after="480"/>
      </w:pPr>
      <w:r w:rsidRPr="008D7E34">
        <w:t>Subc</w:t>
      </w:r>
      <w:r w:rsidR="009B60B1" w:rsidRPr="008D7E34">
        <w:t>hapter 2.2 had provide</w:t>
      </w:r>
      <w:r w:rsidR="00DE40A4" w:rsidRPr="008D7E34">
        <w:t>d</w:t>
      </w:r>
      <w:r w:rsidR="009B60B1" w:rsidRPr="008D7E34">
        <w:t xml:space="preserve"> an explanation about the terms FPS game and what is the characteristic and requirement of </w:t>
      </w:r>
      <w:r w:rsidR="00DE40A4" w:rsidRPr="008D7E34">
        <w:t>an</w:t>
      </w:r>
      <w:r w:rsidR="009B60B1" w:rsidRPr="008D7E34">
        <w:t xml:space="preserve"> FPS game.</w:t>
      </w:r>
      <w:r w:rsidR="00DE40A4" w:rsidRPr="008D7E34">
        <w:t xml:space="preserve"> FPS game is a genre of games that has many fans and is well-known among the gamers.</w:t>
      </w:r>
    </w:p>
    <w:p w14:paraId="4555861C" w14:textId="1707C778" w:rsidR="00DE40A4" w:rsidRPr="008D7E34" w:rsidRDefault="00D06AE6" w:rsidP="008D7E34">
      <w:pPr>
        <w:pStyle w:val="Para2lines"/>
        <w:spacing w:after="480"/>
      </w:pPr>
      <w:r w:rsidRPr="008D7E34">
        <w:t>Subc</w:t>
      </w:r>
      <w:r w:rsidR="00DE40A4" w:rsidRPr="008D7E34">
        <w:t>hapter 2.3 discuss about the definition of hand gesture and the ways to recognize hand gesture. The importance of hand gesture control in video game will also state in this subsection.</w:t>
      </w:r>
      <w:r w:rsidR="002B14D8" w:rsidRPr="008D7E34">
        <w:t xml:space="preserve"> 3 main </w:t>
      </w:r>
      <w:r w:rsidR="00EF68AD" w:rsidRPr="008D7E34">
        <w:t>components</w:t>
      </w:r>
      <w:r w:rsidR="002B14D8" w:rsidRPr="008D7E34">
        <w:t xml:space="preserve"> in recognizing hand gesture </w:t>
      </w:r>
      <w:r w:rsidR="00DF5B75" w:rsidRPr="008D7E34">
        <w:t>are</w:t>
      </w:r>
      <w:r w:rsidR="00EF68AD" w:rsidRPr="008D7E34">
        <w:t xml:space="preserve"> camera module, detection module and feature extraction module. Hand gesture control is important in video game because of its real-life interaction which provides a more natural ways to interact with the video games.</w:t>
      </w:r>
    </w:p>
    <w:p w14:paraId="1D7A9623" w14:textId="0D54C544" w:rsidR="00EF68AD" w:rsidRPr="008D7E34" w:rsidRDefault="00EF68AD" w:rsidP="008D7E34">
      <w:pPr>
        <w:pStyle w:val="Para2lines"/>
        <w:spacing w:after="480"/>
      </w:pPr>
      <w:r w:rsidRPr="008D7E34">
        <w:t>Subchapter</w:t>
      </w:r>
      <w:r w:rsidR="003E1918">
        <w:t xml:space="preserve"> </w:t>
      </w:r>
      <w:r w:rsidRPr="008D7E34">
        <w:t xml:space="preserve">2.4 list </w:t>
      </w:r>
      <w:r w:rsidR="00A41CCF">
        <w:t>two</w:t>
      </w:r>
      <w:r w:rsidRPr="008D7E34">
        <w:t xml:space="preserve"> existed system which is similar to the proposed project. One of the existed systems is webcam-based hand gesture control in Skyfall and the others is G-Shooting Gesture.</w:t>
      </w:r>
    </w:p>
    <w:p w14:paraId="5AA53051" w14:textId="77777777" w:rsidR="00EF68AD" w:rsidRPr="008D7E34" w:rsidRDefault="00EF68AD" w:rsidP="008D7E34">
      <w:pPr>
        <w:pStyle w:val="Para2lines"/>
        <w:spacing w:after="480"/>
      </w:pPr>
      <w:r w:rsidRPr="008D7E34">
        <w:t>In Subchapter 2.5, the comparison between the existed system and proposed system has been done. The similarity of the system is that both using webcam as the input of the hand gesture, but the differences is the platform of the video games.</w:t>
      </w:r>
    </w:p>
    <w:p w14:paraId="358A4CA1" w14:textId="4636DE63" w:rsidR="00FA1614" w:rsidRDefault="00EF68AD" w:rsidP="00DB2FF9">
      <w:pPr>
        <w:pStyle w:val="Para4lines"/>
        <w:spacing w:after="960"/>
      </w:pPr>
      <w:r w:rsidRPr="008D7E34">
        <w:t>Subchapter 2.6 is the literature review of the technology used which is OpenCV and Unity3D. OpenCV will use on recognizing the hand gesture while Unity3D is the platform that use to create the FPS game.</w:t>
      </w:r>
      <w:r w:rsidR="00FA1614">
        <w:br w:type="page"/>
      </w:r>
    </w:p>
    <w:p w14:paraId="0C6394C6" w14:textId="39A21152" w:rsidR="00625877" w:rsidRDefault="00F464A4" w:rsidP="00C9558A">
      <w:pPr>
        <w:pStyle w:val="Heading1"/>
        <w:tabs>
          <w:tab w:val="clear" w:pos="3417"/>
        </w:tabs>
        <w:spacing w:after="960"/>
        <w:ind w:left="0"/>
      </w:pPr>
      <w:r>
        <w:lastRenderedPageBreak/>
        <w:br/>
      </w:r>
      <w:r>
        <w:br/>
      </w:r>
      <w:r>
        <w:br/>
      </w:r>
      <w:bookmarkStart w:id="46" w:name="_Toc69670116"/>
      <w:r w:rsidR="00C81799">
        <w:t xml:space="preserve">SYSTEM DEVELOPMENT </w:t>
      </w:r>
      <w:r w:rsidR="00DB0EFE">
        <w:t>METHODOLOGY</w:t>
      </w:r>
      <w:bookmarkEnd w:id="46"/>
    </w:p>
    <w:p w14:paraId="634F2F51" w14:textId="77777777" w:rsidR="00625877" w:rsidRDefault="00625877" w:rsidP="00625877">
      <w:pPr>
        <w:pStyle w:val="Heading2"/>
        <w:spacing w:after="480"/>
      </w:pPr>
      <w:bookmarkStart w:id="47" w:name="_Toc69670117"/>
      <w:r>
        <w:t>Introduction</w:t>
      </w:r>
      <w:bookmarkEnd w:id="47"/>
    </w:p>
    <w:p w14:paraId="6FD729E3" w14:textId="5EDB554B" w:rsidR="00625877" w:rsidRDefault="00E80420" w:rsidP="00097C51">
      <w:pPr>
        <w:pStyle w:val="Para4lines"/>
        <w:spacing w:after="960"/>
      </w:pPr>
      <w:r>
        <w:t xml:space="preserve">This chapter will describe the system development methodology that </w:t>
      </w:r>
      <w:r w:rsidR="006161E4">
        <w:t>has</w:t>
      </w:r>
      <w:r>
        <w:t xml:space="preserve"> be</w:t>
      </w:r>
      <w:r w:rsidR="006161E4">
        <w:t>en</w:t>
      </w:r>
      <w:r>
        <w:t xml:space="preserve"> use</w:t>
      </w:r>
      <w:r w:rsidR="006161E4">
        <w:t>d</w:t>
      </w:r>
      <w:r>
        <w:t xml:space="preserve"> on developing the </w:t>
      </w:r>
      <w:r w:rsidR="006161E4">
        <w:t>system which is agile development methodology.</w:t>
      </w:r>
    </w:p>
    <w:p w14:paraId="2C6EE626" w14:textId="77777777" w:rsidR="00245FB3" w:rsidRPr="00996486" w:rsidRDefault="00DB0EFE" w:rsidP="007D6607">
      <w:pPr>
        <w:pStyle w:val="Heading2"/>
        <w:spacing w:after="480"/>
      </w:pPr>
      <w:bookmarkStart w:id="48" w:name="_Toc69670118"/>
      <w:r>
        <w:t>Methodology Choice and Justification</w:t>
      </w:r>
      <w:bookmarkEnd w:id="48"/>
    </w:p>
    <w:p w14:paraId="32D5AC64" w14:textId="3ACCBC4F" w:rsidR="006161E4" w:rsidRDefault="00DD76E2" w:rsidP="00245FB3">
      <w:pPr>
        <w:pStyle w:val="Para4lines"/>
        <w:spacing w:after="960"/>
      </w:pPr>
      <w:r>
        <w:t>The methodology use</w:t>
      </w:r>
      <w:r w:rsidR="006161E4">
        <w:t>d</w:t>
      </w:r>
      <w:r>
        <w:t xml:space="preserve"> in this project is agile development methodology.</w:t>
      </w:r>
      <w:r w:rsidR="00FA0F2E">
        <w:t xml:space="preserve"> The agile development methodology </w:t>
      </w:r>
      <w:r w:rsidR="006161E4">
        <w:t xml:space="preserve">has </w:t>
      </w:r>
      <w:r w:rsidR="00FA0F2E">
        <w:t>decrease</w:t>
      </w:r>
      <w:r w:rsidR="006161E4">
        <w:t>d</w:t>
      </w:r>
      <w:r w:rsidR="00FA0F2E">
        <w:t xml:space="preserve"> the potential risk to the project which includes change in requirement and adding new functionality. Agile method </w:t>
      </w:r>
      <w:r w:rsidR="006161E4">
        <w:t>has</w:t>
      </w:r>
      <w:r w:rsidR="00FA0F2E">
        <w:t xml:space="preserve"> </w:t>
      </w:r>
      <w:r w:rsidR="006161E4">
        <w:t>successfully improve</w:t>
      </w:r>
      <w:r w:rsidR="00AF160F">
        <w:t>d</w:t>
      </w:r>
      <w:r w:rsidR="006161E4">
        <w:t xml:space="preserve"> the quality of the system </w:t>
      </w:r>
      <w:r w:rsidR="00AF160F">
        <w:t xml:space="preserve">due to </w:t>
      </w:r>
      <w:r w:rsidR="006161E4">
        <w:t>the small iteration</w:t>
      </w:r>
      <w:r w:rsidR="00AF160F">
        <w:t xml:space="preserve"> of testing and requirement checking</w:t>
      </w:r>
      <w:r w:rsidR="006161E4">
        <w:t xml:space="preserve"> </w:t>
      </w:r>
      <w:r w:rsidR="00AF160F">
        <w:t>during system development. The FPS game and hand gesture detection has been tested a lot of times and many new functions has been added to enhance the performance of the system. Figure 3.1 shows the flow of the Project Methodology.</w:t>
      </w:r>
    </w:p>
    <w:p w14:paraId="117AE6E7" w14:textId="77777777" w:rsidR="006161E4" w:rsidRDefault="006161E4" w:rsidP="00245FB3">
      <w:pPr>
        <w:pStyle w:val="Para4lines"/>
        <w:spacing w:after="960"/>
      </w:pPr>
    </w:p>
    <w:p w14:paraId="121A664C" w14:textId="77777777" w:rsidR="006161E4" w:rsidRDefault="006161E4" w:rsidP="00245FB3">
      <w:pPr>
        <w:pStyle w:val="Para4lines"/>
        <w:spacing w:after="960"/>
      </w:pPr>
    </w:p>
    <w:p w14:paraId="0F83312F" w14:textId="77777777" w:rsidR="003648C4" w:rsidRDefault="003648C4" w:rsidP="003B1D2B">
      <w:pPr>
        <w:pStyle w:val="Para2lines"/>
        <w:keepNext/>
        <w:spacing w:after="480"/>
        <w:ind w:firstLine="0"/>
      </w:pPr>
      <w:r>
        <w:rPr>
          <w:noProof/>
        </w:rPr>
        <w:lastRenderedPageBreak/>
        <w:drawing>
          <wp:anchor distT="0" distB="0" distL="114300" distR="114300" simplePos="0" relativeHeight="251660288" behindDoc="0" locked="0" layoutInCell="1" allowOverlap="1" wp14:anchorId="56124EF8" wp14:editId="410C0310">
            <wp:simplePos x="0" y="0"/>
            <wp:positionH relativeFrom="column">
              <wp:posOffset>1905</wp:posOffset>
            </wp:positionH>
            <wp:positionV relativeFrom="paragraph">
              <wp:posOffset>52070</wp:posOffset>
            </wp:positionV>
            <wp:extent cx="5130165" cy="42583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5130165" cy="4258310"/>
                    </a:xfrm>
                    <a:prstGeom prst="rect">
                      <a:avLst/>
                    </a:prstGeom>
                  </pic:spPr>
                </pic:pic>
              </a:graphicData>
            </a:graphic>
            <wp14:sizeRelH relativeFrom="margin">
              <wp14:pctWidth>0</wp14:pctWidth>
            </wp14:sizeRelH>
          </wp:anchor>
        </w:drawing>
      </w:r>
    </w:p>
    <w:p w14:paraId="2E6D6142" w14:textId="6E7306BF" w:rsidR="003648C4" w:rsidRDefault="003648C4" w:rsidP="003648C4">
      <w:pPr>
        <w:pStyle w:val="CaptionforFigure"/>
        <w:spacing w:before="240"/>
      </w:pPr>
      <w:bookmarkStart w:id="49" w:name="_Toc49565696"/>
      <w:bookmarkStart w:id="50" w:name="_Toc73288076"/>
      <w:r>
        <w:t xml:space="preserve">Figure </w:t>
      </w:r>
      <w:fldSimple w:instr=" STYLEREF 1 \s ">
        <w:r w:rsidR="00F561A5">
          <w:rPr>
            <w:noProof/>
          </w:rPr>
          <w:t>3</w:t>
        </w:r>
      </w:fldSimple>
      <w:r w:rsidR="00F561A5">
        <w:t>.</w:t>
      </w:r>
      <w:fldSimple w:instr=" SEQ Figure \* ARABIC \s 1 ">
        <w:r w:rsidR="00F561A5">
          <w:rPr>
            <w:noProof/>
          </w:rPr>
          <w:t>1</w:t>
        </w:r>
      </w:fldSimple>
      <w:r>
        <w:t xml:space="preserve">: </w:t>
      </w:r>
      <w:r w:rsidR="00FC23A3">
        <w:tab/>
      </w:r>
      <w:r>
        <w:t xml:space="preserve">Project </w:t>
      </w:r>
      <w:r w:rsidR="00D97D4A">
        <w:t>m</w:t>
      </w:r>
      <w:r>
        <w:t>ethodology</w:t>
      </w:r>
      <w:bookmarkEnd w:id="49"/>
      <w:bookmarkEnd w:id="50"/>
    </w:p>
    <w:p w14:paraId="11A93E35" w14:textId="77777777" w:rsidR="003648C4" w:rsidRDefault="003648C4" w:rsidP="00972C13">
      <w:pPr>
        <w:pStyle w:val="Para4lines"/>
        <w:spacing w:after="960"/>
      </w:pPr>
    </w:p>
    <w:p w14:paraId="0A14D247" w14:textId="77777777" w:rsidR="00245FB3" w:rsidRDefault="00DB0EFE" w:rsidP="007D6607">
      <w:pPr>
        <w:pStyle w:val="Heading2"/>
        <w:spacing w:after="480"/>
      </w:pPr>
      <w:bookmarkStart w:id="51" w:name="_Toc69670119"/>
      <w:r>
        <w:t>Phases of the Chosen Methodology</w:t>
      </w:r>
      <w:bookmarkEnd w:id="51"/>
      <w:r>
        <w:t xml:space="preserve"> </w:t>
      </w:r>
    </w:p>
    <w:p w14:paraId="5BD3AA69" w14:textId="134EDE94" w:rsidR="00245FB3" w:rsidRDefault="001746F5" w:rsidP="00245FB3">
      <w:pPr>
        <w:pStyle w:val="Para2lines"/>
        <w:spacing w:after="480"/>
      </w:pPr>
      <w:r>
        <w:t xml:space="preserve">The 5 main phases in each iteration of the agile </w:t>
      </w:r>
      <w:r w:rsidR="004134E4">
        <w:t>methodology</w:t>
      </w:r>
      <w:r>
        <w:t xml:space="preserve"> </w:t>
      </w:r>
      <w:r w:rsidR="00E336F8">
        <w:t>are</w:t>
      </w:r>
      <w:r w:rsidR="00255A46">
        <w:t xml:space="preserve"> determine requirement, system design, implementation, testing and make improvement</w:t>
      </w:r>
      <w:r w:rsidR="00D62384">
        <w:t xml:space="preserve"> that has been shown in Figure 3.</w:t>
      </w:r>
      <w:r w:rsidR="007E7814">
        <w:t>2</w:t>
      </w:r>
      <w:r w:rsidR="00255A46">
        <w:t>.</w:t>
      </w:r>
      <w:r w:rsidR="004134E4">
        <w:t xml:space="preserve"> These 5 phases </w:t>
      </w:r>
      <w:r w:rsidR="007F53FD">
        <w:t>ha</w:t>
      </w:r>
      <w:r w:rsidR="00E336F8">
        <w:t>ve</w:t>
      </w:r>
      <w:r w:rsidR="007F53FD">
        <w:t xml:space="preserve"> been</w:t>
      </w:r>
      <w:r w:rsidR="004134E4">
        <w:t xml:space="preserve"> gone through in each iteration and the iteration </w:t>
      </w:r>
      <w:r w:rsidR="00E336F8">
        <w:t>does</w:t>
      </w:r>
      <w:r w:rsidR="004134E4">
        <w:t xml:space="preserve"> no</w:t>
      </w:r>
      <w:r w:rsidR="00E336F8">
        <w:t>t</w:t>
      </w:r>
      <w:r w:rsidR="004134E4">
        <w:t xml:space="preserve"> change</w:t>
      </w:r>
      <w:r w:rsidR="00E336F8">
        <w:t xml:space="preserve"> if the result does not fulfil the requirement.</w:t>
      </w:r>
    </w:p>
    <w:p w14:paraId="14D3DD48" w14:textId="77777777" w:rsidR="001746F5" w:rsidRDefault="001746F5" w:rsidP="00AD3E5A">
      <w:pPr>
        <w:pStyle w:val="Para2lines"/>
        <w:keepNext/>
        <w:spacing w:after="480"/>
        <w:jc w:val="center"/>
      </w:pPr>
      <w:r>
        <w:rPr>
          <w:noProof/>
        </w:rPr>
        <w:lastRenderedPageBreak/>
        <w:drawing>
          <wp:inline distT="0" distB="0" distL="0" distR="0" wp14:anchorId="22720366" wp14:editId="2E3C34E8">
            <wp:extent cx="4182029" cy="22955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182029" cy="2295525"/>
                    </a:xfrm>
                    <a:prstGeom prst="rect">
                      <a:avLst/>
                    </a:prstGeom>
                  </pic:spPr>
                </pic:pic>
              </a:graphicData>
            </a:graphic>
          </wp:inline>
        </w:drawing>
      </w:r>
    </w:p>
    <w:p w14:paraId="42681C4D" w14:textId="20FC3276" w:rsidR="001746F5" w:rsidRDefault="001746F5" w:rsidP="00AD4EBB">
      <w:pPr>
        <w:pStyle w:val="CaptionforFigure"/>
        <w:spacing w:before="240"/>
      </w:pPr>
      <w:bookmarkStart w:id="52" w:name="_Toc49565697"/>
      <w:bookmarkStart w:id="53" w:name="_Toc73288077"/>
      <w:r>
        <w:t xml:space="preserve">Figure </w:t>
      </w:r>
      <w:fldSimple w:instr=" STYLEREF 1 \s ">
        <w:r w:rsidR="00F561A5">
          <w:rPr>
            <w:noProof/>
          </w:rPr>
          <w:t>3</w:t>
        </w:r>
      </w:fldSimple>
      <w:r w:rsidR="00F561A5">
        <w:t>.</w:t>
      </w:r>
      <w:fldSimple w:instr=" SEQ Figure \* ARABIC \s 1 ">
        <w:r w:rsidR="00F561A5">
          <w:rPr>
            <w:noProof/>
          </w:rPr>
          <w:t>2</w:t>
        </w:r>
      </w:fldSimple>
      <w:r>
        <w:t xml:space="preserve">: </w:t>
      </w:r>
      <w:r w:rsidR="001F69C8">
        <w:tab/>
      </w:r>
      <w:r>
        <w:t>Phases</w:t>
      </w:r>
      <w:r w:rsidR="0039248B">
        <w:t xml:space="preserve"> of an </w:t>
      </w:r>
      <w:r w:rsidR="00135188">
        <w:t>i</w:t>
      </w:r>
      <w:r w:rsidR="0039248B">
        <w:t>teration</w:t>
      </w:r>
      <w:r>
        <w:t xml:space="preserve"> in </w:t>
      </w:r>
      <w:r w:rsidR="00135188">
        <w:t>a</w:t>
      </w:r>
      <w:r>
        <w:t xml:space="preserve">gile </w:t>
      </w:r>
      <w:r w:rsidR="00135188">
        <w:t>m</w:t>
      </w:r>
      <w:r>
        <w:t>ethodology</w:t>
      </w:r>
      <w:bookmarkEnd w:id="52"/>
      <w:bookmarkEnd w:id="53"/>
    </w:p>
    <w:p w14:paraId="113106A3" w14:textId="2FE30842" w:rsidR="001746F5" w:rsidRDefault="001746F5" w:rsidP="00D21D7D">
      <w:pPr>
        <w:pStyle w:val="Para2lines"/>
        <w:spacing w:after="480"/>
        <w:ind w:firstLine="0"/>
      </w:pPr>
    </w:p>
    <w:p w14:paraId="4FC390DA" w14:textId="2CEC4557" w:rsidR="00FF3F12" w:rsidRDefault="00D21D7D" w:rsidP="00FF3F12">
      <w:pPr>
        <w:pStyle w:val="Para2lines"/>
        <w:spacing w:after="480"/>
      </w:pPr>
      <w:r>
        <w:t>The first phase is</w:t>
      </w:r>
      <w:r w:rsidR="00225749">
        <w:t xml:space="preserve"> </w:t>
      </w:r>
      <w:r w:rsidR="00DF5B75">
        <w:t>determining</w:t>
      </w:r>
      <w:r>
        <w:t xml:space="preserve"> the requirement</w:t>
      </w:r>
      <w:r w:rsidR="00225749">
        <w:t xml:space="preserve"> of the system</w:t>
      </w:r>
      <w:r>
        <w:t xml:space="preserve"> which means that the functionality and the expected performance that the current iteration of system needs to fulfil </w:t>
      </w:r>
      <w:r w:rsidR="00010BD1">
        <w:t>have</w:t>
      </w:r>
      <w:r>
        <w:t xml:space="preserve"> be</w:t>
      </w:r>
      <w:r w:rsidR="00010BD1">
        <w:t>en</w:t>
      </w:r>
      <w:r>
        <w:t xml:space="preserve"> identify</w:t>
      </w:r>
      <w:r w:rsidR="00225749">
        <w:t xml:space="preserve">. The system </w:t>
      </w:r>
      <w:r w:rsidR="00E05E8E">
        <w:t>has been</w:t>
      </w:r>
      <w:r w:rsidR="00225749">
        <w:t xml:space="preserve"> design</w:t>
      </w:r>
      <w:r w:rsidR="00E05E8E">
        <w:t>ed</w:t>
      </w:r>
      <w:r w:rsidR="00225749">
        <w:t xml:space="preserve"> according to the requirement that did define at previous phase. Due to the use of agile methodology, the requirement at this spot </w:t>
      </w:r>
      <w:r w:rsidR="00DF5B75">
        <w:t>has</w:t>
      </w:r>
      <w:r w:rsidR="00225749">
        <w:t xml:space="preserve"> be</w:t>
      </w:r>
      <w:r w:rsidR="00DF5B75">
        <w:t>come</w:t>
      </w:r>
      <w:r w:rsidR="00225749">
        <w:t xml:space="preserve"> the minor achievement of current iteration and increased after the next iteration.</w:t>
      </w:r>
      <w:r w:rsidR="00A772DC">
        <w:t xml:space="preserve"> The system </w:t>
      </w:r>
      <w:r w:rsidR="00DF5B75">
        <w:t>has been</w:t>
      </w:r>
      <w:r w:rsidR="00A772DC">
        <w:t xml:space="preserve"> developed at implementation phase through coding or user interface creation which involve the actual use of computer to implement the algorithm. </w:t>
      </w:r>
    </w:p>
    <w:p w14:paraId="33C08AFE" w14:textId="04E171AB" w:rsidR="00D21D7D" w:rsidRPr="00D21D7D" w:rsidRDefault="00A772DC" w:rsidP="00097C51">
      <w:pPr>
        <w:pStyle w:val="Para4lines"/>
        <w:spacing w:after="960"/>
      </w:pPr>
      <w:r>
        <w:t xml:space="preserve">The user </w:t>
      </w:r>
      <w:r w:rsidR="008953B3">
        <w:t>has</w:t>
      </w:r>
      <w:r>
        <w:t xml:space="preserve"> test</w:t>
      </w:r>
      <w:r w:rsidR="008953B3">
        <w:t>ed</w:t>
      </w:r>
      <w:r>
        <w:t xml:space="preserve"> the iteration of the system to determine the performance of current system. </w:t>
      </w:r>
      <w:r w:rsidR="003E31B5">
        <w:t xml:space="preserve">The system </w:t>
      </w:r>
      <w:r w:rsidR="008953B3">
        <w:t>has completed</w:t>
      </w:r>
      <w:r w:rsidR="003E31B5">
        <w:t xml:space="preserve"> the improvement before going to the next iteration with the same cycles</w:t>
      </w:r>
      <w:r w:rsidR="008953B3">
        <w:t xml:space="preserve"> according to the user feedback</w:t>
      </w:r>
      <w:r w:rsidR="003E31B5">
        <w:t>.</w:t>
      </w:r>
      <w:r w:rsidR="0039248B">
        <w:t xml:space="preserve"> The proposed system </w:t>
      </w:r>
      <w:r w:rsidR="00EA1349">
        <w:t>does</w:t>
      </w:r>
      <w:r w:rsidR="0039248B">
        <w:t xml:space="preserve"> have two subpart which is the hand gesture detection section and FPS game section. Each section </w:t>
      </w:r>
      <w:r w:rsidR="00EA1349">
        <w:t>has</w:t>
      </w:r>
      <w:r w:rsidR="0039248B">
        <w:t xml:space="preserve"> go</w:t>
      </w:r>
      <w:r w:rsidR="00EA1349">
        <w:t>ne</w:t>
      </w:r>
      <w:r w:rsidR="0039248B">
        <w:t xml:space="preserve"> through the iteration stated above and</w:t>
      </w:r>
      <w:r w:rsidR="00A54603">
        <w:t xml:space="preserve"> the combination of the subsection </w:t>
      </w:r>
      <w:r w:rsidR="00EA1349">
        <w:t xml:space="preserve">were </w:t>
      </w:r>
      <w:r w:rsidR="00A54603">
        <w:t>go</w:t>
      </w:r>
      <w:r w:rsidR="00EA1349">
        <w:t>ing</w:t>
      </w:r>
      <w:r w:rsidR="00A54603">
        <w:t xml:space="preserve"> through again the</w:t>
      </w:r>
      <w:r w:rsidR="0083264A">
        <w:t xml:space="preserve"> same</w:t>
      </w:r>
      <w:r w:rsidR="00A54603">
        <w:t xml:space="preserve"> iteration.</w:t>
      </w:r>
    </w:p>
    <w:p w14:paraId="318A82B0" w14:textId="4CC82203" w:rsidR="00E13AC1" w:rsidRPr="000712A8" w:rsidRDefault="00DB0EFE" w:rsidP="000712A8">
      <w:pPr>
        <w:pStyle w:val="Heading2"/>
        <w:spacing w:after="480"/>
      </w:pPr>
      <w:bookmarkStart w:id="54" w:name="_Toc69670120"/>
      <w:r>
        <w:lastRenderedPageBreak/>
        <w:t>Technology Used Description</w:t>
      </w:r>
      <w:bookmarkEnd w:id="54"/>
    </w:p>
    <w:p w14:paraId="29C45E0D" w14:textId="2CA19419" w:rsidR="00FF4FE7" w:rsidRDefault="00E76B87" w:rsidP="00B2604F">
      <w:pPr>
        <w:pStyle w:val="Para2lines"/>
        <w:spacing w:after="480"/>
        <w:rPr>
          <w:lang w:val="en-US"/>
        </w:rPr>
      </w:pPr>
      <w:r>
        <w:rPr>
          <w:lang w:val="en-US"/>
        </w:rPr>
        <w:t>There are two main components in this project which is OpenCV and Unity3D.</w:t>
      </w:r>
      <w:r w:rsidR="00E21D57">
        <w:rPr>
          <w:lang w:val="en-US"/>
        </w:rPr>
        <w:t xml:space="preserve"> Figure 3.</w:t>
      </w:r>
      <w:r w:rsidR="00A35F0F">
        <w:rPr>
          <w:lang w:val="en-US"/>
        </w:rPr>
        <w:t>3</w:t>
      </w:r>
      <w:r w:rsidR="00E21D57">
        <w:rPr>
          <w:lang w:val="en-US"/>
        </w:rPr>
        <w:t xml:space="preserve"> is the concept image of the technology which </w:t>
      </w:r>
      <w:r w:rsidR="00F11F77">
        <w:rPr>
          <w:lang w:val="en-US"/>
        </w:rPr>
        <w:t>has</w:t>
      </w:r>
      <w:r w:rsidR="00E21D57">
        <w:rPr>
          <w:lang w:val="en-US"/>
        </w:rPr>
        <w:t xml:space="preserve"> be</w:t>
      </w:r>
      <w:r w:rsidR="00F11F77">
        <w:rPr>
          <w:lang w:val="en-US"/>
        </w:rPr>
        <w:t>en</w:t>
      </w:r>
      <w:r w:rsidR="00E21D57">
        <w:rPr>
          <w:lang w:val="en-US"/>
        </w:rPr>
        <w:t xml:space="preserve"> use</w:t>
      </w:r>
      <w:r w:rsidR="00F11F77">
        <w:rPr>
          <w:lang w:val="en-US"/>
        </w:rPr>
        <w:t>d</w:t>
      </w:r>
      <w:r w:rsidR="00E21D57">
        <w:rPr>
          <w:lang w:val="en-US"/>
        </w:rPr>
        <w:t xml:space="preserve"> in this project.</w:t>
      </w:r>
      <w:r>
        <w:rPr>
          <w:lang w:val="en-US"/>
        </w:rPr>
        <w:t xml:space="preserve"> </w:t>
      </w:r>
      <w:r w:rsidR="006A0848">
        <w:rPr>
          <w:lang w:val="en-US"/>
        </w:rPr>
        <w:t xml:space="preserve">OpenCV is the open vision library which use to detect and recognize the hand gesture that will be input from the webcam. </w:t>
      </w:r>
      <w:r w:rsidR="005146F1">
        <w:rPr>
          <w:lang w:val="en-US"/>
        </w:rPr>
        <w:t xml:space="preserve">The flow of the process </w:t>
      </w:r>
      <w:r w:rsidR="00F11F77">
        <w:rPr>
          <w:lang w:val="en-US"/>
        </w:rPr>
        <w:t>is</w:t>
      </w:r>
      <w:r w:rsidR="005146F1">
        <w:rPr>
          <w:lang w:val="en-US"/>
        </w:rPr>
        <w:t xml:space="preserve"> shown on Figure</w:t>
      </w:r>
      <w:r w:rsidR="00B87C11">
        <w:rPr>
          <w:lang w:val="en-US"/>
        </w:rPr>
        <w:t xml:space="preserve"> 3.</w:t>
      </w:r>
      <w:r w:rsidR="00A35F0F">
        <w:rPr>
          <w:lang w:val="en-US"/>
        </w:rPr>
        <w:t>4</w:t>
      </w:r>
      <w:r w:rsidR="00B87C11">
        <w:rPr>
          <w:lang w:val="en-US"/>
        </w:rPr>
        <w:t>. The first step is captur</w:t>
      </w:r>
      <w:r w:rsidR="00F11F77">
        <w:rPr>
          <w:lang w:val="en-US"/>
        </w:rPr>
        <w:t>ing</w:t>
      </w:r>
      <w:r w:rsidR="00B87C11">
        <w:rPr>
          <w:lang w:val="en-US"/>
        </w:rPr>
        <w:t xml:space="preserve"> the image through the webcam and then the skin color detection </w:t>
      </w:r>
      <w:r w:rsidR="00F11F77">
        <w:rPr>
          <w:lang w:val="en-US"/>
        </w:rPr>
        <w:t>has been</w:t>
      </w:r>
      <w:r w:rsidR="00B87C11">
        <w:rPr>
          <w:lang w:val="en-US"/>
        </w:rPr>
        <w:t xml:space="preserve"> done by using OpenCV. The skin color detection will identify the human body parts and further process will be done to remove the human body parts which is not the hand.</w:t>
      </w:r>
      <w:r w:rsidR="00561098">
        <w:rPr>
          <w:lang w:val="en-US"/>
        </w:rPr>
        <w:t xml:space="preserve"> Later on, the hand gesture will be filter into a </w:t>
      </w:r>
      <w:r w:rsidR="009C5A60">
        <w:rPr>
          <w:lang w:val="en-US"/>
        </w:rPr>
        <w:t xml:space="preserve">grayscale image to make the hand gesture recognition system can be done </w:t>
      </w:r>
      <w:r w:rsidR="00C07FCC">
        <w:rPr>
          <w:lang w:val="en-US"/>
        </w:rPr>
        <w:t>more accurate</w:t>
      </w:r>
      <w:r w:rsidR="00BB00B7">
        <w:rPr>
          <w:lang w:val="en-US"/>
        </w:rPr>
        <w:t>ly</w:t>
      </w:r>
      <w:r w:rsidR="00C07FCC">
        <w:rPr>
          <w:lang w:val="en-US"/>
        </w:rPr>
        <w:t xml:space="preserve"> and efficiently</w:t>
      </w:r>
      <w:r w:rsidR="009C5A60">
        <w:rPr>
          <w:lang w:val="en-US"/>
        </w:rPr>
        <w:t>.</w:t>
      </w:r>
    </w:p>
    <w:p w14:paraId="37E9ABE3" w14:textId="77777777" w:rsidR="000712A8" w:rsidRDefault="000712A8" w:rsidP="000712A8">
      <w:pPr>
        <w:pStyle w:val="Para2lines"/>
        <w:keepNext/>
        <w:spacing w:after="480"/>
        <w:ind w:firstLine="0"/>
        <w:jc w:val="center"/>
      </w:pPr>
      <w:r>
        <w:rPr>
          <w:noProof/>
        </w:rPr>
        <w:drawing>
          <wp:inline distT="0" distB="0" distL="0" distR="0" wp14:anchorId="20999296" wp14:editId="23A96870">
            <wp:extent cx="2724109" cy="15335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2724109" cy="1533525"/>
                    </a:xfrm>
                    <a:prstGeom prst="rect">
                      <a:avLst/>
                    </a:prstGeom>
                  </pic:spPr>
                </pic:pic>
              </a:graphicData>
            </a:graphic>
          </wp:inline>
        </w:drawing>
      </w:r>
    </w:p>
    <w:p w14:paraId="51530114" w14:textId="2AFC6F9B" w:rsidR="000712A8" w:rsidRDefault="000712A8" w:rsidP="000712A8">
      <w:pPr>
        <w:pStyle w:val="CaptionforFigure"/>
        <w:spacing w:before="240"/>
      </w:pPr>
      <w:bookmarkStart w:id="55" w:name="_Toc49565698"/>
      <w:bookmarkStart w:id="56" w:name="_Toc73288078"/>
      <w:r>
        <w:t xml:space="preserve">Figure </w:t>
      </w:r>
      <w:fldSimple w:instr=" STYLEREF 1 \s ">
        <w:r w:rsidR="00F561A5">
          <w:rPr>
            <w:noProof/>
          </w:rPr>
          <w:t>3</w:t>
        </w:r>
      </w:fldSimple>
      <w:r w:rsidR="00F561A5">
        <w:t>.</w:t>
      </w:r>
      <w:fldSimple w:instr=" SEQ Figure \* ARABIC \s 1 ">
        <w:r w:rsidR="00F561A5">
          <w:rPr>
            <w:noProof/>
          </w:rPr>
          <w:t>3</w:t>
        </w:r>
      </w:fldSimple>
      <w:r>
        <w:t xml:space="preserve">: </w:t>
      </w:r>
      <w:r>
        <w:tab/>
      </w:r>
      <w:r w:rsidRPr="00F2312D">
        <w:t xml:space="preserve">Concept </w:t>
      </w:r>
      <w:r w:rsidR="002366D2">
        <w:t>i</w:t>
      </w:r>
      <w:r w:rsidRPr="00F2312D">
        <w:t>mage of the technology use in the project</w:t>
      </w:r>
      <w:bookmarkEnd w:id="55"/>
      <w:bookmarkEnd w:id="56"/>
    </w:p>
    <w:p w14:paraId="086F1C43" w14:textId="77777777" w:rsidR="00B73425" w:rsidRPr="00AE662A" w:rsidRDefault="00B73425" w:rsidP="00AE662A">
      <w:pPr>
        <w:pStyle w:val="Para2lines"/>
        <w:spacing w:after="480"/>
      </w:pPr>
    </w:p>
    <w:p w14:paraId="0A0820DE" w14:textId="77777777" w:rsidR="00D47ABD" w:rsidRDefault="00B2604F" w:rsidP="00D47ABD">
      <w:pPr>
        <w:pStyle w:val="Para2lines"/>
        <w:keepNext/>
        <w:spacing w:after="480"/>
        <w:ind w:firstLine="0"/>
      </w:pPr>
      <w:r>
        <w:rPr>
          <w:noProof/>
          <w:lang w:val="en-US"/>
        </w:rPr>
        <w:lastRenderedPageBreak/>
        <w:drawing>
          <wp:inline distT="0" distB="0" distL="0" distR="0" wp14:anchorId="39FFD4AA" wp14:editId="15E0AB15">
            <wp:extent cx="5220335" cy="231584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20335" cy="2315845"/>
                    </a:xfrm>
                    <a:prstGeom prst="rect">
                      <a:avLst/>
                    </a:prstGeom>
                  </pic:spPr>
                </pic:pic>
              </a:graphicData>
            </a:graphic>
          </wp:inline>
        </w:drawing>
      </w:r>
    </w:p>
    <w:p w14:paraId="1CF0506B" w14:textId="4B667688" w:rsidR="00B2604F" w:rsidRDefault="00D47ABD" w:rsidP="00AD4EBB">
      <w:pPr>
        <w:pStyle w:val="CaptionforFigure"/>
        <w:spacing w:before="240"/>
      </w:pPr>
      <w:bookmarkStart w:id="57" w:name="_Toc49565699"/>
      <w:bookmarkStart w:id="58" w:name="_Toc73288079"/>
      <w:r>
        <w:t xml:space="preserve">Figure </w:t>
      </w:r>
      <w:fldSimple w:instr=" STYLEREF 1 \s ">
        <w:r w:rsidR="00F561A5">
          <w:rPr>
            <w:noProof/>
          </w:rPr>
          <w:t>3</w:t>
        </w:r>
      </w:fldSimple>
      <w:r w:rsidR="00F561A5">
        <w:t>.</w:t>
      </w:r>
      <w:fldSimple w:instr=" SEQ Figure \* ARABIC \s 1 ">
        <w:r w:rsidR="00F561A5">
          <w:rPr>
            <w:noProof/>
          </w:rPr>
          <w:t>4</w:t>
        </w:r>
      </w:fldSimple>
      <w:r>
        <w:t xml:space="preserve">: </w:t>
      </w:r>
      <w:r w:rsidR="00A4036C">
        <w:tab/>
      </w:r>
      <w:r w:rsidRPr="002B1CD8">
        <w:t xml:space="preserve">Flow of </w:t>
      </w:r>
      <w:r w:rsidR="00D50638">
        <w:t>h</w:t>
      </w:r>
      <w:r w:rsidRPr="002B1CD8">
        <w:t xml:space="preserve">and </w:t>
      </w:r>
      <w:r w:rsidR="00D50638">
        <w:t>g</w:t>
      </w:r>
      <w:r w:rsidRPr="002B1CD8">
        <w:t xml:space="preserve">esture </w:t>
      </w:r>
      <w:r w:rsidR="00D50638">
        <w:t>d</w:t>
      </w:r>
      <w:r w:rsidRPr="002B1CD8">
        <w:t xml:space="preserve">etection and </w:t>
      </w:r>
      <w:r w:rsidR="00D50638">
        <w:t>r</w:t>
      </w:r>
      <w:r w:rsidRPr="002B1CD8">
        <w:t>ecognition in OpenCV</w:t>
      </w:r>
      <w:bookmarkEnd w:id="57"/>
      <w:bookmarkEnd w:id="58"/>
    </w:p>
    <w:p w14:paraId="4FE8EE17" w14:textId="77777777" w:rsidR="00D47ABD" w:rsidRPr="00B2604F" w:rsidRDefault="00D47ABD" w:rsidP="00D47ABD">
      <w:pPr>
        <w:pStyle w:val="Para2lines"/>
        <w:spacing w:after="480"/>
      </w:pPr>
    </w:p>
    <w:p w14:paraId="03426AD5" w14:textId="540481DD" w:rsidR="00C6240A" w:rsidRPr="00B2604F" w:rsidRDefault="00902CF6" w:rsidP="00B2604F">
      <w:pPr>
        <w:pStyle w:val="Para4lines"/>
        <w:spacing w:after="960"/>
      </w:pPr>
      <w:r w:rsidRPr="00B2604F">
        <w:t>For the creation of FPS using Unity3D, a lot of asset</w:t>
      </w:r>
      <w:r w:rsidR="004B7846" w:rsidRPr="00B2604F">
        <w:t>s</w:t>
      </w:r>
      <w:r w:rsidRPr="00B2604F">
        <w:t xml:space="preserve"> </w:t>
      </w:r>
      <w:r w:rsidR="003672BF">
        <w:t>have</w:t>
      </w:r>
      <w:r w:rsidRPr="00B2604F">
        <w:t xml:space="preserve"> be</w:t>
      </w:r>
      <w:r w:rsidR="003672BF">
        <w:t>en</w:t>
      </w:r>
      <w:r w:rsidRPr="00B2604F">
        <w:t xml:space="preserve"> create</w:t>
      </w:r>
      <w:r w:rsidR="00DE0BBB" w:rsidRPr="00B2604F">
        <w:t>d</w:t>
      </w:r>
      <w:r w:rsidRPr="00B2604F">
        <w:t xml:space="preserve"> and insert into the scene to make the stage of the FPS game.</w:t>
      </w:r>
      <w:r w:rsidR="00DE0BBB" w:rsidRPr="00B2604F">
        <w:t xml:space="preserve"> The Unity3D </w:t>
      </w:r>
      <w:r w:rsidR="003672BF">
        <w:t>does</w:t>
      </w:r>
      <w:r w:rsidR="00DF5B75" w:rsidRPr="00B2604F">
        <w:t xml:space="preserve"> compile</w:t>
      </w:r>
      <w:r w:rsidR="00DE0BBB" w:rsidRPr="00B2604F">
        <w:t xml:space="preserve"> the application using its project build function.</w:t>
      </w:r>
      <w:r w:rsidR="00793529" w:rsidRPr="00B2604F">
        <w:t xml:space="preserve"> Microsoft Visual Studio </w:t>
      </w:r>
      <w:r w:rsidR="003672BF">
        <w:t>has been</w:t>
      </w:r>
      <w:r w:rsidR="00793529" w:rsidRPr="00B2604F">
        <w:t xml:space="preserve"> use</w:t>
      </w:r>
      <w:r w:rsidR="003672BF">
        <w:t>d</w:t>
      </w:r>
      <w:r w:rsidR="00793529" w:rsidRPr="00B2604F">
        <w:t xml:space="preserve"> as the platform to modify the C# script in Unity3D.</w:t>
      </w:r>
      <w:r w:rsidR="00596CA6" w:rsidRPr="00B2604F">
        <w:t xml:space="preserve"> The input </w:t>
      </w:r>
      <w:r w:rsidR="002D5832">
        <w:t>was</w:t>
      </w:r>
      <w:r w:rsidR="00596CA6" w:rsidRPr="00B2604F">
        <w:t xml:space="preserve"> gather</w:t>
      </w:r>
      <w:r w:rsidR="006966B0" w:rsidRPr="00B2604F">
        <w:t>ed</w:t>
      </w:r>
      <w:r w:rsidR="00596CA6" w:rsidRPr="00B2604F">
        <w:t xml:space="preserve"> from OpenCV and the avatar in the game </w:t>
      </w:r>
      <w:r w:rsidR="002D5832">
        <w:t>did</w:t>
      </w:r>
      <w:r w:rsidR="00596CA6" w:rsidRPr="00B2604F">
        <w:t xml:space="preserve"> act according to the input retrieve from OpenCV.</w:t>
      </w:r>
    </w:p>
    <w:p w14:paraId="26091BC3" w14:textId="77777777" w:rsidR="00DB0EFE" w:rsidRDefault="00DB0EFE" w:rsidP="00996486">
      <w:pPr>
        <w:pStyle w:val="Heading2"/>
        <w:spacing w:after="480"/>
      </w:pPr>
      <w:bookmarkStart w:id="59" w:name="_Toc69670121"/>
      <w:r>
        <w:t>System Requirement Analysis</w:t>
      </w:r>
      <w:bookmarkEnd w:id="59"/>
    </w:p>
    <w:p w14:paraId="467ACC07" w14:textId="665B87E5" w:rsidR="00DB0EFE" w:rsidRDefault="00E94D45" w:rsidP="00A5502C">
      <w:pPr>
        <w:pStyle w:val="Para2lines"/>
        <w:spacing w:after="480"/>
        <w:rPr>
          <w:lang w:val="en-US"/>
        </w:rPr>
      </w:pPr>
      <w:r>
        <w:rPr>
          <w:lang w:val="en-US"/>
        </w:rPr>
        <w:t xml:space="preserve">There is two main requirement that </w:t>
      </w:r>
      <w:r w:rsidR="00C23E5C">
        <w:rPr>
          <w:lang w:val="en-US"/>
        </w:rPr>
        <w:t>have been</w:t>
      </w:r>
      <w:r>
        <w:rPr>
          <w:lang w:val="en-US"/>
        </w:rPr>
        <w:t xml:space="preserve"> analy</w:t>
      </w:r>
      <w:r w:rsidR="00C23E5C">
        <w:rPr>
          <w:lang w:val="en-US"/>
        </w:rPr>
        <w:t>zed</w:t>
      </w:r>
      <w:r>
        <w:rPr>
          <w:lang w:val="en-US"/>
        </w:rPr>
        <w:t xml:space="preserve"> which is the hardware requirement and software requirement.</w:t>
      </w:r>
      <w:r w:rsidR="006518CC">
        <w:rPr>
          <w:lang w:val="en-US"/>
        </w:rPr>
        <w:t xml:space="preserve"> Unity3D is the main parts of the development of FPS game</w:t>
      </w:r>
      <w:r w:rsidR="00C23E5C">
        <w:rPr>
          <w:lang w:val="en-US"/>
        </w:rPr>
        <w:t xml:space="preserve"> so</w:t>
      </w:r>
      <w:r w:rsidR="006518CC">
        <w:rPr>
          <w:lang w:val="en-US"/>
        </w:rPr>
        <w:t xml:space="preserve"> the Operating System (OS) </w:t>
      </w:r>
      <w:r w:rsidR="00C23E5C">
        <w:rPr>
          <w:lang w:val="en-US"/>
        </w:rPr>
        <w:t xml:space="preserve">used did </w:t>
      </w:r>
      <w:r w:rsidR="006518CC">
        <w:rPr>
          <w:lang w:val="en-US"/>
        </w:rPr>
        <w:t>support Unity3D</w:t>
      </w:r>
      <w:r w:rsidR="00E84EC9">
        <w:rPr>
          <w:lang w:val="en-US"/>
        </w:rPr>
        <w:t xml:space="preserve"> with version 2019.1</w:t>
      </w:r>
      <w:r w:rsidR="006518CC">
        <w:rPr>
          <w:lang w:val="en-US"/>
        </w:rPr>
        <w:t>. Table 3.1 list out the hardware requirement while Table 3.2 is the software requirement for the project</w:t>
      </w:r>
      <w:r w:rsidR="00253225">
        <w:rPr>
          <w:lang w:val="en-US"/>
        </w:rPr>
        <w:t>.</w:t>
      </w:r>
    </w:p>
    <w:p w14:paraId="0BFE7A46" w14:textId="3CA574BF" w:rsidR="004219D4" w:rsidRDefault="004219D4" w:rsidP="00A5502C">
      <w:pPr>
        <w:pStyle w:val="Para2lines"/>
        <w:spacing w:after="480"/>
        <w:rPr>
          <w:lang w:val="en-US"/>
        </w:rPr>
      </w:pPr>
    </w:p>
    <w:p w14:paraId="327C8866" w14:textId="77777777" w:rsidR="004219D4" w:rsidRDefault="004219D4" w:rsidP="00A5502C">
      <w:pPr>
        <w:pStyle w:val="Para2lines"/>
        <w:spacing w:after="480"/>
        <w:rPr>
          <w:lang w:val="en-US"/>
        </w:rPr>
      </w:pPr>
    </w:p>
    <w:p w14:paraId="00D6F886" w14:textId="0D681500" w:rsidR="00C9067B" w:rsidRDefault="00C9067B" w:rsidP="00AD4EBB">
      <w:pPr>
        <w:pStyle w:val="CaptionforTable"/>
      </w:pPr>
      <w:bookmarkStart w:id="60" w:name="_Toc69620398"/>
      <w:r>
        <w:lastRenderedPageBreak/>
        <w:t xml:space="preserve">Table </w:t>
      </w:r>
      <w:fldSimple w:instr=" STYLEREF 1 \s ">
        <w:r w:rsidR="00302E1B">
          <w:rPr>
            <w:noProof/>
          </w:rPr>
          <w:t>3</w:t>
        </w:r>
      </w:fldSimple>
      <w:r w:rsidR="00302E1B">
        <w:noBreakHyphen/>
      </w:r>
      <w:fldSimple w:instr=" SEQ Table \* ARABIC \s 1 ">
        <w:r w:rsidR="00302E1B">
          <w:rPr>
            <w:noProof/>
          </w:rPr>
          <w:t>1</w:t>
        </w:r>
      </w:fldSimple>
      <w:r>
        <w:t xml:space="preserve">: </w:t>
      </w:r>
      <w:r w:rsidR="009015C4">
        <w:tab/>
      </w:r>
      <w:r w:rsidRPr="000B23E0">
        <w:t xml:space="preserve">Hardware </w:t>
      </w:r>
      <w:r w:rsidR="00E6692D">
        <w:t>r</w:t>
      </w:r>
      <w:r w:rsidRPr="000B23E0">
        <w:t>equirement</w:t>
      </w:r>
      <w:bookmarkEnd w:id="60"/>
    </w:p>
    <w:tbl>
      <w:tblPr>
        <w:tblStyle w:val="TableGrid"/>
        <w:tblW w:w="0" w:type="auto"/>
        <w:tblLook w:val="04A0" w:firstRow="1" w:lastRow="0" w:firstColumn="1" w:lastColumn="0" w:noHBand="0" w:noVBand="1"/>
      </w:tblPr>
      <w:tblGrid>
        <w:gridCol w:w="2802"/>
        <w:gridCol w:w="5635"/>
      </w:tblGrid>
      <w:tr w:rsidR="00BD154E" w14:paraId="5981EBC7" w14:textId="77777777" w:rsidTr="000835C4">
        <w:tc>
          <w:tcPr>
            <w:tcW w:w="2802" w:type="dxa"/>
          </w:tcPr>
          <w:p w14:paraId="3450E3D8" w14:textId="68767429" w:rsidR="00BD154E" w:rsidRDefault="00BD154E" w:rsidP="000835C4">
            <w:pPr>
              <w:rPr>
                <w:lang w:val="en-US"/>
              </w:rPr>
            </w:pPr>
            <w:r>
              <w:rPr>
                <w:lang w:val="en-US"/>
              </w:rPr>
              <w:t>Component</w:t>
            </w:r>
          </w:p>
        </w:tc>
        <w:tc>
          <w:tcPr>
            <w:tcW w:w="5635" w:type="dxa"/>
          </w:tcPr>
          <w:p w14:paraId="1E41B322" w14:textId="5463B1DB" w:rsidR="00BD154E" w:rsidRDefault="00EC17F8" w:rsidP="000835C4">
            <w:pPr>
              <w:rPr>
                <w:lang w:val="en-US"/>
              </w:rPr>
            </w:pPr>
            <w:r>
              <w:rPr>
                <w:lang w:val="en-US"/>
              </w:rPr>
              <w:t>Specification</w:t>
            </w:r>
          </w:p>
        </w:tc>
      </w:tr>
      <w:tr w:rsidR="00BD154E" w14:paraId="016C4D44" w14:textId="77777777" w:rsidTr="000835C4">
        <w:tc>
          <w:tcPr>
            <w:tcW w:w="2802" w:type="dxa"/>
          </w:tcPr>
          <w:p w14:paraId="683F159F" w14:textId="4BBB062E" w:rsidR="00BD154E" w:rsidRDefault="00BD154E" w:rsidP="00887E40">
            <w:pPr>
              <w:rPr>
                <w:lang w:val="en-US"/>
              </w:rPr>
            </w:pPr>
            <w:r>
              <w:rPr>
                <w:lang w:val="en-US"/>
              </w:rPr>
              <w:t>OS</w:t>
            </w:r>
          </w:p>
        </w:tc>
        <w:tc>
          <w:tcPr>
            <w:tcW w:w="5635" w:type="dxa"/>
          </w:tcPr>
          <w:p w14:paraId="5BAF10F7" w14:textId="77777777" w:rsidR="00BD154E" w:rsidRDefault="00887E40" w:rsidP="00887E40">
            <w:pPr>
              <w:rPr>
                <w:lang w:val="en-US"/>
              </w:rPr>
            </w:pPr>
            <w:r>
              <w:rPr>
                <w:lang w:val="en-US"/>
              </w:rPr>
              <w:t>Windows 7 or above</w:t>
            </w:r>
          </w:p>
          <w:p w14:paraId="572D56EB" w14:textId="71EC54DB" w:rsidR="002A36B2" w:rsidRDefault="002A36B2" w:rsidP="00887E40">
            <w:pPr>
              <w:rPr>
                <w:lang w:val="en-US"/>
              </w:rPr>
            </w:pPr>
            <w:r>
              <w:rPr>
                <w:lang w:val="en-US"/>
              </w:rPr>
              <w:t>macOS 10.12 or above</w:t>
            </w:r>
          </w:p>
        </w:tc>
      </w:tr>
      <w:tr w:rsidR="00BD154E" w14:paraId="76EEDDE2" w14:textId="77777777" w:rsidTr="000835C4">
        <w:tc>
          <w:tcPr>
            <w:tcW w:w="2802" w:type="dxa"/>
          </w:tcPr>
          <w:p w14:paraId="32DCDFA7" w14:textId="4D11B8D3" w:rsidR="00BD154E" w:rsidRDefault="00EE0BE1" w:rsidP="00887E40">
            <w:pPr>
              <w:rPr>
                <w:lang w:val="en-US"/>
              </w:rPr>
            </w:pPr>
            <w:r>
              <w:rPr>
                <w:lang w:val="en-US"/>
              </w:rPr>
              <w:t>RAM</w:t>
            </w:r>
          </w:p>
        </w:tc>
        <w:tc>
          <w:tcPr>
            <w:tcW w:w="5635" w:type="dxa"/>
          </w:tcPr>
          <w:p w14:paraId="5E7CDB1D" w14:textId="1E164420" w:rsidR="00BD154E" w:rsidRPr="00BE3B81" w:rsidRDefault="004D097D" w:rsidP="00887E40">
            <w:pPr>
              <w:rPr>
                <w:lang w:val="en-US"/>
              </w:rPr>
            </w:pPr>
            <w:r>
              <w:rPr>
                <w:lang w:val="en-US"/>
              </w:rPr>
              <w:t>4</w:t>
            </w:r>
            <w:r w:rsidR="00BE3B81">
              <w:rPr>
                <w:lang w:val="en-US"/>
              </w:rPr>
              <w:t xml:space="preserve"> </w:t>
            </w:r>
            <w:r w:rsidR="00BE3B81" w:rsidRPr="00BE3B81">
              <w:rPr>
                <w:lang w:val="en-US"/>
              </w:rPr>
              <w:t>GB</w:t>
            </w:r>
            <w:r w:rsidR="00BE3B81">
              <w:rPr>
                <w:lang w:val="en-US"/>
              </w:rPr>
              <w:t xml:space="preserve"> DDR3 RAM</w:t>
            </w:r>
          </w:p>
        </w:tc>
      </w:tr>
      <w:tr w:rsidR="00AC392A" w14:paraId="4CD04D01" w14:textId="77777777" w:rsidTr="000835C4">
        <w:tc>
          <w:tcPr>
            <w:tcW w:w="2802" w:type="dxa"/>
          </w:tcPr>
          <w:p w14:paraId="182DDF0B" w14:textId="139DAD2E" w:rsidR="00AC392A" w:rsidRDefault="00AC392A" w:rsidP="00887E40">
            <w:pPr>
              <w:rPr>
                <w:lang w:val="en-US"/>
              </w:rPr>
            </w:pPr>
            <w:r>
              <w:rPr>
                <w:lang w:val="en-US"/>
              </w:rPr>
              <w:t>Graphic Card</w:t>
            </w:r>
          </w:p>
        </w:tc>
        <w:tc>
          <w:tcPr>
            <w:tcW w:w="5635" w:type="dxa"/>
          </w:tcPr>
          <w:p w14:paraId="32D26743" w14:textId="141804F8" w:rsidR="00AC392A" w:rsidRDefault="00E668EA" w:rsidP="003162BF">
            <w:pPr>
              <w:keepNext/>
              <w:rPr>
                <w:lang w:val="en-US"/>
              </w:rPr>
            </w:pPr>
            <w:r>
              <w:rPr>
                <w:lang w:val="en-US"/>
              </w:rPr>
              <w:t>Graphics card with DX10 (shader model 4.00) capabilit</w:t>
            </w:r>
            <w:r w:rsidR="009B7A33">
              <w:rPr>
                <w:lang w:val="en-US"/>
              </w:rPr>
              <w:t>ies</w:t>
            </w:r>
          </w:p>
        </w:tc>
      </w:tr>
    </w:tbl>
    <w:p w14:paraId="6C0A352B" w14:textId="77777777" w:rsidR="00A35F0F" w:rsidRPr="003162BF" w:rsidRDefault="00A35F0F" w:rsidP="00C9067B">
      <w:pPr>
        <w:pStyle w:val="Para2lines"/>
        <w:spacing w:after="480"/>
        <w:ind w:firstLine="0"/>
      </w:pPr>
    </w:p>
    <w:p w14:paraId="39570E0F" w14:textId="6A89073C" w:rsidR="00046717" w:rsidRDefault="00046717" w:rsidP="00AD4EBB">
      <w:pPr>
        <w:pStyle w:val="CaptionforTable"/>
      </w:pPr>
      <w:bookmarkStart w:id="61" w:name="_Toc69620399"/>
      <w:r>
        <w:t xml:space="preserve">Table </w:t>
      </w:r>
      <w:fldSimple w:instr=" STYLEREF 1 \s ">
        <w:r w:rsidR="00302E1B">
          <w:rPr>
            <w:noProof/>
          </w:rPr>
          <w:t>3</w:t>
        </w:r>
      </w:fldSimple>
      <w:r w:rsidR="00302E1B">
        <w:noBreakHyphen/>
      </w:r>
      <w:fldSimple w:instr=" SEQ Table \* ARABIC \s 1 ">
        <w:r w:rsidR="00302E1B">
          <w:rPr>
            <w:noProof/>
          </w:rPr>
          <w:t>2</w:t>
        </w:r>
      </w:fldSimple>
      <w:r w:rsidRPr="00046717">
        <w:t xml:space="preserve"> </w:t>
      </w:r>
      <w:r w:rsidR="009015C4">
        <w:tab/>
      </w:r>
      <w:r>
        <w:t xml:space="preserve">Software </w:t>
      </w:r>
      <w:r w:rsidR="00E6692D">
        <w:t>r</w:t>
      </w:r>
      <w:r>
        <w:t>equirement</w:t>
      </w:r>
      <w:bookmarkEnd w:id="61"/>
    </w:p>
    <w:tbl>
      <w:tblPr>
        <w:tblStyle w:val="TableGrid"/>
        <w:tblW w:w="0" w:type="auto"/>
        <w:tblLook w:val="04A0" w:firstRow="1" w:lastRow="0" w:firstColumn="1" w:lastColumn="0" w:noHBand="0" w:noVBand="1"/>
      </w:tblPr>
      <w:tblGrid>
        <w:gridCol w:w="2802"/>
        <w:gridCol w:w="5635"/>
      </w:tblGrid>
      <w:tr w:rsidR="000835C4" w14:paraId="11102B59" w14:textId="77777777" w:rsidTr="00B77C49">
        <w:tc>
          <w:tcPr>
            <w:tcW w:w="2802" w:type="dxa"/>
          </w:tcPr>
          <w:p w14:paraId="2073D4CC" w14:textId="56B1B4B0" w:rsidR="000835C4" w:rsidRDefault="000835C4" w:rsidP="00B77C49">
            <w:pPr>
              <w:rPr>
                <w:lang w:val="en-US"/>
              </w:rPr>
            </w:pPr>
            <w:r>
              <w:rPr>
                <w:lang w:val="en-US"/>
              </w:rPr>
              <w:t>Software</w:t>
            </w:r>
          </w:p>
        </w:tc>
        <w:tc>
          <w:tcPr>
            <w:tcW w:w="5635" w:type="dxa"/>
          </w:tcPr>
          <w:p w14:paraId="16B74CF6" w14:textId="77777777" w:rsidR="000835C4" w:rsidRDefault="000835C4" w:rsidP="00B77C49">
            <w:pPr>
              <w:rPr>
                <w:lang w:val="en-US"/>
              </w:rPr>
            </w:pPr>
            <w:r>
              <w:rPr>
                <w:lang w:val="en-US"/>
              </w:rPr>
              <w:t>Specification</w:t>
            </w:r>
          </w:p>
        </w:tc>
      </w:tr>
      <w:tr w:rsidR="000835C4" w14:paraId="5302FFA9" w14:textId="77777777" w:rsidTr="00B77C49">
        <w:tc>
          <w:tcPr>
            <w:tcW w:w="2802" w:type="dxa"/>
          </w:tcPr>
          <w:p w14:paraId="345BAEBA" w14:textId="65DF034A" w:rsidR="000835C4" w:rsidRDefault="005E19A8" w:rsidP="00B77C49">
            <w:pPr>
              <w:rPr>
                <w:lang w:val="en-US"/>
              </w:rPr>
            </w:pPr>
            <w:r>
              <w:rPr>
                <w:lang w:val="en-US"/>
              </w:rPr>
              <w:t>Game Engine</w:t>
            </w:r>
          </w:p>
        </w:tc>
        <w:tc>
          <w:tcPr>
            <w:tcW w:w="5635" w:type="dxa"/>
          </w:tcPr>
          <w:p w14:paraId="229897C4" w14:textId="5BFD06AB" w:rsidR="000835C4" w:rsidRDefault="00FC359C" w:rsidP="00B77C49">
            <w:pPr>
              <w:rPr>
                <w:lang w:val="en-US"/>
              </w:rPr>
            </w:pPr>
            <w:r>
              <w:rPr>
                <w:lang w:val="en-US"/>
              </w:rPr>
              <w:t>Unity 2019.1</w:t>
            </w:r>
          </w:p>
        </w:tc>
      </w:tr>
      <w:tr w:rsidR="000835C4" w14:paraId="64E100A9" w14:textId="77777777" w:rsidTr="00B77C49">
        <w:tc>
          <w:tcPr>
            <w:tcW w:w="2802" w:type="dxa"/>
          </w:tcPr>
          <w:p w14:paraId="3516DED8" w14:textId="715FF264" w:rsidR="000835C4" w:rsidRDefault="005E19A8" w:rsidP="00B77C49">
            <w:pPr>
              <w:rPr>
                <w:lang w:val="en-US"/>
              </w:rPr>
            </w:pPr>
            <w:r>
              <w:rPr>
                <w:lang w:val="en-US"/>
              </w:rPr>
              <w:t>C# Script Editor</w:t>
            </w:r>
          </w:p>
        </w:tc>
        <w:tc>
          <w:tcPr>
            <w:tcW w:w="5635" w:type="dxa"/>
          </w:tcPr>
          <w:p w14:paraId="496FE640" w14:textId="72CDC23D" w:rsidR="000835C4" w:rsidRPr="00BE3B81" w:rsidRDefault="00B45941" w:rsidP="00B77C49">
            <w:pPr>
              <w:rPr>
                <w:lang w:val="en-US"/>
              </w:rPr>
            </w:pPr>
            <w:r>
              <w:rPr>
                <w:lang w:val="en-US"/>
              </w:rPr>
              <w:t>Microsoft Visual Studio 2017</w:t>
            </w:r>
          </w:p>
        </w:tc>
      </w:tr>
    </w:tbl>
    <w:p w14:paraId="075C5DE4" w14:textId="77777777" w:rsidR="00400EF9" w:rsidRPr="00400EF9" w:rsidRDefault="00400EF9" w:rsidP="001628B1">
      <w:pPr>
        <w:pStyle w:val="Para4lines"/>
        <w:spacing w:after="960"/>
        <w:ind w:firstLine="0"/>
      </w:pPr>
    </w:p>
    <w:p w14:paraId="31B42263" w14:textId="77777777" w:rsidR="00996486" w:rsidRDefault="00996486" w:rsidP="00996486">
      <w:pPr>
        <w:pStyle w:val="Heading2"/>
        <w:spacing w:after="480"/>
      </w:pPr>
      <w:bookmarkStart w:id="62" w:name="_Toc69670122"/>
      <w:r>
        <w:t>Chapter Summary</w:t>
      </w:r>
      <w:bookmarkEnd w:id="62"/>
    </w:p>
    <w:p w14:paraId="709156EB" w14:textId="77777777" w:rsidR="00A51D35" w:rsidRPr="000A5723" w:rsidRDefault="00A51D35" w:rsidP="00A51D35">
      <w:pPr>
        <w:pStyle w:val="Para2lines"/>
        <w:spacing w:after="480"/>
      </w:pPr>
      <w:r w:rsidRPr="000A5723">
        <w:t>Subchapter 3.2 has state the methodology choice for this project. Agile methodology has been selected for this project because the FPS game performance and the hand gesture detection can be evaluated separately.</w:t>
      </w:r>
    </w:p>
    <w:p w14:paraId="12C06312" w14:textId="719392DD" w:rsidR="00A51D35" w:rsidRPr="000A5723" w:rsidRDefault="00A51D35" w:rsidP="00A51D35">
      <w:pPr>
        <w:pStyle w:val="Para2lines"/>
        <w:spacing w:after="480"/>
      </w:pPr>
      <w:r w:rsidRPr="000A5723">
        <w:t xml:space="preserve">Subchapter 3.3 show the phases for the chosen methodology. There </w:t>
      </w:r>
      <w:r w:rsidR="005141D7">
        <w:t xml:space="preserve">are </w:t>
      </w:r>
      <w:r w:rsidRPr="000A5723">
        <w:t xml:space="preserve">5 phases for each iteration which is determine requirement, system design, implementation, testing and make improvement. The project will only go to the next iteration </w:t>
      </w:r>
      <w:r w:rsidR="005141D7">
        <w:t>after</w:t>
      </w:r>
      <w:r w:rsidRPr="000A5723">
        <w:t xml:space="preserve"> the expectation and requirement for current iteration has been fulfill</w:t>
      </w:r>
      <w:r>
        <w:t>ed</w:t>
      </w:r>
      <w:r w:rsidRPr="000A5723">
        <w:t>.</w:t>
      </w:r>
    </w:p>
    <w:p w14:paraId="79A5658E" w14:textId="3E062BB7" w:rsidR="00A51D35" w:rsidRPr="000A5723" w:rsidRDefault="00A51D35" w:rsidP="00A51D35">
      <w:pPr>
        <w:pStyle w:val="Para2lines"/>
        <w:spacing w:after="480"/>
      </w:pPr>
      <w:r w:rsidRPr="000A5723">
        <w:t xml:space="preserve">Subchapter 3.4 describe the technology used in this project which is OpenCV and Unity3D. OpenCV </w:t>
      </w:r>
      <w:r w:rsidR="00F32A11">
        <w:t>is</w:t>
      </w:r>
      <w:r w:rsidRPr="000A5723">
        <w:t xml:space="preserve"> use on hand gesture detection while Unity3D </w:t>
      </w:r>
      <w:r w:rsidR="00F32A11">
        <w:t>is</w:t>
      </w:r>
      <w:r w:rsidRPr="000A5723">
        <w:t xml:space="preserve"> use on constructing the whole FPS game.</w:t>
      </w:r>
    </w:p>
    <w:p w14:paraId="5D1B699B" w14:textId="7FAF438F" w:rsidR="00996486" w:rsidRDefault="00A51D35" w:rsidP="00A51D35">
      <w:pPr>
        <w:pStyle w:val="Para2lines"/>
        <w:spacing w:after="480"/>
        <w:ind w:firstLine="0"/>
        <w:rPr>
          <w:lang w:val="en-US"/>
        </w:rPr>
      </w:pPr>
      <w:r>
        <w:rPr>
          <w:lang w:val="en-US"/>
        </w:rPr>
        <w:lastRenderedPageBreak/>
        <w:t xml:space="preserve">Subchapter 3.5 state the system requirement for the development of the project. Hardware requirement </w:t>
      </w:r>
      <w:r w:rsidR="00B26BAF">
        <w:rPr>
          <w:lang w:val="en-US"/>
        </w:rPr>
        <w:t>is</w:t>
      </w:r>
      <w:r>
        <w:rPr>
          <w:lang w:val="en-US"/>
        </w:rPr>
        <w:t xml:space="preserve"> determine</w:t>
      </w:r>
      <w:r w:rsidR="00C9736E">
        <w:rPr>
          <w:lang w:val="en-US"/>
        </w:rPr>
        <w:t>d</w:t>
      </w:r>
      <w:r>
        <w:rPr>
          <w:lang w:val="en-US"/>
        </w:rPr>
        <w:t xml:space="preserve"> by the compatibility with the Unity3D and OpenCV version.</w:t>
      </w:r>
    </w:p>
    <w:p w14:paraId="30181228" w14:textId="41F13217" w:rsidR="00C9736E" w:rsidRPr="00C9736E" w:rsidRDefault="00C9736E" w:rsidP="00A51D35">
      <w:pPr>
        <w:pStyle w:val="Para2lines"/>
        <w:spacing w:after="480"/>
        <w:ind w:firstLine="0"/>
        <w:rPr>
          <w:lang w:val="en-US"/>
        </w:rPr>
        <w:sectPr w:rsidR="00C9736E" w:rsidRPr="00C9736E" w:rsidSect="00084ED0">
          <w:type w:val="oddPage"/>
          <w:pgSz w:w="11907" w:h="16840" w:code="9"/>
          <w:pgMar w:top="1418" w:right="1843" w:bottom="1418" w:left="1843" w:header="709" w:footer="709" w:gutter="0"/>
          <w:cols w:space="708"/>
          <w:docGrid w:linePitch="360"/>
        </w:sectPr>
      </w:pPr>
    </w:p>
    <w:p w14:paraId="267D5290" w14:textId="4F23E2A3" w:rsidR="00625877" w:rsidRDefault="00DC7511" w:rsidP="006C7C49">
      <w:pPr>
        <w:pStyle w:val="Heading1"/>
        <w:tabs>
          <w:tab w:val="clear" w:pos="3417"/>
        </w:tabs>
        <w:spacing w:after="960"/>
        <w:ind w:left="0"/>
      </w:pPr>
      <w:r>
        <w:lastRenderedPageBreak/>
        <w:br/>
      </w:r>
      <w:r>
        <w:br/>
      </w:r>
      <w:r w:rsidR="00996486">
        <w:br/>
      </w:r>
      <w:r w:rsidR="00C81799">
        <w:t>REQUIREMENT ANALYSIS AND DESIGN</w:t>
      </w:r>
    </w:p>
    <w:p w14:paraId="30D52379" w14:textId="77777777" w:rsidR="00996486" w:rsidRDefault="008E1FBA" w:rsidP="00996486">
      <w:pPr>
        <w:pStyle w:val="Heading2"/>
        <w:spacing w:after="480"/>
      </w:pPr>
      <w:bookmarkStart w:id="63" w:name="_Toc69670124"/>
      <w:r>
        <w:t>Introduction</w:t>
      </w:r>
      <w:bookmarkEnd w:id="63"/>
    </w:p>
    <w:p w14:paraId="5BE144AC" w14:textId="5D9F01D4" w:rsidR="008E1FBA" w:rsidRDefault="00244F66" w:rsidP="00690A35">
      <w:pPr>
        <w:pStyle w:val="Para4lines"/>
        <w:spacing w:after="960"/>
        <w:rPr>
          <w:lang w:val="en-US"/>
        </w:rPr>
      </w:pPr>
      <w:r>
        <w:rPr>
          <w:lang w:val="en-US"/>
        </w:rPr>
        <w:t xml:space="preserve">This chapter will </w:t>
      </w:r>
      <w:r w:rsidR="006161E4">
        <w:rPr>
          <w:lang w:val="en-US"/>
        </w:rPr>
        <w:t xml:space="preserve">provide the details about the function and addon used during the development of the project. The system development will be separated into 2 parts, which is the </w:t>
      </w:r>
      <w:r w:rsidR="005961EE">
        <w:rPr>
          <w:lang w:val="en-US"/>
        </w:rPr>
        <w:t>FPS Game part and Image Processing.</w:t>
      </w:r>
    </w:p>
    <w:p w14:paraId="5F70A223" w14:textId="28107A95" w:rsidR="00CA7914" w:rsidRDefault="00592148" w:rsidP="00CA7914">
      <w:pPr>
        <w:pStyle w:val="Heading2"/>
        <w:spacing w:after="480"/>
      </w:pPr>
      <w:r>
        <w:t>Requirement Analysis</w:t>
      </w:r>
    </w:p>
    <w:p w14:paraId="1B3B6898" w14:textId="50B1D9D5" w:rsidR="00CC26CE" w:rsidRDefault="00CC26CE" w:rsidP="00CC26CE">
      <w:pPr>
        <w:pStyle w:val="Para4lines"/>
        <w:spacing w:after="960"/>
        <w:rPr>
          <w:lang w:val="en-US"/>
        </w:rPr>
      </w:pPr>
      <w:r>
        <w:rPr>
          <w:lang w:val="en-US"/>
        </w:rPr>
        <w:t>The functional requirement and non-functional requirement that the completed system has been fulfilled has been listed at below</w:t>
      </w:r>
      <w:r w:rsidR="00890AC7">
        <w:rPr>
          <w:lang w:val="en-US"/>
        </w:rPr>
        <w:t>.</w:t>
      </w:r>
    </w:p>
    <w:p w14:paraId="50457051" w14:textId="3CFCEC52" w:rsidR="00890AC7" w:rsidRDefault="00890AC7" w:rsidP="00890AC7">
      <w:pPr>
        <w:pStyle w:val="Heading3"/>
        <w:spacing w:after="480"/>
      </w:pPr>
      <w:r>
        <w:t>Functional Requirement</w:t>
      </w:r>
    </w:p>
    <w:p w14:paraId="7BC7914C" w14:textId="7EF77824" w:rsidR="00890AC7" w:rsidRDefault="00890AC7" w:rsidP="00867892">
      <w:pPr>
        <w:pStyle w:val="Para2lines"/>
        <w:numPr>
          <w:ilvl w:val="0"/>
          <w:numId w:val="19"/>
        </w:numPr>
        <w:spacing w:after="480" w:line="240" w:lineRule="auto"/>
        <w:rPr>
          <w:lang w:val="en-US"/>
        </w:rPr>
      </w:pPr>
      <w:r>
        <w:rPr>
          <w:lang w:val="en-US"/>
        </w:rPr>
        <w:t>The completed system is able to detect hand gesture through webcam.</w:t>
      </w:r>
    </w:p>
    <w:p w14:paraId="324BC89E" w14:textId="73682699" w:rsidR="00890AC7" w:rsidRDefault="00890AC7" w:rsidP="00867892">
      <w:pPr>
        <w:pStyle w:val="Para2lines"/>
        <w:numPr>
          <w:ilvl w:val="0"/>
          <w:numId w:val="19"/>
        </w:numPr>
        <w:spacing w:after="480" w:line="240" w:lineRule="auto"/>
        <w:rPr>
          <w:lang w:val="en-US"/>
        </w:rPr>
      </w:pPr>
      <w:r>
        <w:rPr>
          <w:lang w:val="en-US"/>
        </w:rPr>
        <w:t>The completed system is able to provides an FPS genre game for the player to play.</w:t>
      </w:r>
    </w:p>
    <w:p w14:paraId="26E37191" w14:textId="07AA38FA" w:rsidR="00890AC7" w:rsidRDefault="00890AC7" w:rsidP="00867892">
      <w:pPr>
        <w:pStyle w:val="Para2lines"/>
        <w:numPr>
          <w:ilvl w:val="0"/>
          <w:numId w:val="19"/>
        </w:numPr>
        <w:spacing w:after="480" w:line="240" w:lineRule="auto"/>
        <w:rPr>
          <w:lang w:val="en-US"/>
        </w:rPr>
      </w:pPr>
      <w:r>
        <w:rPr>
          <w:lang w:val="en-US"/>
        </w:rPr>
        <w:t>The avatar in the FPS game does react correctly to the predefined hand gesture of the player.</w:t>
      </w:r>
    </w:p>
    <w:p w14:paraId="285887D8" w14:textId="2DF4E16D" w:rsidR="00890AC7" w:rsidRPr="00867892" w:rsidRDefault="00890AC7" w:rsidP="00867892">
      <w:pPr>
        <w:pStyle w:val="Para2lines"/>
        <w:numPr>
          <w:ilvl w:val="0"/>
          <w:numId w:val="19"/>
        </w:numPr>
        <w:spacing w:after="480" w:line="240" w:lineRule="auto"/>
        <w:rPr>
          <w:lang w:val="en-US"/>
        </w:rPr>
      </w:pPr>
      <w:r w:rsidRPr="00867892">
        <w:rPr>
          <w:lang w:val="en-US"/>
        </w:rPr>
        <w:t>The player is able to shoot down NPC through hand gesture.</w:t>
      </w:r>
    </w:p>
    <w:p w14:paraId="3991C6C7" w14:textId="41CF544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provide a tutorial for the player.</w:t>
      </w:r>
    </w:p>
    <w:p w14:paraId="078D993B" w14:textId="2D52E194" w:rsidR="00890AC7" w:rsidRPr="00867892" w:rsidRDefault="00890AC7" w:rsidP="00867892">
      <w:pPr>
        <w:pStyle w:val="Para2lines"/>
        <w:numPr>
          <w:ilvl w:val="0"/>
          <w:numId w:val="19"/>
        </w:numPr>
        <w:spacing w:after="480" w:line="240" w:lineRule="auto"/>
        <w:rPr>
          <w:lang w:val="en-US"/>
        </w:rPr>
      </w:pPr>
      <w:r w:rsidRPr="00867892">
        <w:rPr>
          <w:lang w:val="en-US"/>
        </w:rPr>
        <w:t>The completed system does pinpoint the NPC that the player is currently aiming.</w:t>
      </w:r>
    </w:p>
    <w:p w14:paraId="58E8A1DE" w14:textId="52464271" w:rsidR="0081302A" w:rsidRDefault="0081302A" w:rsidP="0081302A">
      <w:pPr>
        <w:pStyle w:val="Heading3"/>
        <w:spacing w:after="480"/>
      </w:pPr>
      <w:r>
        <w:lastRenderedPageBreak/>
        <w:t>Non-Functional Requirement</w:t>
      </w:r>
    </w:p>
    <w:p w14:paraId="20E9D9A6" w14:textId="41DCE15A" w:rsidR="00650334" w:rsidRDefault="00650334" w:rsidP="00650334">
      <w:pPr>
        <w:pStyle w:val="Para2lines"/>
        <w:numPr>
          <w:ilvl w:val="0"/>
          <w:numId w:val="20"/>
        </w:numPr>
        <w:spacing w:after="480" w:line="240" w:lineRule="auto"/>
        <w:rPr>
          <w:lang w:val="en-US"/>
        </w:rPr>
      </w:pPr>
      <w:r>
        <w:rPr>
          <w:lang w:val="en-US"/>
        </w:rPr>
        <w:t>The completed system is able to recognize more than 3 types of hand gesture.</w:t>
      </w:r>
    </w:p>
    <w:p w14:paraId="51BE07D8" w14:textId="094909E4" w:rsidR="00650334" w:rsidRDefault="00650334" w:rsidP="00650334">
      <w:pPr>
        <w:pStyle w:val="Para2lines"/>
        <w:numPr>
          <w:ilvl w:val="0"/>
          <w:numId w:val="20"/>
        </w:numPr>
        <w:spacing w:after="480"/>
        <w:rPr>
          <w:lang w:val="en-US"/>
        </w:rPr>
      </w:pPr>
      <w:r>
        <w:rPr>
          <w:lang w:val="en-US"/>
        </w:rPr>
        <w:t>The completed system is able to response to user’s hand gesture in less than 2 second.</w:t>
      </w:r>
    </w:p>
    <w:p w14:paraId="2A4C13F6" w14:textId="69E5A6CC" w:rsidR="00CC26CE" w:rsidRDefault="00650334" w:rsidP="006662CF">
      <w:pPr>
        <w:pStyle w:val="Para2lines"/>
        <w:numPr>
          <w:ilvl w:val="0"/>
          <w:numId w:val="20"/>
        </w:numPr>
        <w:spacing w:after="480"/>
        <w:rPr>
          <w:lang w:val="en-US"/>
        </w:rPr>
      </w:pPr>
      <w:r>
        <w:rPr>
          <w:lang w:val="en-US"/>
        </w:rPr>
        <w:t xml:space="preserve">The </w:t>
      </w:r>
      <w:r w:rsidR="006662CF">
        <w:rPr>
          <w:lang w:val="en-US"/>
        </w:rPr>
        <w:t xml:space="preserve">completed </w:t>
      </w:r>
      <w:r>
        <w:rPr>
          <w:lang w:val="en-US"/>
        </w:rPr>
        <w:t xml:space="preserve">system does </w:t>
      </w:r>
      <w:r w:rsidR="000C0245">
        <w:rPr>
          <w:lang w:val="en-US"/>
        </w:rPr>
        <w:t>provide</w:t>
      </w:r>
      <w:r>
        <w:rPr>
          <w:lang w:val="en-US"/>
        </w:rPr>
        <w:t xml:space="preserve"> 3 stages for the player.</w:t>
      </w:r>
    </w:p>
    <w:p w14:paraId="427340B1" w14:textId="21DBBF94" w:rsidR="006662CF" w:rsidRPr="000C0245" w:rsidRDefault="006662CF" w:rsidP="000C0245">
      <w:pPr>
        <w:pStyle w:val="Para4lines"/>
        <w:numPr>
          <w:ilvl w:val="0"/>
          <w:numId w:val="20"/>
        </w:numPr>
        <w:spacing w:after="960"/>
        <w:rPr>
          <w:lang w:val="en-US"/>
        </w:rPr>
      </w:pPr>
      <w:r>
        <w:rPr>
          <w:lang w:val="en-US"/>
        </w:rPr>
        <w:t>The completed system is able to provide leaderboard for the user to track their result.</w:t>
      </w:r>
    </w:p>
    <w:p w14:paraId="3CC3EE7E" w14:textId="605A5F90" w:rsidR="0077750F" w:rsidRDefault="00592148" w:rsidP="005A429F">
      <w:pPr>
        <w:pStyle w:val="Heading2"/>
        <w:spacing w:after="480"/>
      </w:pPr>
      <w:r>
        <w:t>Design</w:t>
      </w:r>
    </w:p>
    <w:p w14:paraId="06111126" w14:textId="469C0276" w:rsidR="00874A75" w:rsidRDefault="00874A75" w:rsidP="00AF4DAC">
      <w:pPr>
        <w:pStyle w:val="Para2lines"/>
        <w:spacing w:after="480"/>
        <w:rPr>
          <w:lang w:val="en-US"/>
        </w:rPr>
      </w:pPr>
      <w:r>
        <w:rPr>
          <w:lang w:val="en-US"/>
        </w:rPr>
        <w:t>The whole system has been constructed under the game engine, Unity3D. All of the contents in the FPS game will be build and design using Assets in Unity and the behavior will be programmed using C# programming l</w:t>
      </w:r>
      <w:r w:rsidR="00DA76F4">
        <w:rPr>
          <w:lang w:val="en-US"/>
        </w:rPr>
        <w:t xml:space="preserve">anguage. </w:t>
      </w:r>
      <w:r>
        <w:rPr>
          <w:lang w:val="en-US"/>
        </w:rPr>
        <w:t xml:space="preserve">The image processing features will be implemented in Unity3D using a well setup wrapper, OpenCV+ Unity while the </w:t>
      </w:r>
      <w:r w:rsidR="00DA76F4">
        <w:rPr>
          <w:lang w:val="en-US"/>
        </w:rPr>
        <w:t xml:space="preserve">login features and leaderboard will be provided with the </w:t>
      </w:r>
      <w:r w:rsidR="001C7E94">
        <w:rPr>
          <w:lang w:val="en-US"/>
        </w:rPr>
        <w:t>use</w:t>
      </w:r>
      <w:r w:rsidR="00DA76F4">
        <w:rPr>
          <w:lang w:val="en-US"/>
        </w:rPr>
        <w:t xml:space="preserve"> of</w:t>
      </w:r>
      <w:r w:rsidR="001C7E94">
        <w:rPr>
          <w:lang w:val="en-US"/>
        </w:rPr>
        <w:t xml:space="preserve"> </w:t>
      </w:r>
      <w:r w:rsidR="00DA76F4">
        <w:rPr>
          <w:lang w:val="en-US"/>
        </w:rPr>
        <w:t>server</w:t>
      </w:r>
      <w:r w:rsidR="001C7E94">
        <w:rPr>
          <w:lang w:val="en-US"/>
        </w:rPr>
        <w:t xml:space="preserve"> platform</w:t>
      </w:r>
      <w:r w:rsidR="00DA76F4">
        <w:rPr>
          <w:lang w:val="en-US"/>
        </w:rPr>
        <w:t>, Microsoft Azure</w:t>
      </w:r>
      <w:r w:rsidR="00E430C4">
        <w:rPr>
          <w:lang w:val="en-US"/>
        </w:rPr>
        <w:t xml:space="preserve"> </w:t>
      </w:r>
      <w:proofErr w:type="spellStart"/>
      <w:r w:rsidR="00E430C4">
        <w:rPr>
          <w:lang w:val="en-US"/>
        </w:rPr>
        <w:t>Playfab</w:t>
      </w:r>
      <w:proofErr w:type="spellEnd"/>
      <w:r w:rsidR="00E430C4">
        <w:rPr>
          <w:lang w:val="en-US"/>
        </w:rPr>
        <w:t>.</w:t>
      </w:r>
      <w:r w:rsidR="00632358">
        <w:rPr>
          <w:lang w:val="en-US"/>
        </w:rPr>
        <w:t xml:space="preserve"> </w:t>
      </w:r>
      <w:r w:rsidR="00661AD8">
        <w:rPr>
          <w:lang w:val="en-US"/>
        </w:rPr>
        <w:t xml:space="preserve">The relationship of these components </w:t>
      </w:r>
      <w:r w:rsidR="00121A7A">
        <w:rPr>
          <w:lang w:val="en-US"/>
        </w:rPr>
        <w:t>has been</w:t>
      </w:r>
      <w:r w:rsidR="00661AD8">
        <w:rPr>
          <w:lang w:val="en-US"/>
        </w:rPr>
        <w:t xml:space="preserve"> shown on Figure 4.1.</w:t>
      </w:r>
    </w:p>
    <w:p w14:paraId="7C781766" w14:textId="77777777" w:rsidR="001F1FC8" w:rsidRDefault="00AF4DAC" w:rsidP="001F1FC8">
      <w:pPr>
        <w:pStyle w:val="Para2lines"/>
        <w:keepNext/>
        <w:spacing w:after="480"/>
        <w:ind w:firstLine="0"/>
        <w:jc w:val="center"/>
      </w:pPr>
      <w:r>
        <w:rPr>
          <w:noProof/>
          <w:lang w:val="en-US"/>
        </w:rPr>
        <w:lastRenderedPageBreak/>
        <w:drawing>
          <wp:inline distT="0" distB="0" distL="0" distR="0" wp14:anchorId="3595806E" wp14:editId="4E092881">
            <wp:extent cx="4785360" cy="3637479"/>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02995" cy="3650884"/>
                    </a:xfrm>
                    <a:prstGeom prst="rect">
                      <a:avLst/>
                    </a:prstGeom>
                  </pic:spPr>
                </pic:pic>
              </a:graphicData>
            </a:graphic>
          </wp:inline>
        </w:drawing>
      </w:r>
    </w:p>
    <w:p w14:paraId="44F9881D" w14:textId="0FC9FEED" w:rsidR="0079345D" w:rsidRDefault="001F1FC8" w:rsidP="001F1FC8">
      <w:pPr>
        <w:pStyle w:val="CaptionforFigure2line"/>
        <w:spacing w:before="240"/>
        <w:jc w:val="center"/>
      </w:pPr>
      <w:bookmarkStart w:id="64" w:name="_Toc73288080"/>
      <w:r>
        <w:t xml:space="preserve">Figure </w:t>
      </w:r>
      <w:fldSimple w:instr=" STYLEREF 1 \s ">
        <w:r w:rsidR="00F561A5">
          <w:rPr>
            <w:noProof/>
          </w:rPr>
          <w:t>4</w:t>
        </w:r>
      </w:fldSimple>
      <w:r w:rsidR="00F561A5">
        <w:t>.</w:t>
      </w:r>
      <w:fldSimple w:instr=" SEQ Figure \* ARABIC \s 1 ">
        <w:r w:rsidR="00F561A5">
          <w:rPr>
            <w:noProof/>
          </w:rPr>
          <w:t>1</w:t>
        </w:r>
      </w:fldSimple>
      <w:r>
        <w:t xml:space="preserve">: </w:t>
      </w:r>
      <w:r w:rsidRPr="00A9044A">
        <w:t>Components in Unity3D</w:t>
      </w:r>
      <w:bookmarkEnd w:id="64"/>
    </w:p>
    <w:p w14:paraId="002F101E" w14:textId="7D820995" w:rsidR="005A429F" w:rsidRPr="008E7E33" w:rsidRDefault="005A429F" w:rsidP="008E7E33">
      <w:pPr>
        <w:pStyle w:val="Para2lines"/>
        <w:spacing w:after="480"/>
      </w:pPr>
    </w:p>
    <w:p w14:paraId="0FF80CCC" w14:textId="2CDD248A" w:rsidR="00012659" w:rsidRDefault="005167DD" w:rsidP="00012659">
      <w:pPr>
        <w:pStyle w:val="Para2lines"/>
        <w:spacing w:after="480"/>
        <w:rPr>
          <w:lang w:val="en-US"/>
        </w:rPr>
      </w:pPr>
      <w:r>
        <w:rPr>
          <w:lang w:val="en-US"/>
        </w:rPr>
        <w:t>There will be 4 scenes inside Unity3D which is Main Menu, Easy Stage, Normal Stage and Hard Stage. Since Easy, Normal and Hard Stage scene has the identical interaction setup, so in Figure 4.2, only one graph will use as the reference of all 3 Stage scene.</w:t>
      </w:r>
    </w:p>
    <w:p w14:paraId="3ACF856B" w14:textId="364313A8" w:rsidR="00416D08" w:rsidRDefault="00416D08" w:rsidP="00012659">
      <w:pPr>
        <w:pStyle w:val="Para2lines"/>
        <w:spacing w:after="480"/>
        <w:rPr>
          <w:lang w:val="en-US"/>
        </w:rPr>
      </w:pPr>
      <w:r>
        <w:rPr>
          <w:lang w:val="en-US"/>
        </w:rPr>
        <w:t xml:space="preserve">In Main Menu scene, there is 2 </w:t>
      </w:r>
      <w:r w:rsidR="00657884">
        <w:rPr>
          <w:lang w:val="en-US"/>
        </w:rPr>
        <w:t>Game Object</w:t>
      </w:r>
      <w:r>
        <w:rPr>
          <w:lang w:val="en-US"/>
        </w:rPr>
        <w:t xml:space="preserve"> which is Main Menu Manager and </w:t>
      </w:r>
      <w:proofErr w:type="spellStart"/>
      <w:r>
        <w:rPr>
          <w:lang w:val="en-US"/>
        </w:rPr>
        <w:t>Playfab</w:t>
      </w:r>
      <w:proofErr w:type="spellEnd"/>
      <w:r>
        <w:rPr>
          <w:lang w:val="en-US"/>
        </w:rPr>
        <w:t xml:space="preserve"> Manager that will use to control the interface display but getting the command of the player.</w:t>
      </w:r>
      <w:r w:rsidR="001A65FB">
        <w:rPr>
          <w:lang w:val="en-US"/>
        </w:rPr>
        <w:t xml:space="preserve"> Main Menu Manager will swap between the </w:t>
      </w:r>
      <w:r w:rsidR="00657884">
        <w:rPr>
          <w:lang w:val="en-US"/>
        </w:rPr>
        <w:t>4-user</w:t>
      </w:r>
      <w:r w:rsidR="001A65FB">
        <w:rPr>
          <w:lang w:val="en-US"/>
        </w:rPr>
        <w:t xml:space="preserve"> </w:t>
      </w:r>
      <w:r w:rsidR="009F3193">
        <w:rPr>
          <w:lang w:val="en-US"/>
        </w:rPr>
        <w:t>interfaces (</w:t>
      </w:r>
      <w:r w:rsidR="00657884">
        <w:rPr>
          <w:lang w:val="en-US"/>
        </w:rPr>
        <w:t>UI)</w:t>
      </w:r>
      <w:r w:rsidR="001A65FB">
        <w:rPr>
          <w:lang w:val="en-US"/>
        </w:rPr>
        <w:t xml:space="preserve"> that starts with Login UI,</w:t>
      </w:r>
      <w:r w:rsidR="00657884">
        <w:rPr>
          <w:lang w:val="en-US"/>
        </w:rPr>
        <w:t xml:space="preserve"> Main Menu UI, Choose Stage UI and Leaderboard UI. The </w:t>
      </w:r>
      <w:proofErr w:type="spellStart"/>
      <w:r w:rsidR="009F3193">
        <w:rPr>
          <w:lang w:val="en-US"/>
        </w:rPr>
        <w:t>Playfab</w:t>
      </w:r>
      <w:proofErr w:type="spellEnd"/>
      <w:r w:rsidR="009F3193">
        <w:rPr>
          <w:lang w:val="en-US"/>
        </w:rPr>
        <w:t xml:space="preserve"> Manager will use to retrieve or send the data related to player information and leaderboard value from the Play Fab online server.</w:t>
      </w:r>
      <w:r w:rsidR="00E404B7">
        <w:rPr>
          <w:lang w:val="en-US"/>
        </w:rPr>
        <w:t xml:space="preserve"> The Main Menu needs these data to check user login, register user and display leaderboard.</w:t>
      </w:r>
    </w:p>
    <w:p w14:paraId="4655F06B" w14:textId="77777777" w:rsidR="005D3295" w:rsidRDefault="005D3295" w:rsidP="00012659">
      <w:pPr>
        <w:pStyle w:val="Para2lines"/>
        <w:spacing w:after="480"/>
        <w:rPr>
          <w:lang w:val="en-US"/>
        </w:rPr>
      </w:pPr>
    </w:p>
    <w:p w14:paraId="1D6F5A3C" w14:textId="72E6026D" w:rsidR="00354FBA" w:rsidRDefault="00354FBA" w:rsidP="00012659">
      <w:pPr>
        <w:pStyle w:val="Para2lines"/>
        <w:spacing w:after="480"/>
        <w:rPr>
          <w:lang w:val="en-US"/>
        </w:rPr>
      </w:pPr>
      <w:r>
        <w:rPr>
          <w:lang w:val="en-US"/>
        </w:rPr>
        <w:lastRenderedPageBreak/>
        <w:t xml:space="preserve">For the FPS Game Scene, the Game Manager will constantly be checking the condition of the Player in order to display the correct user interface like Game Over UI, Game Pause UI and Game Complete UI. The Game Manager also helps to determine the timing for the Player to move to the next area. The Image Detection script will send the result of the command that has been determined by analyzing the pattern of the hand gesture using </w:t>
      </w:r>
      <w:proofErr w:type="spellStart"/>
      <w:r>
        <w:rPr>
          <w:lang w:val="en-US"/>
        </w:rPr>
        <w:t>OpenCV+Unity</w:t>
      </w:r>
      <w:proofErr w:type="spellEnd"/>
      <w:r>
        <w:rPr>
          <w:lang w:val="en-US"/>
        </w:rPr>
        <w:t xml:space="preserve"> functions to the Player in order to do the action like firing the shot or changing target.</w:t>
      </w:r>
      <w:r w:rsidR="004E4169">
        <w:rPr>
          <w:lang w:val="en-US"/>
        </w:rPr>
        <w:t xml:space="preserve"> Both Player and Enemy will be able to deal damage to </w:t>
      </w:r>
      <w:r w:rsidR="00645FC0">
        <w:rPr>
          <w:lang w:val="en-US"/>
        </w:rPr>
        <w:t>each other’s</w:t>
      </w:r>
      <w:r w:rsidR="004E4169">
        <w:rPr>
          <w:lang w:val="en-US"/>
        </w:rPr>
        <w:t>.</w:t>
      </w:r>
    </w:p>
    <w:p w14:paraId="663377BD" w14:textId="77777777" w:rsidR="00D722CC" w:rsidRDefault="00012659" w:rsidP="00D722CC">
      <w:pPr>
        <w:pStyle w:val="Para2lines"/>
        <w:keepNext/>
        <w:spacing w:after="480"/>
        <w:ind w:firstLine="0"/>
      </w:pPr>
      <w:r>
        <w:rPr>
          <w:noProof/>
          <w:lang w:val="en-US"/>
        </w:rPr>
        <w:drawing>
          <wp:inline distT="0" distB="0" distL="0" distR="0" wp14:anchorId="252667DA" wp14:editId="463781E6">
            <wp:extent cx="5220335" cy="25482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0335" cy="2548255"/>
                    </a:xfrm>
                    <a:prstGeom prst="rect">
                      <a:avLst/>
                    </a:prstGeom>
                  </pic:spPr>
                </pic:pic>
              </a:graphicData>
            </a:graphic>
          </wp:inline>
        </w:drawing>
      </w:r>
    </w:p>
    <w:p w14:paraId="1ADBE58C" w14:textId="4BDE18B3" w:rsidR="00012659" w:rsidRDefault="00D722CC" w:rsidP="00D722CC">
      <w:pPr>
        <w:pStyle w:val="CaptionforFigure2line"/>
        <w:spacing w:before="240"/>
        <w:jc w:val="center"/>
      </w:pPr>
      <w:bookmarkStart w:id="65" w:name="_Toc73288081"/>
      <w:r>
        <w:t xml:space="preserve">Figure </w:t>
      </w:r>
      <w:fldSimple w:instr=" STYLEREF 1 \s ">
        <w:r w:rsidR="00F561A5">
          <w:rPr>
            <w:noProof/>
          </w:rPr>
          <w:t>4</w:t>
        </w:r>
      </w:fldSimple>
      <w:r w:rsidR="00F561A5">
        <w:t>.</w:t>
      </w:r>
      <w:fldSimple w:instr=" SEQ Figure \* ARABIC \s 1 ">
        <w:r w:rsidR="00F561A5">
          <w:rPr>
            <w:noProof/>
          </w:rPr>
          <w:t>2</w:t>
        </w:r>
      </w:fldSimple>
      <w:r>
        <w:t xml:space="preserve">: </w:t>
      </w:r>
      <w:r w:rsidRPr="000C3910">
        <w:t>Scene Design for Main Menu and FPS Game in Unity3D</w:t>
      </w:r>
      <w:bookmarkEnd w:id="65"/>
    </w:p>
    <w:p w14:paraId="13ED6A4A" w14:textId="77777777" w:rsidR="00012659" w:rsidRPr="00012659" w:rsidRDefault="00012659" w:rsidP="00012659">
      <w:pPr>
        <w:pStyle w:val="Para4lines"/>
        <w:spacing w:after="960"/>
        <w:rPr>
          <w:lang w:val="en-US"/>
        </w:rPr>
      </w:pPr>
    </w:p>
    <w:p w14:paraId="71D78E43" w14:textId="61B14BAB" w:rsidR="00CA6F69" w:rsidRDefault="00592148" w:rsidP="00581ABA">
      <w:pPr>
        <w:pStyle w:val="Heading2"/>
        <w:spacing w:after="480"/>
      </w:pPr>
      <w:r>
        <w:t>Interface Design</w:t>
      </w:r>
    </w:p>
    <w:p w14:paraId="69B0D62E" w14:textId="72D25A07" w:rsidR="000434C7" w:rsidRPr="000434C7" w:rsidRDefault="000434C7" w:rsidP="000434C7">
      <w:pPr>
        <w:pStyle w:val="Para2lines"/>
        <w:spacing w:after="480"/>
        <w:rPr>
          <w:lang w:val="en-US"/>
        </w:rPr>
      </w:pPr>
      <w:r>
        <w:rPr>
          <w:lang w:val="en-US"/>
        </w:rPr>
        <w:t xml:space="preserve">The explanation of the interface design will be separated into 2 sub </w:t>
      </w:r>
      <w:r w:rsidR="00F7441D">
        <w:rPr>
          <w:lang w:val="en-US"/>
        </w:rPr>
        <w:t xml:space="preserve">section </w:t>
      </w:r>
      <w:r>
        <w:rPr>
          <w:lang w:val="en-US"/>
        </w:rPr>
        <w:t>which is Main Menu and FPS Game. Main Menu</w:t>
      </w:r>
      <w:r w:rsidR="00F7441D">
        <w:rPr>
          <w:lang w:val="en-US"/>
        </w:rPr>
        <w:t xml:space="preserve"> section</w:t>
      </w:r>
      <w:r>
        <w:rPr>
          <w:lang w:val="en-US"/>
        </w:rPr>
        <w:t xml:space="preserve"> contains all the selection interface for the player to choose their desired interface. In Main Menu, the player can login, register, choose the stage of FPS game and view leaderboard.</w:t>
      </w:r>
      <w:r w:rsidR="00F7441D">
        <w:rPr>
          <w:lang w:val="en-US"/>
        </w:rPr>
        <w:t xml:space="preserve"> The FPS Game</w:t>
      </w:r>
      <w:r>
        <w:rPr>
          <w:lang w:val="en-US"/>
        </w:rPr>
        <w:t xml:space="preserve"> </w:t>
      </w:r>
      <w:r w:rsidR="00354AEF">
        <w:rPr>
          <w:lang w:val="en-US"/>
        </w:rPr>
        <w:t>section will describe about the element of the user interface when the FPS game is ongoing.</w:t>
      </w:r>
    </w:p>
    <w:p w14:paraId="6C1E90EF" w14:textId="79550F37" w:rsidR="00602D8D" w:rsidRDefault="00602D8D" w:rsidP="00602D8D">
      <w:pPr>
        <w:pStyle w:val="Heading3"/>
        <w:spacing w:after="480"/>
      </w:pPr>
      <w:r>
        <w:lastRenderedPageBreak/>
        <w:t>Main Menu</w:t>
      </w:r>
    </w:p>
    <w:p w14:paraId="3CF357D6" w14:textId="7B1FEEFB" w:rsidR="001A1EBA" w:rsidRPr="001A1EBA" w:rsidRDefault="001A1EBA" w:rsidP="00480FCB">
      <w:pPr>
        <w:pStyle w:val="Para4lines"/>
        <w:spacing w:after="960"/>
        <w:rPr>
          <w:lang w:val="en-US"/>
        </w:rPr>
      </w:pPr>
      <w:r>
        <w:rPr>
          <w:lang w:val="en-US"/>
        </w:rPr>
        <w:t xml:space="preserve">There </w:t>
      </w:r>
      <w:r w:rsidR="009F2B58">
        <w:rPr>
          <w:lang w:val="en-US"/>
        </w:rPr>
        <w:t>are</w:t>
      </w:r>
      <w:r>
        <w:rPr>
          <w:lang w:val="en-US"/>
        </w:rPr>
        <w:t xml:space="preserve"> 4 interfaces in the Main Menu section which is Login Interface, Main Menu Interface, Choose Stage Interface and Leaderboard Interface.</w:t>
      </w:r>
    </w:p>
    <w:p w14:paraId="3615212F" w14:textId="176C64FB" w:rsidR="009F2B58" w:rsidRPr="009F2B58" w:rsidRDefault="007243BB" w:rsidP="009F2B58">
      <w:pPr>
        <w:pStyle w:val="Heading4"/>
        <w:spacing w:after="480"/>
      </w:pPr>
      <w:r>
        <w:t>Login Interface</w:t>
      </w:r>
    </w:p>
    <w:p w14:paraId="0CD959FD" w14:textId="22FCEC68" w:rsidR="001A1EBA" w:rsidRDefault="009F2B58" w:rsidP="00112325">
      <w:pPr>
        <w:pStyle w:val="Para2lines"/>
        <w:spacing w:after="480"/>
        <w:rPr>
          <w:lang w:val="en-US"/>
        </w:rPr>
      </w:pPr>
      <w:r>
        <w:rPr>
          <w:lang w:val="en-US"/>
        </w:rPr>
        <w:t>In the Login Interface, the player is able to login their account by inputting the username and password. New player is also able to register their account by filling in their username and password in the register field. The user will be able to instantly login and go to the Main Menu Interface if their register successfully. The username is the primary key for each user, therefore any username</w:t>
      </w:r>
      <w:r w:rsidR="003D0FB0">
        <w:rPr>
          <w:lang w:val="en-US"/>
        </w:rPr>
        <w:t xml:space="preserve"> input</w:t>
      </w:r>
      <w:r>
        <w:rPr>
          <w:lang w:val="en-US"/>
        </w:rPr>
        <w:t xml:space="preserve"> that has existed in the </w:t>
      </w:r>
      <w:proofErr w:type="spellStart"/>
      <w:r>
        <w:rPr>
          <w:lang w:val="en-US"/>
        </w:rPr>
        <w:t>Playfab</w:t>
      </w:r>
      <w:proofErr w:type="spellEnd"/>
      <w:r>
        <w:rPr>
          <w:lang w:val="en-US"/>
        </w:rPr>
        <w:t xml:space="preserve"> player database will be rejected during the registration.</w:t>
      </w:r>
      <w:r w:rsidR="00E65680">
        <w:rPr>
          <w:lang w:val="en-US"/>
        </w:rPr>
        <w:t xml:space="preserve"> Figure </w:t>
      </w:r>
      <w:r w:rsidR="00505794">
        <w:rPr>
          <w:lang w:val="en-US"/>
        </w:rPr>
        <w:t>4.3</w:t>
      </w:r>
      <w:r w:rsidR="00E65680">
        <w:rPr>
          <w:lang w:val="en-US"/>
        </w:rPr>
        <w:t xml:space="preserve"> shows the Login Interface.</w:t>
      </w:r>
    </w:p>
    <w:p w14:paraId="4DF204CC" w14:textId="77777777" w:rsidR="000972FF" w:rsidRDefault="00112325" w:rsidP="000972FF">
      <w:pPr>
        <w:pStyle w:val="Para2lines"/>
        <w:keepNext/>
        <w:spacing w:after="480"/>
        <w:ind w:firstLine="0"/>
        <w:jc w:val="center"/>
      </w:pPr>
      <w:r>
        <w:rPr>
          <w:noProof/>
          <w:lang w:val="en-US"/>
        </w:rPr>
        <w:drawing>
          <wp:inline distT="0" distB="0" distL="0" distR="0" wp14:anchorId="689921B4" wp14:editId="2B9C1DCC">
            <wp:extent cx="5220335" cy="2654935"/>
            <wp:effectExtent l="0" t="0" r="0" b="0"/>
            <wp:docPr id="3" name="Picture 3"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onitor, screensh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654935"/>
                    </a:xfrm>
                    <a:prstGeom prst="rect">
                      <a:avLst/>
                    </a:prstGeom>
                  </pic:spPr>
                </pic:pic>
              </a:graphicData>
            </a:graphic>
          </wp:inline>
        </w:drawing>
      </w:r>
    </w:p>
    <w:p w14:paraId="18CD0335" w14:textId="155CE3F8" w:rsidR="00112325" w:rsidRDefault="000972FF" w:rsidP="000972FF">
      <w:pPr>
        <w:pStyle w:val="CaptionforFigure2line"/>
        <w:spacing w:before="240"/>
        <w:jc w:val="center"/>
      </w:pPr>
      <w:bookmarkStart w:id="66" w:name="_Toc73288082"/>
      <w:r>
        <w:t xml:space="preserve">Figure </w:t>
      </w:r>
      <w:fldSimple w:instr=" STYLEREF 1 \s ">
        <w:r w:rsidR="00F561A5">
          <w:rPr>
            <w:noProof/>
          </w:rPr>
          <w:t>4</w:t>
        </w:r>
      </w:fldSimple>
      <w:r w:rsidR="00F561A5">
        <w:t>.</w:t>
      </w:r>
      <w:fldSimple w:instr=" SEQ Figure \* ARABIC \s 1 ">
        <w:r w:rsidR="00F561A5">
          <w:rPr>
            <w:noProof/>
          </w:rPr>
          <w:t>3</w:t>
        </w:r>
      </w:fldSimple>
      <w:r>
        <w:t>: Login Interface</w:t>
      </w:r>
      <w:bookmarkEnd w:id="66"/>
    </w:p>
    <w:p w14:paraId="34DB9851" w14:textId="77777777" w:rsidR="00486574" w:rsidRDefault="00486574" w:rsidP="00486574">
      <w:pPr>
        <w:pStyle w:val="Para4lines"/>
        <w:spacing w:after="960"/>
      </w:pPr>
    </w:p>
    <w:p w14:paraId="607E4968" w14:textId="6EC870C5" w:rsidR="007243BB" w:rsidRDefault="00912D78" w:rsidP="007243BB">
      <w:pPr>
        <w:pStyle w:val="Heading4"/>
        <w:spacing w:after="480"/>
      </w:pPr>
      <w:r>
        <w:lastRenderedPageBreak/>
        <w:t>Main Menu</w:t>
      </w:r>
      <w:r w:rsidR="007243BB">
        <w:t xml:space="preserve"> Interface</w:t>
      </w:r>
    </w:p>
    <w:p w14:paraId="1A9B32C6" w14:textId="2306E763" w:rsidR="008C098C" w:rsidRDefault="008C098C" w:rsidP="008C098C">
      <w:pPr>
        <w:pStyle w:val="Para2lines"/>
        <w:spacing w:after="480"/>
        <w:rPr>
          <w:lang w:val="en-US"/>
        </w:rPr>
      </w:pPr>
      <w:r>
        <w:rPr>
          <w:lang w:val="en-US"/>
        </w:rPr>
        <w:t xml:space="preserve">There will be 5 selection buttons for the Main Menu </w:t>
      </w:r>
      <w:r w:rsidR="00722014">
        <w:rPr>
          <w:lang w:val="en-US"/>
        </w:rPr>
        <w:t>Interface,</w:t>
      </w:r>
      <w:r>
        <w:rPr>
          <w:lang w:val="en-US"/>
        </w:rPr>
        <w:t xml:space="preserve"> which is Start Game, </w:t>
      </w:r>
      <w:r w:rsidR="00722014">
        <w:rPr>
          <w:lang w:val="en-US"/>
        </w:rPr>
        <w:t>Choose Stage, Tutorial, Leaderboard and Back</w:t>
      </w:r>
      <w:r w:rsidR="00803582">
        <w:rPr>
          <w:lang w:val="en-US"/>
        </w:rPr>
        <w:t xml:space="preserve"> as shown in Figure 4.</w:t>
      </w:r>
      <w:r w:rsidR="00404970">
        <w:rPr>
          <w:lang w:val="en-US"/>
        </w:rPr>
        <w:t>4</w:t>
      </w:r>
      <w:r w:rsidR="00722014">
        <w:rPr>
          <w:lang w:val="en-US"/>
        </w:rPr>
        <w:t xml:space="preserve">. The player will be able to start the FPS game in Easy stage when pressing the Start Game button or they can choose the difficulty of the stage by pressing the Choose Stage button. The Tutorial button will bring the player to Tutorial Stage. The player can view the leaderboard of the game for all 3 </w:t>
      </w:r>
      <w:proofErr w:type="spellStart"/>
      <w:r w:rsidR="00722014">
        <w:rPr>
          <w:lang w:val="en-US"/>
        </w:rPr>
        <w:t>stages</w:t>
      </w:r>
      <w:proofErr w:type="spellEnd"/>
      <w:r w:rsidR="00722014">
        <w:rPr>
          <w:lang w:val="en-US"/>
        </w:rPr>
        <w:t xml:space="preserve"> by pressing the Leaderboard button. Back button will transfer the player back to the Login </w:t>
      </w:r>
      <w:r w:rsidR="006352ED">
        <w:rPr>
          <w:lang w:val="en-US"/>
        </w:rPr>
        <w:t>Interface</w:t>
      </w:r>
      <w:r w:rsidR="00376061">
        <w:rPr>
          <w:lang w:val="en-US"/>
        </w:rPr>
        <w:t>.</w:t>
      </w:r>
    </w:p>
    <w:p w14:paraId="40244FA2" w14:textId="77777777" w:rsidR="00751810" w:rsidRDefault="008C098C" w:rsidP="00751810">
      <w:pPr>
        <w:pStyle w:val="Para2lines"/>
        <w:keepNext/>
        <w:spacing w:after="480"/>
        <w:ind w:firstLine="0"/>
      </w:pPr>
      <w:r>
        <w:rPr>
          <w:noProof/>
          <w:lang w:val="en-US"/>
        </w:rPr>
        <w:drawing>
          <wp:inline distT="0" distB="0" distL="0" distR="0" wp14:anchorId="79FB055D" wp14:editId="45385A7B">
            <wp:extent cx="5220335" cy="267144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335" cy="2671445"/>
                    </a:xfrm>
                    <a:prstGeom prst="rect">
                      <a:avLst/>
                    </a:prstGeom>
                  </pic:spPr>
                </pic:pic>
              </a:graphicData>
            </a:graphic>
          </wp:inline>
        </w:drawing>
      </w:r>
    </w:p>
    <w:p w14:paraId="0C5CE1BB" w14:textId="4DD30D2D" w:rsidR="008C098C" w:rsidRDefault="00751810" w:rsidP="00751810">
      <w:pPr>
        <w:pStyle w:val="CaptionforFigure2line"/>
        <w:spacing w:before="240"/>
        <w:jc w:val="center"/>
      </w:pPr>
      <w:bookmarkStart w:id="67" w:name="_Toc73288083"/>
      <w:r>
        <w:t xml:space="preserve">Figure </w:t>
      </w:r>
      <w:fldSimple w:instr=" STYLEREF 1 \s ">
        <w:r w:rsidR="00F561A5">
          <w:rPr>
            <w:noProof/>
          </w:rPr>
          <w:t>4</w:t>
        </w:r>
      </w:fldSimple>
      <w:r w:rsidR="00F561A5">
        <w:t>.</w:t>
      </w:r>
      <w:fldSimple w:instr=" SEQ Figure \* ARABIC \s 1 ">
        <w:r w:rsidR="00F561A5">
          <w:rPr>
            <w:noProof/>
          </w:rPr>
          <w:t>4</w:t>
        </w:r>
      </w:fldSimple>
      <w:r>
        <w:t>: Main Menu Interface</w:t>
      </w:r>
      <w:bookmarkEnd w:id="67"/>
    </w:p>
    <w:p w14:paraId="60B3D17E" w14:textId="77777777" w:rsidR="008C098C" w:rsidRPr="008C098C" w:rsidRDefault="008C098C" w:rsidP="008C098C">
      <w:pPr>
        <w:pStyle w:val="Para4lines"/>
        <w:spacing w:after="960"/>
        <w:ind w:firstLine="0"/>
        <w:rPr>
          <w:lang w:val="en-US"/>
        </w:rPr>
      </w:pPr>
    </w:p>
    <w:p w14:paraId="67D317E9" w14:textId="436A66A0" w:rsidR="007243BB" w:rsidRDefault="00912D78" w:rsidP="007243BB">
      <w:pPr>
        <w:pStyle w:val="Heading4"/>
        <w:spacing w:after="480"/>
      </w:pPr>
      <w:r>
        <w:t>Choose Stage</w:t>
      </w:r>
      <w:r w:rsidR="007243BB">
        <w:t xml:space="preserve"> Interface</w:t>
      </w:r>
    </w:p>
    <w:p w14:paraId="1D19C6A3" w14:textId="364521E5" w:rsidR="001F1FC8" w:rsidRDefault="003E30F9" w:rsidP="001F1FC8">
      <w:pPr>
        <w:pStyle w:val="Para2lines"/>
        <w:spacing w:after="480"/>
        <w:rPr>
          <w:lang w:val="en-US"/>
        </w:rPr>
      </w:pPr>
      <w:r>
        <w:rPr>
          <w:lang w:val="en-US"/>
        </w:rPr>
        <w:t xml:space="preserve">The Choose Stage Interface provides all 3 difficulties of stage for the player, which is Easy, Normal and Hard. Each button will </w:t>
      </w:r>
      <w:r w:rsidR="00BA5231">
        <w:rPr>
          <w:lang w:val="en-US"/>
        </w:rPr>
        <w:t>lead the player to the respective stage.</w:t>
      </w:r>
      <w:r w:rsidR="00686A4B">
        <w:rPr>
          <w:lang w:val="en-US"/>
        </w:rPr>
        <w:t xml:space="preserve"> The player also able to go back to the Main Menu Interface by pressing the Back button.</w:t>
      </w:r>
      <w:r w:rsidR="00BA5231">
        <w:rPr>
          <w:lang w:val="en-US"/>
        </w:rPr>
        <w:t xml:space="preserve"> Figure 4.</w:t>
      </w:r>
      <w:r w:rsidR="00D60A2B">
        <w:rPr>
          <w:lang w:val="en-US"/>
        </w:rPr>
        <w:t>5</w:t>
      </w:r>
      <w:r w:rsidR="00BA5231">
        <w:rPr>
          <w:lang w:val="en-US"/>
        </w:rPr>
        <w:t xml:space="preserve"> shows the design of Choose Stage Interface.</w:t>
      </w:r>
    </w:p>
    <w:p w14:paraId="0A0D8966" w14:textId="77777777" w:rsidR="00903D93" w:rsidRDefault="001F1FC8" w:rsidP="00903D93">
      <w:pPr>
        <w:pStyle w:val="Para2lines"/>
        <w:keepNext/>
        <w:spacing w:after="480"/>
        <w:ind w:firstLine="0"/>
      </w:pPr>
      <w:r>
        <w:rPr>
          <w:noProof/>
          <w:lang w:val="en-US"/>
        </w:rPr>
        <w:lastRenderedPageBreak/>
        <w:drawing>
          <wp:inline distT="0" distB="0" distL="0" distR="0" wp14:anchorId="656A1C14" wp14:editId="732014D9">
            <wp:extent cx="5220335" cy="2641600"/>
            <wp:effectExtent l="0" t="0" r="0" b="6350"/>
            <wp:docPr id="17" name="Picture 17" descr="A picture containing text, monit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ligh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335" cy="2641600"/>
                    </a:xfrm>
                    <a:prstGeom prst="rect">
                      <a:avLst/>
                    </a:prstGeom>
                  </pic:spPr>
                </pic:pic>
              </a:graphicData>
            </a:graphic>
          </wp:inline>
        </w:drawing>
      </w:r>
    </w:p>
    <w:p w14:paraId="2F4C576E" w14:textId="637157EB" w:rsidR="001F1FC8" w:rsidRDefault="00903D93" w:rsidP="00903D93">
      <w:pPr>
        <w:pStyle w:val="CaptionforFigure2line"/>
        <w:spacing w:before="240"/>
        <w:jc w:val="center"/>
      </w:pPr>
      <w:bookmarkStart w:id="68" w:name="_Toc73288084"/>
      <w:r>
        <w:t xml:space="preserve">Figure </w:t>
      </w:r>
      <w:fldSimple w:instr=" STYLEREF 1 \s ">
        <w:r w:rsidR="00F561A5">
          <w:rPr>
            <w:noProof/>
          </w:rPr>
          <w:t>4</w:t>
        </w:r>
      </w:fldSimple>
      <w:r w:rsidR="00F561A5">
        <w:t>.</w:t>
      </w:r>
      <w:fldSimple w:instr=" SEQ Figure \* ARABIC \s 1 ">
        <w:r w:rsidR="00F561A5">
          <w:rPr>
            <w:noProof/>
          </w:rPr>
          <w:t>5</w:t>
        </w:r>
      </w:fldSimple>
      <w:r>
        <w:t>: Choose Stage Interface</w:t>
      </w:r>
      <w:bookmarkEnd w:id="68"/>
    </w:p>
    <w:p w14:paraId="66B5D3EC" w14:textId="77777777" w:rsidR="00903D93" w:rsidRPr="001F1FC8" w:rsidRDefault="00903D93" w:rsidP="00903D93">
      <w:pPr>
        <w:pStyle w:val="Para4lines"/>
        <w:spacing w:after="960"/>
        <w:rPr>
          <w:lang w:val="en-US"/>
        </w:rPr>
      </w:pPr>
    </w:p>
    <w:p w14:paraId="28492C86" w14:textId="6B5BA669" w:rsidR="007243BB" w:rsidRDefault="00912D78" w:rsidP="007243BB">
      <w:pPr>
        <w:pStyle w:val="Heading4"/>
        <w:spacing w:after="480"/>
      </w:pPr>
      <w:r>
        <w:t xml:space="preserve">Leaderboard </w:t>
      </w:r>
      <w:r w:rsidR="007243BB">
        <w:t>Interface</w:t>
      </w:r>
    </w:p>
    <w:p w14:paraId="1F56D035" w14:textId="3F23D25F" w:rsidR="007243BB" w:rsidRDefault="00D80CF7" w:rsidP="00D80CF7">
      <w:pPr>
        <w:pStyle w:val="Para2lines"/>
        <w:spacing w:after="480"/>
        <w:rPr>
          <w:lang w:val="en-US"/>
        </w:rPr>
      </w:pPr>
      <w:r>
        <w:rPr>
          <w:lang w:val="en-US"/>
        </w:rPr>
        <w:t>Figure 4.</w:t>
      </w:r>
      <w:r w:rsidR="007737D3">
        <w:rPr>
          <w:lang w:val="en-US"/>
        </w:rPr>
        <w:t>6</w:t>
      </w:r>
      <w:r>
        <w:rPr>
          <w:lang w:val="en-US"/>
        </w:rPr>
        <w:t xml:space="preserve"> shows the design of the Leaderboard Interface. There will be 3 interfaces with similar design for all the difficulties. The player is able to swap</w:t>
      </w:r>
      <w:r w:rsidR="00812FFA">
        <w:rPr>
          <w:lang w:val="en-US"/>
        </w:rPr>
        <w:t xml:space="preserve"> between all 3 leaderboards interface by pressing the arrow button. The value of the Leaderboard will be </w:t>
      </w:r>
      <w:r w:rsidR="007737D3">
        <w:rPr>
          <w:lang w:val="en-US"/>
        </w:rPr>
        <w:t>retrieved</w:t>
      </w:r>
      <w:r w:rsidR="00812FFA">
        <w:rPr>
          <w:lang w:val="en-US"/>
        </w:rPr>
        <w:t xml:space="preserve"> from the </w:t>
      </w:r>
      <w:proofErr w:type="spellStart"/>
      <w:r w:rsidR="00812FFA">
        <w:rPr>
          <w:lang w:val="en-US"/>
        </w:rPr>
        <w:t>Playfab</w:t>
      </w:r>
      <w:proofErr w:type="spellEnd"/>
      <w:r w:rsidR="00812FFA">
        <w:rPr>
          <w:lang w:val="en-US"/>
        </w:rPr>
        <w:t xml:space="preserve"> online leaderboard server.</w:t>
      </w:r>
    </w:p>
    <w:p w14:paraId="587048F4" w14:textId="77777777" w:rsidR="00D80CF7" w:rsidRDefault="00D80CF7" w:rsidP="00D80CF7">
      <w:pPr>
        <w:keepNext/>
        <w:jc w:val="center"/>
      </w:pPr>
      <w:r>
        <w:rPr>
          <w:noProof/>
          <w:lang w:val="en-US"/>
        </w:rPr>
        <w:lastRenderedPageBreak/>
        <w:drawing>
          <wp:inline distT="0" distB="0" distL="0" distR="0" wp14:anchorId="6094F64B" wp14:editId="3E615E6F">
            <wp:extent cx="5166360" cy="262225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4053" cy="2626163"/>
                    </a:xfrm>
                    <a:prstGeom prst="rect">
                      <a:avLst/>
                    </a:prstGeom>
                  </pic:spPr>
                </pic:pic>
              </a:graphicData>
            </a:graphic>
          </wp:inline>
        </w:drawing>
      </w:r>
    </w:p>
    <w:p w14:paraId="5EB4BAC9" w14:textId="27EAAEDB" w:rsidR="00D80CF7" w:rsidRPr="007243BB" w:rsidRDefault="00D80CF7" w:rsidP="00D80CF7">
      <w:pPr>
        <w:pStyle w:val="CaptionforFigure2line"/>
        <w:spacing w:before="240"/>
        <w:jc w:val="center"/>
        <w:rPr>
          <w:lang w:val="en-US"/>
        </w:rPr>
      </w:pPr>
      <w:bookmarkStart w:id="69" w:name="_Toc73288085"/>
      <w:r>
        <w:t xml:space="preserve">Figure </w:t>
      </w:r>
      <w:fldSimple w:instr=" STYLEREF 1 \s ">
        <w:r w:rsidR="00F561A5">
          <w:rPr>
            <w:noProof/>
          </w:rPr>
          <w:t>4</w:t>
        </w:r>
      </w:fldSimple>
      <w:r w:rsidR="00F561A5">
        <w:t>.</w:t>
      </w:r>
      <w:fldSimple w:instr=" SEQ Figure \* ARABIC \s 1 ">
        <w:r w:rsidR="00F561A5">
          <w:rPr>
            <w:noProof/>
          </w:rPr>
          <w:t>6</w:t>
        </w:r>
      </w:fldSimple>
      <w:r>
        <w:t xml:space="preserve">: </w:t>
      </w:r>
      <w:proofErr w:type="spellStart"/>
      <w:r>
        <w:t>Leaderboard</w:t>
      </w:r>
      <w:proofErr w:type="spellEnd"/>
      <w:r>
        <w:t xml:space="preserve"> Interface</w:t>
      </w:r>
      <w:bookmarkEnd w:id="69"/>
    </w:p>
    <w:p w14:paraId="753B6A11" w14:textId="77777777" w:rsidR="007243BB" w:rsidRPr="007243BB" w:rsidRDefault="007243BB" w:rsidP="00D80CF7">
      <w:pPr>
        <w:pStyle w:val="Para4lines"/>
        <w:spacing w:after="960"/>
        <w:rPr>
          <w:lang w:val="en-US"/>
        </w:rPr>
      </w:pPr>
    </w:p>
    <w:p w14:paraId="0C6A8385" w14:textId="537E976D" w:rsidR="00602D8D" w:rsidRDefault="00602D8D" w:rsidP="00602D8D">
      <w:pPr>
        <w:pStyle w:val="Heading3"/>
        <w:spacing w:after="480"/>
      </w:pPr>
      <w:r>
        <w:t>FPS Game</w:t>
      </w:r>
    </w:p>
    <w:p w14:paraId="3A8417C6" w14:textId="0A1BC69C" w:rsidR="00643B67" w:rsidRPr="00643B67" w:rsidRDefault="00F6700E" w:rsidP="00643B67">
      <w:pPr>
        <w:pStyle w:val="Para2lines"/>
        <w:spacing w:after="480"/>
        <w:rPr>
          <w:lang w:val="en-US"/>
        </w:rPr>
      </w:pPr>
      <w:r>
        <w:rPr>
          <w:lang w:val="en-US"/>
        </w:rPr>
        <w:t>Figure 4.</w:t>
      </w:r>
      <w:r w:rsidR="00ED3CB6">
        <w:rPr>
          <w:lang w:val="en-US"/>
        </w:rPr>
        <w:t>7</w:t>
      </w:r>
      <w:r>
        <w:rPr>
          <w:lang w:val="en-US"/>
        </w:rPr>
        <w:t xml:space="preserve"> shows the FPS Game Interface with label</w:t>
      </w:r>
      <w:r w:rsidR="00CC09BB">
        <w:rPr>
          <w:lang w:val="en-US"/>
        </w:rPr>
        <w:t>s</w:t>
      </w:r>
      <w:r w:rsidR="000B11B3">
        <w:rPr>
          <w:lang w:val="en-US"/>
        </w:rPr>
        <w:t xml:space="preserve">. </w:t>
      </w:r>
      <w:r w:rsidR="00CC09BB">
        <w:rPr>
          <w:lang w:val="en-US"/>
        </w:rPr>
        <w:t xml:space="preserve">Label </w:t>
      </w:r>
      <w:r w:rsidR="000B11B3">
        <w:rPr>
          <w:lang w:val="en-US"/>
        </w:rPr>
        <w:t>1 is the text elements which inform the player about the difficulty of current stage.</w:t>
      </w:r>
      <w:r w:rsidR="00CC09BB">
        <w:rPr>
          <w:lang w:val="en-US"/>
        </w:rPr>
        <w:t xml:space="preserve"> Label 2 is an object which represent the enemy. The player needs to take down all of the enemy in the scene to proceed to next area. Label 3 is the </w:t>
      </w:r>
      <w:r w:rsidR="009017ED">
        <w:rPr>
          <w:lang w:val="en-US"/>
        </w:rPr>
        <w:t>countdown</w:t>
      </w:r>
      <w:r w:rsidR="00CC09BB">
        <w:rPr>
          <w:lang w:val="en-US"/>
        </w:rPr>
        <w:t xml:space="preserve"> value of the next attack timing of the enemy. When the value </w:t>
      </w:r>
      <w:r w:rsidR="007D0AA1">
        <w:rPr>
          <w:lang w:val="en-US"/>
        </w:rPr>
        <w:t>goes</w:t>
      </w:r>
      <w:r w:rsidR="00CC09BB">
        <w:rPr>
          <w:lang w:val="en-US"/>
        </w:rPr>
        <w:t xml:space="preserve"> to 0, the enemy will fire an </w:t>
      </w:r>
      <w:r w:rsidR="007D0AA1">
        <w:rPr>
          <w:lang w:val="en-US"/>
        </w:rPr>
        <w:t>electric shock</w:t>
      </w:r>
      <w:r w:rsidR="00CC09BB">
        <w:rPr>
          <w:lang w:val="en-US"/>
        </w:rPr>
        <w:t xml:space="preserve"> towards the player.</w:t>
      </w:r>
      <w:r w:rsidR="007D0AA1">
        <w:rPr>
          <w:lang w:val="en-US"/>
        </w:rPr>
        <w:t xml:space="preserve"> Label 4 is the text elements which shows the total time the FPS game has go through. The shorter the time to complete the FPS game, the highest the ranking the player will be on the leaderboard.</w:t>
      </w:r>
      <w:r w:rsidR="00401FDD">
        <w:rPr>
          <w:lang w:val="en-US"/>
        </w:rPr>
        <w:t xml:space="preserve"> Label 5 is the video that has been capture from the webcam of the player.</w:t>
      </w:r>
      <w:r w:rsidR="00F65C91">
        <w:rPr>
          <w:lang w:val="en-US"/>
        </w:rPr>
        <w:t xml:space="preserve"> Label 6 is the remaining health points of the player. When the health points go to 0, the FPS game will be over.</w:t>
      </w:r>
    </w:p>
    <w:p w14:paraId="10401BC6" w14:textId="77777777" w:rsidR="00643B67" w:rsidRDefault="00643B67" w:rsidP="00643B67">
      <w:pPr>
        <w:pStyle w:val="Para2lines"/>
        <w:keepNext/>
        <w:spacing w:after="480"/>
        <w:ind w:firstLine="0"/>
      </w:pPr>
      <w:r>
        <w:rPr>
          <w:noProof/>
          <w:lang w:val="en-US"/>
        </w:rPr>
        <w:lastRenderedPageBreak/>
        <w:drawing>
          <wp:inline distT="0" distB="0" distL="0" distR="0" wp14:anchorId="2108046B" wp14:editId="17FA370A">
            <wp:extent cx="5220335" cy="2660015"/>
            <wp:effectExtent l="0" t="0" r="0" b="6985"/>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0335" cy="2660015"/>
                    </a:xfrm>
                    <a:prstGeom prst="rect">
                      <a:avLst/>
                    </a:prstGeom>
                  </pic:spPr>
                </pic:pic>
              </a:graphicData>
            </a:graphic>
          </wp:inline>
        </w:drawing>
      </w:r>
    </w:p>
    <w:p w14:paraId="0C03D35E" w14:textId="5AA1057F" w:rsidR="00643B67" w:rsidRDefault="00643B67" w:rsidP="00643B67">
      <w:pPr>
        <w:pStyle w:val="CaptionforFigure2line"/>
        <w:spacing w:before="240"/>
        <w:jc w:val="center"/>
      </w:pPr>
      <w:bookmarkStart w:id="70" w:name="_Toc73288086"/>
      <w:r>
        <w:t xml:space="preserve">Figure </w:t>
      </w:r>
      <w:fldSimple w:instr=" STYLEREF 1 \s ">
        <w:r w:rsidR="00F561A5">
          <w:rPr>
            <w:noProof/>
          </w:rPr>
          <w:t>4</w:t>
        </w:r>
      </w:fldSimple>
      <w:r w:rsidR="00F561A5">
        <w:t>.</w:t>
      </w:r>
      <w:fldSimple w:instr=" SEQ Figure \* ARABIC \s 1 ">
        <w:r w:rsidR="00F561A5">
          <w:rPr>
            <w:noProof/>
          </w:rPr>
          <w:t>7</w:t>
        </w:r>
      </w:fldSimple>
      <w:r>
        <w:t>: FPS Game Interface</w:t>
      </w:r>
      <w:bookmarkEnd w:id="70"/>
    </w:p>
    <w:p w14:paraId="4873E3D8" w14:textId="77777777" w:rsidR="00B3094F" w:rsidRPr="00643B67" w:rsidRDefault="00B3094F" w:rsidP="00B3094F">
      <w:pPr>
        <w:pStyle w:val="Para4lines"/>
        <w:spacing w:after="960"/>
        <w:rPr>
          <w:lang w:val="en-US"/>
        </w:rPr>
      </w:pPr>
    </w:p>
    <w:p w14:paraId="7FD23825" w14:textId="55926F78" w:rsidR="00D765F0" w:rsidRDefault="00D765F0" w:rsidP="00D765F0">
      <w:pPr>
        <w:pStyle w:val="Heading2"/>
        <w:spacing w:after="480"/>
      </w:pPr>
      <w:r>
        <w:t>Chapter Summary</w:t>
      </w:r>
    </w:p>
    <w:p w14:paraId="2BAD0E0A" w14:textId="17C1CFB9" w:rsidR="004A30A0" w:rsidRPr="000A5723" w:rsidRDefault="004A30A0" w:rsidP="004A30A0">
      <w:pPr>
        <w:pStyle w:val="Para2lines"/>
        <w:spacing w:after="480"/>
      </w:pPr>
      <w:r w:rsidRPr="000A5723">
        <w:t xml:space="preserve">Subchapter </w:t>
      </w:r>
      <w:r>
        <w:t>4.2</w:t>
      </w:r>
      <w:r w:rsidRPr="000A5723">
        <w:t xml:space="preserve"> </w:t>
      </w:r>
      <w:r>
        <w:t>listed down those functional requirement and non-functional requirement that has been fulfilled by the</w:t>
      </w:r>
      <w:r w:rsidR="00543E44">
        <w:t xml:space="preserve"> completed system.</w:t>
      </w:r>
    </w:p>
    <w:p w14:paraId="29006150" w14:textId="48000C61" w:rsidR="004A30A0" w:rsidRPr="000A5723" w:rsidRDefault="004A30A0" w:rsidP="004A30A0">
      <w:pPr>
        <w:pStyle w:val="Para2lines"/>
        <w:spacing w:after="480"/>
      </w:pPr>
      <w:r w:rsidRPr="000A5723">
        <w:t xml:space="preserve">Subchapter </w:t>
      </w:r>
      <w:r>
        <w:t>4</w:t>
      </w:r>
      <w:r w:rsidRPr="000A5723">
        <w:t xml:space="preserve">.3 </w:t>
      </w:r>
      <w:r w:rsidR="00FD680A">
        <w:t xml:space="preserve">describe about the components that used to construct the completed system. These components are Unity3D, </w:t>
      </w:r>
      <w:r w:rsidR="00FD680A">
        <w:rPr>
          <w:lang w:val="en-US"/>
        </w:rPr>
        <w:t xml:space="preserve">OpenCV+ Unity and Microsoft Azure </w:t>
      </w:r>
      <w:proofErr w:type="spellStart"/>
      <w:r w:rsidR="00FD680A">
        <w:rPr>
          <w:lang w:val="en-US"/>
        </w:rPr>
        <w:t>Playfab</w:t>
      </w:r>
      <w:proofErr w:type="spellEnd"/>
      <w:r w:rsidR="00FD680A">
        <w:rPr>
          <w:lang w:val="en-US"/>
        </w:rPr>
        <w:t>. The ways these components implemented has been further explained in this section.</w:t>
      </w:r>
    </w:p>
    <w:p w14:paraId="0EA1FF13" w14:textId="3485B6DA" w:rsidR="004A30A0" w:rsidRPr="000A5723" w:rsidRDefault="004A30A0" w:rsidP="004A30A0">
      <w:pPr>
        <w:pStyle w:val="Para2lines"/>
        <w:spacing w:after="480"/>
      </w:pPr>
      <w:r w:rsidRPr="000A5723">
        <w:t xml:space="preserve">Subchapter </w:t>
      </w:r>
      <w:r>
        <w:t>4</w:t>
      </w:r>
      <w:r w:rsidRPr="000A5723">
        <w:t xml:space="preserve">.4 </w:t>
      </w:r>
      <w:r w:rsidR="003841D3">
        <w:t>show</w:t>
      </w:r>
      <w:r w:rsidR="008929EA">
        <w:t>s</w:t>
      </w:r>
      <w:r w:rsidR="00885141">
        <w:t xml:space="preserve"> and explain</w:t>
      </w:r>
      <w:r w:rsidR="00D7333C">
        <w:t xml:space="preserve"> about</w:t>
      </w:r>
      <w:r w:rsidR="006B11CD">
        <w:t xml:space="preserve"> the interface design of the completed system.</w:t>
      </w:r>
      <w:r w:rsidR="00305167">
        <w:t xml:space="preserve"> There </w:t>
      </w:r>
      <w:r w:rsidR="00885141">
        <w:t>are</w:t>
      </w:r>
      <w:r w:rsidR="00305167">
        <w:t xml:space="preserve"> 2 main interface</w:t>
      </w:r>
      <w:r w:rsidR="006160BF">
        <w:t>s</w:t>
      </w:r>
      <w:r w:rsidR="00305167">
        <w:t xml:space="preserve"> in the system which is Main Menu and FPS Game.</w:t>
      </w:r>
    </w:p>
    <w:p w14:paraId="6B82465C" w14:textId="77777777" w:rsidR="00D765F0" w:rsidRPr="004A30A0" w:rsidRDefault="00D765F0" w:rsidP="00D765F0"/>
    <w:p w14:paraId="4A6D3234" w14:textId="77777777" w:rsidR="00CA7914" w:rsidRPr="00CA7914" w:rsidRDefault="00CA7914" w:rsidP="00CA7914">
      <w:pPr>
        <w:rPr>
          <w:lang w:val="en-US"/>
        </w:rPr>
      </w:pPr>
    </w:p>
    <w:p w14:paraId="6DA4F4A9" w14:textId="77777777" w:rsidR="006161E4" w:rsidRPr="008E1FBA" w:rsidRDefault="006161E4" w:rsidP="00B270EC">
      <w:pPr>
        <w:pStyle w:val="Para4lines"/>
        <w:spacing w:after="960"/>
        <w:ind w:firstLine="0"/>
        <w:rPr>
          <w:lang w:val="en-US"/>
        </w:rPr>
      </w:pPr>
    </w:p>
    <w:p w14:paraId="3BDFE260" w14:textId="16FC4329" w:rsidR="002A769F" w:rsidRPr="00C22C0E" w:rsidRDefault="002A769F" w:rsidP="002A769F">
      <w:pPr>
        <w:spacing w:after="480" w:line="276" w:lineRule="auto"/>
        <w:rPr>
          <w:lang w:val="en-US"/>
        </w:rPr>
      </w:pPr>
      <w:r>
        <w:rPr>
          <w:lang w:val="en-US"/>
        </w:rPr>
        <w:lastRenderedPageBreak/>
        <w:br w:type="page"/>
      </w:r>
    </w:p>
    <w:p w14:paraId="0BB14F72" w14:textId="679D1DB5" w:rsidR="00C26987" w:rsidRDefault="007E39C1" w:rsidP="00742D66">
      <w:pPr>
        <w:pStyle w:val="Heading1"/>
        <w:numPr>
          <w:ilvl w:val="0"/>
          <w:numId w:val="1"/>
        </w:numPr>
        <w:tabs>
          <w:tab w:val="clear" w:pos="3417"/>
          <w:tab w:val="num" w:pos="14"/>
        </w:tabs>
        <w:spacing w:after="960"/>
        <w:ind w:left="0"/>
      </w:pPr>
      <w:r>
        <w:lastRenderedPageBreak/>
        <w:br/>
      </w:r>
      <w:r>
        <w:br/>
      </w:r>
      <w:r>
        <w:br/>
      </w:r>
      <w:r w:rsidR="00C81799">
        <w:t>IMPLEMENTATION AND TESTING</w:t>
      </w:r>
    </w:p>
    <w:p w14:paraId="7AF9A486" w14:textId="03B7C847" w:rsidR="00C26987" w:rsidRPr="00C26987" w:rsidRDefault="00C26987" w:rsidP="00C26987">
      <w:pPr>
        <w:pStyle w:val="Heading2"/>
        <w:spacing w:after="480"/>
      </w:pPr>
      <w:bookmarkStart w:id="71" w:name="_Toc69670126"/>
      <w:r>
        <w:t>Introduction</w:t>
      </w:r>
      <w:bookmarkEnd w:id="71"/>
    </w:p>
    <w:p w14:paraId="2B63A502" w14:textId="3B7B7FF4" w:rsidR="00C26987" w:rsidRDefault="00C26987" w:rsidP="00C26987">
      <w:pPr>
        <w:pStyle w:val="Para4lines"/>
        <w:spacing w:after="960"/>
        <w:rPr>
          <w:lang w:val="en-US"/>
        </w:rPr>
      </w:pPr>
      <w:r>
        <w:rPr>
          <w:lang w:val="en-US"/>
        </w:rPr>
        <w:t xml:space="preserve">This chapter will discuss about the </w:t>
      </w:r>
      <w:r w:rsidR="00AA27FA">
        <w:rPr>
          <w:lang w:val="en-US"/>
        </w:rPr>
        <w:t>coding of the system and the results get from the program. The testing result will also be described in this chapter.</w:t>
      </w:r>
    </w:p>
    <w:p w14:paraId="0FF0FE7C" w14:textId="669F0DE9" w:rsidR="00CE006C" w:rsidRDefault="00CE006C" w:rsidP="00CE006C">
      <w:pPr>
        <w:pStyle w:val="Heading2"/>
        <w:spacing w:after="480"/>
      </w:pPr>
      <w:r>
        <w:t>Coding of system’s main function</w:t>
      </w:r>
    </w:p>
    <w:p w14:paraId="7BBD14B4" w14:textId="73284DB4" w:rsidR="00D24DFD" w:rsidRDefault="00D24DFD" w:rsidP="00D24DFD">
      <w:pPr>
        <w:pStyle w:val="Para2lines"/>
        <w:spacing w:after="480"/>
        <w:rPr>
          <w:lang w:val="en-US"/>
        </w:rPr>
      </w:pPr>
      <w:r>
        <w:rPr>
          <w:lang w:val="en-US"/>
        </w:rPr>
        <w:t xml:space="preserve">The coding that uses in the whole system is C# programming language. Unity provides the feature that the C# script can be embedded to certain </w:t>
      </w:r>
      <w:proofErr w:type="spellStart"/>
      <w:r>
        <w:rPr>
          <w:lang w:val="en-US"/>
        </w:rPr>
        <w:t>GameObject</w:t>
      </w:r>
      <w:proofErr w:type="spellEnd"/>
      <w:r>
        <w:rPr>
          <w:lang w:val="en-US"/>
        </w:rPr>
        <w:t xml:space="preserve"> in the scene in order to define the behavior of the system at certain scene. The 4 primary C# script setups in this project is “Main</w:t>
      </w:r>
      <w:r w:rsidR="00DF74AB">
        <w:rPr>
          <w:lang w:val="en-US"/>
        </w:rPr>
        <w:t xml:space="preserve"> </w:t>
      </w:r>
      <w:r>
        <w:rPr>
          <w:lang w:val="en-US"/>
        </w:rPr>
        <w:t>Menu</w:t>
      </w:r>
      <w:r w:rsidR="00DF74AB">
        <w:rPr>
          <w:lang w:val="en-US"/>
        </w:rPr>
        <w:t xml:space="preserve"> </w:t>
      </w:r>
      <w:r>
        <w:rPr>
          <w:lang w:val="en-US"/>
        </w:rPr>
        <w:t>Manager”, “</w:t>
      </w:r>
      <w:proofErr w:type="spellStart"/>
      <w:r>
        <w:rPr>
          <w:lang w:val="en-US"/>
        </w:rPr>
        <w:t>PlayFab</w:t>
      </w:r>
      <w:proofErr w:type="spellEnd"/>
      <w:r w:rsidR="00DF74AB">
        <w:rPr>
          <w:lang w:val="en-US"/>
        </w:rPr>
        <w:t xml:space="preserve"> </w:t>
      </w:r>
      <w:r>
        <w:rPr>
          <w:lang w:val="en-US"/>
        </w:rPr>
        <w:t>Manager”, “Game</w:t>
      </w:r>
      <w:r w:rsidR="00DF74AB">
        <w:rPr>
          <w:lang w:val="en-US"/>
        </w:rPr>
        <w:t xml:space="preserve"> </w:t>
      </w:r>
      <w:r>
        <w:rPr>
          <w:lang w:val="en-US"/>
        </w:rPr>
        <w:t>Default</w:t>
      </w:r>
      <w:r w:rsidR="00DF74AB">
        <w:rPr>
          <w:lang w:val="en-US"/>
        </w:rPr>
        <w:t xml:space="preserve"> </w:t>
      </w:r>
      <w:r>
        <w:rPr>
          <w:lang w:val="en-US"/>
        </w:rPr>
        <w:t>Setup</w:t>
      </w:r>
      <w:r w:rsidR="00DF74AB">
        <w:rPr>
          <w:lang w:val="en-US"/>
        </w:rPr>
        <w:t xml:space="preserve"> </w:t>
      </w:r>
      <w:r>
        <w:rPr>
          <w:lang w:val="en-US"/>
        </w:rPr>
        <w:t>Manager” and “FPS</w:t>
      </w:r>
      <w:r w:rsidR="00DF74AB">
        <w:rPr>
          <w:lang w:val="en-US"/>
        </w:rPr>
        <w:t xml:space="preserve"> </w:t>
      </w:r>
      <w:r>
        <w:rPr>
          <w:lang w:val="en-US"/>
        </w:rPr>
        <w:t>Game</w:t>
      </w:r>
      <w:r w:rsidR="00DF74AB">
        <w:rPr>
          <w:lang w:val="en-US"/>
        </w:rPr>
        <w:t xml:space="preserve"> </w:t>
      </w:r>
      <w:r>
        <w:rPr>
          <w:lang w:val="en-US"/>
        </w:rPr>
        <w:t>Manager”. Figure 5.1 shows the main C# script for the whole system.</w:t>
      </w:r>
    </w:p>
    <w:p w14:paraId="1B50577B" w14:textId="77777777" w:rsidR="00D24DFD" w:rsidRDefault="00D24DFD" w:rsidP="00D24DFD">
      <w:pPr>
        <w:pStyle w:val="Para2lines"/>
        <w:keepNext/>
        <w:spacing w:after="480"/>
        <w:ind w:firstLine="0"/>
      </w:pPr>
      <w:r>
        <w:rPr>
          <w:noProof/>
          <w:lang w:val="en-US"/>
        </w:rPr>
        <w:lastRenderedPageBreak/>
        <w:drawing>
          <wp:inline distT="0" distB="0" distL="0" distR="0" wp14:anchorId="61019408" wp14:editId="55E835E9">
            <wp:extent cx="5220335" cy="5937250"/>
            <wp:effectExtent l="0" t="0" r="0" b="635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0335" cy="5937250"/>
                    </a:xfrm>
                    <a:prstGeom prst="rect">
                      <a:avLst/>
                    </a:prstGeom>
                  </pic:spPr>
                </pic:pic>
              </a:graphicData>
            </a:graphic>
          </wp:inline>
        </w:drawing>
      </w:r>
    </w:p>
    <w:p w14:paraId="409F33E4" w14:textId="036FC3BA" w:rsidR="00D24DFD" w:rsidRDefault="00D24DFD" w:rsidP="00D24DFD">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1</w:t>
        </w:r>
      </w:fldSimple>
      <w:r>
        <w:t>: Main C# Script int the System</w:t>
      </w:r>
    </w:p>
    <w:p w14:paraId="5834609A" w14:textId="77777777" w:rsidR="00D24DFD" w:rsidRPr="009017ED" w:rsidRDefault="00D24DFD" w:rsidP="00D24DFD">
      <w:pPr>
        <w:pStyle w:val="Para4lines"/>
        <w:spacing w:after="960"/>
        <w:ind w:firstLine="0"/>
        <w:rPr>
          <w:lang w:val="en-US"/>
        </w:rPr>
      </w:pPr>
    </w:p>
    <w:p w14:paraId="178DD108" w14:textId="4571173E" w:rsidR="00D24DFD" w:rsidRDefault="00D24DFD" w:rsidP="00D24DFD">
      <w:pPr>
        <w:pStyle w:val="Heading3"/>
        <w:spacing w:after="480"/>
      </w:pPr>
      <w:r>
        <w:t>Main Menu Manager</w:t>
      </w:r>
    </w:p>
    <w:p w14:paraId="1E957B52" w14:textId="057D51CA" w:rsidR="00215305" w:rsidRDefault="00215305" w:rsidP="000B3B4E">
      <w:pPr>
        <w:pStyle w:val="Para2lines"/>
        <w:spacing w:after="480"/>
        <w:rPr>
          <w:lang w:val="en-US"/>
        </w:rPr>
      </w:pPr>
      <w:r>
        <w:rPr>
          <w:lang w:val="en-US"/>
        </w:rPr>
        <w:t xml:space="preserve">This C# scripts determine the user interface that will be display according to the user selection. The first interface the user will be go through is “Login User Interface” which required the user to either login using existed username and </w:t>
      </w:r>
      <w:r w:rsidRPr="000B3B4E">
        <w:rPr>
          <w:rStyle w:val="Para2linesChar"/>
        </w:rPr>
        <w:lastRenderedPageBreak/>
        <w:t>password or register a new account for the system.</w:t>
      </w:r>
      <w:r w:rsidR="00DF74AB" w:rsidRPr="000B3B4E">
        <w:rPr>
          <w:rStyle w:val="Para2linesChar"/>
        </w:rPr>
        <w:t xml:space="preserve"> “Main Menu Manager” contains all the function which will be used to switch between the user interface depending on the button that has been pressed by the user. The specific function in “Main Menu Manager” will be called by the </w:t>
      </w:r>
      <w:proofErr w:type="spellStart"/>
      <w:r w:rsidR="00DF74AB" w:rsidRPr="000B3B4E">
        <w:rPr>
          <w:rStyle w:val="Para2linesChar"/>
        </w:rPr>
        <w:t>OnClick</w:t>
      </w:r>
      <w:proofErr w:type="spellEnd"/>
      <w:r w:rsidR="00DF74AB" w:rsidRPr="000B3B4E">
        <w:rPr>
          <w:rStyle w:val="Para2linesChar"/>
        </w:rPr>
        <w:t>() function provided in each button.</w:t>
      </w:r>
      <w:r w:rsidR="00CA4FDD" w:rsidRPr="000B3B4E">
        <w:rPr>
          <w:rStyle w:val="Para2linesChar"/>
        </w:rPr>
        <w:t xml:space="preserve"> Figure 5.2 shows the coding of “Main Menu Manager” while Figure 5.3 is the public variable which will be display by the inspector panel in Unity.</w:t>
      </w:r>
    </w:p>
    <w:p w14:paraId="1667E050" w14:textId="77777777" w:rsidR="000B3B4E" w:rsidRDefault="000B3B4E" w:rsidP="000B3B4E">
      <w:pPr>
        <w:pStyle w:val="Para2lines"/>
        <w:spacing w:after="480"/>
        <w:ind w:firstLine="0"/>
      </w:pPr>
      <w:r>
        <w:rPr>
          <w:noProof/>
          <w:lang w:val="en-US"/>
        </w:rPr>
        <w:drawing>
          <wp:inline distT="0" distB="0" distL="0" distR="0" wp14:anchorId="3B35AEBE" wp14:editId="02DA87A5">
            <wp:extent cx="5220335" cy="2202815"/>
            <wp:effectExtent l="0" t="0" r="0" b="6985"/>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335" cy="2202815"/>
                    </a:xfrm>
                    <a:prstGeom prst="rect">
                      <a:avLst/>
                    </a:prstGeom>
                  </pic:spPr>
                </pic:pic>
              </a:graphicData>
            </a:graphic>
          </wp:inline>
        </w:drawing>
      </w:r>
    </w:p>
    <w:p w14:paraId="33B75C32" w14:textId="684E3B82" w:rsidR="000B3B4E" w:rsidRDefault="000B3B4E" w:rsidP="000B3B4E">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2</w:t>
        </w:r>
      </w:fldSimple>
      <w:r>
        <w:t>: Coding of "Main Menu Manager" script</w:t>
      </w:r>
    </w:p>
    <w:p w14:paraId="4D300AB8" w14:textId="47C378EE" w:rsidR="000B3B4E" w:rsidRDefault="000B3B4E" w:rsidP="000B3B4E">
      <w:pPr>
        <w:pStyle w:val="Para2lines"/>
        <w:spacing w:after="480"/>
        <w:ind w:firstLine="0"/>
        <w:rPr>
          <w:lang w:val="en-US"/>
        </w:rPr>
      </w:pPr>
    </w:p>
    <w:p w14:paraId="4462704C" w14:textId="77777777" w:rsidR="00F4232B" w:rsidRDefault="00F4232B" w:rsidP="00F4232B">
      <w:pPr>
        <w:pStyle w:val="Para2lines"/>
        <w:keepNext/>
        <w:spacing w:after="480"/>
        <w:ind w:firstLine="0"/>
      </w:pPr>
      <w:r>
        <w:rPr>
          <w:noProof/>
          <w:lang w:val="en-US"/>
        </w:rPr>
        <w:lastRenderedPageBreak/>
        <w:drawing>
          <wp:inline distT="0" distB="0" distL="0" distR="0" wp14:anchorId="600426D0" wp14:editId="692FF8A0">
            <wp:extent cx="5220335" cy="6358255"/>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20335" cy="6358255"/>
                    </a:xfrm>
                    <a:prstGeom prst="rect">
                      <a:avLst/>
                    </a:prstGeom>
                  </pic:spPr>
                </pic:pic>
              </a:graphicData>
            </a:graphic>
          </wp:inline>
        </w:drawing>
      </w:r>
    </w:p>
    <w:p w14:paraId="31031BB4" w14:textId="17820AB2" w:rsidR="000B3B4E" w:rsidRDefault="00F4232B" w:rsidP="00F4232B">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3</w:t>
        </w:r>
      </w:fldSimple>
      <w:r>
        <w:t xml:space="preserve">: Inspector </w:t>
      </w:r>
      <w:r w:rsidR="00960364">
        <w:t>panel of</w:t>
      </w:r>
      <w:r>
        <w:t xml:space="preserve"> "Main Menu Manager" script</w:t>
      </w:r>
      <w:r w:rsidR="00960364">
        <w:t xml:space="preserve"> in Unity</w:t>
      </w:r>
    </w:p>
    <w:p w14:paraId="1B40959B" w14:textId="77777777" w:rsidR="00F4232B" w:rsidRPr="00215305" w:rsidRDefault="00F4232B" w:rsidP="00F4232B">
      <w:pPr>
        <w:pStyle w:val="Para4lines"/>
        <w:spacing w:after="960"/>
        <w:rPr>
          <w:lang w:val="en-US"/>
        </w:rPr>
      </w:pPr>
    </w:p>
    <w:p w14:paraId="65130174" w14:textId="2F8EBF3D" w:rsidR="00215305" w:rsidRDefault="00215305" w:rsidP="00215305">
      <w:pPr>
        <w:pStyle w:val="Heading3"/>
        <w:spacing w:after="480"/>
      </w:pPr>
      <w:proofErr w:type="spellStart"/>
      <w:r>
        <w:t>PlayFab</w:t>
      </w:r>
      <w:proofErr w:type="spellEnd"/>
      <w:r>
        <w:t xml:space="preserve"> Manager</w:t>
      </w:r>
    </w:p>
    <w:p w14:paraId="124B4B46" w14:textId="7A4E4027" w:rsidR="00315FAC" w:rsidRDefault="00315FAC" w:rsidP="00315FAC">
      <w:pPr>
        <w:pStyle w:val="Para2lines"/>
        <w:spacing w:after="480"/>
        <w:rPr>
          <w:rStyle w:val="Para2linesChar"/>
        </w:rPr>
      </w:pPr>
      <w:r>
        <w:rPr>
          <w:lang w:val="en-US"/>
        </w:rPr>
        <w:t>The “</w:t>
      </w:r>
      <w:proofErr w:type="spellStart"/>
      <w:r>
        <w:rPr>
          <w:lang w:val="en-US"/>
        </w:rPr>
        <w:t>PlayFab</w:t>
      </w:r>
      <w:proofErr w:type="spellEnd"/>
      <w:r>
        <w:rPr>
          <w:lang w:val="en-US"/>
        </w:rPr>
        <w:t xml:space="preserve"> Manager” script is used to setup the connection between </w:t>
      </w:r>
      <w:proofErr w:type="spellStart"/>
      <w:r>
        <w:rPr>
          <w:lang w:val="en-US"/>
        </w:rPr>
        <w:t>PlayFab</w:t>
      </w:r>
      <w:proofErr w:type="spellEnd"/>
      <w:r>
        <w:rPr>
          <w:lang w:val="en-US"/>
        </w:rPr>
        <w:t xml:space="preserve"> server and the system. This connection provides the function for the system </w:t>
      </w:r>
      <w:r>
        <w:rPr>
          <w:lang w:val="en-US"/>
        </w:rPr>
        <w:lastRenderedPageBreak/>
        <w:t xml:space="preserve">to get and send user data which is the username and password to the </w:t>
      </w:r>
      <w:proofErr w:type="spellStart"/>
      <w:r>
        <w:rPr>
          <w:lang w:val="en-US"/>
        </w:rPr>
        <w:t>PlayFab</w:t>
      </w:r>
      <w:proofErr w:type="spellEnd"/>
      <w:r>
        <w:rPr>
          <w:lang w:val="en-US"/>
        </w:rPr>
        <w:t xml:space="preserve"> server in order to authenticate the user during the login or register process. This script also needed for the “Leaderboard User Interface” since every record for the FPS game will also save in the </w:t>
      </w:r>
      <w:proofErr w:type="spellStart"/>
      <w:r>
        <w:rPr>
          <w:lang w:val="en-US"/>
        </w:rPr>
        <w:t>PlayFab</w:t>
      </w:r>
      <w:proofErr w:type="spellEnd"/>
      <w:r>
        <w:rPr>
          <w:lang w:val="en-US"/>
        </w:rPr>
        <w:t xml:space="preserve"> server. The </w:t>
      </w:r>
      <w:proofErr w:type="spellStart"/>
      <w:r>
        <w:rPr>
          <w:lang w:val="en-US"/>
        </w:rPr>
        <w:t>GameObject</w:t>
      </w:r>
      <w:proofErr w:type="spellEnd"/>
      <w:r>
        <w:rPr>
          <w:lang w:val="en-US"/>
        </w:rPr>
        <w:t xml:space="preserve"> containing this script will be called in Unity using </w:t>
      </w:r>
      <w:proofErr w:type="spellStart"/>
      <w:r>
        <w:rPr>
          <w:lang w:val="en-US"/>
        </w:rPr>
        <w:t>DontDestroyOnload</w:t>
      </w:r>
      <w:proofErr w:type="spellEnd"/>
      <w:r>
        <w:rPr>
          <w:lang w:val="en-US"/>
        </w:rPr>
        <w:t>() function so that it can still be able to exist after the scene have changed from “Main Menu” scene to the “Stage” scene.</w:t>
      </w:r>
      <w:r w:rsidR="00E014E3">
        <w:rPr>
          <w:lang w:val="en-US"/>
        </w:rPr>
        <w:t xml:space="preserve"> </w:t>
      </w:r>
      <w:r w:rsidR="00E014E3" w:rsidRPr="000B3B4E">
        <w:rPr>
          <w:rStyle w:val="Para2linesChar"/>
        </w:rPr>
        <w:t>Figure 5.</w:t>
      </w:r>
      <w:r w:rsidR="00E014E3">
        <w:rPr>
          <w:rStyle w:val="Para2linesChar"/>
        </w:rPr>
        <w:t>4</w:t>
      </w:r>
      <w:r w:rsidR="00E014E3" w:rsidRPr="000B3B4E">
        <w:rPr>
          <w:rStyle w:val="Para2linesChar"/>
        </w:rPr>
        <w:t xml:space="preserve"> shows the coding of “</w:t>
      </w:r>
      <w:proofErr w:type="spellStart"/>
      <w:r w:rsidR="00E014E3">
        <w:rPr>
          <w:rStyle w:val="Para2linesChar"/>
        </w:rPr>
        <w:t>Playfab</w:t>
      </w:r>
      <w:proofErr w:type="spellEnd"/>
      <w:r w:rsidR="00E014E3" w:rsidRPr="000B3B4E">
        <w:rPr>
          <w:rStyle w:val="Para2linesChar"/>
        </w:rPr>
        <w:t xml:space="preserve"> Manager” while Figure 5.</w:t>
      </w:r>
      <w:r w:rsidR="00E71F05">
        <w:rPr>
          <w:rStyle w:val="Para2linesChar"/>
        </w:rPr>
        <w:t>5</w:t>
      </w:r>
      <w:r w:rsidR="00E014E3" w:rsidRPr="000B3B4E">
        <w:rPr>
          <w:rStyle w:val="Para2linesChar"/>
        </w:rPr>
        <w:t xml:space="preserve"> is the </w:t>
      </w:r>
      <w:r w:rsidR="00E71F05">
        <w:rPr>
          <w:rStyle w:val="Para2linesChar"/>
        </w:rPr>
        <w:t>inspector panel of “</w:t>
      </w:r>
      <w:proofErr w:type="spellStart"/>
      <w:r w:rsidR="00E71F05">
        <w:rPr>
          <w:rStyle w:val="Para2linesChar"/>
        </w:rPr>
        <w:t>Playfab</w:t>
      </w:r>
      <w:proofErr w:type="spellEnd"/>
      <w:r w:rsidR="00E71F05">
        <w:rPr>
          <w:rStyle w:val="Para2linesChar"/>
        </w:rPr>
        <w:t xml:space="preserve"> Manager” script in Unity.</w:t>
      </w:r>
    </w:p>
    <w:p w14:paraId="346EFF91" w14:textId="77777777" w:rsidR="00482302" w:rsidRDefault="00482302" w:rsidP="00482302">
      <w:pPr>
        <w:pStyle w:val="Para2lines"/>
        <w:keepNext/>
        <w:spacing w:after="480"/>
        <w:ind w:firstLine="0"/>
      </w:pPr>
      <w:r>
        <w:rPr>
          <w:noProof/>
          <w:lang w:val="en-US"/>
        </w:rPr>
        <w:drawing>
          <wp:inline distT="0" distB="0" distL="0" distR="0" wp14:anchorId="3C81C0AD" wp14:editId="2F7237CC">
            <wp:extent cx="5220335" cy="2247900"/>
            <wp:effectExtent l="0" t="0" r="0" b="0"/>
            <wp:docPr id="23" name="Picture 2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335" cy="2247900"/>
                    </a:xfrm>
                    <a:prstGeom prst="rect">
                      <a:avLst/>
                    </a:prstGeom>
                  </pic:spPr>
                </pic:pic>
              </a:graphicData>
            </a:graphic>
          </wp:inline>
        </w:drawing>
      </w:r>
    </w:p>
    <w:p w14:paraId="27001BD2" w14:textId="22AE3585" w:rsidR="00482302" w:rsidRDefault="00482302" w:rsidP="00482302">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4</w:t>
        </w:r>
      </w:fldSimple>
      <w:r>
        <w:t>: Coding of "</w:t>
      </w:r>
      <w:proofErr w:type="spellStart"/>
      <w:r>
        <w:t>Playfab</w:t>
      </w:r>
      <w:proofErr w:type="spellEnd"/>
      <w:r>
        <w:t xml:space="preserve"> Manager" script</w:t>
      </w:r>
    </w:p>
    <w:p w14:paraId="68471B78" w14:textId="588CE91A" w:rsidR="00482302" w:rsidRDefault="00482302" w:rsidP="00482302">
      <w:pPr>
        <w:pStyle w:val="Para2lines"/>
        <w:spacing w:after="480"/>
        <w:ind w:firstLine="0"/>
        <w:rPr>
          <w:lang w:val="en-US"/>
        </w:rPr>
      </w:pPr>
    </w:p>
    <w:p w14:paraId="4C5B4A90" w14:textId="77777777" w:rsidR="009A0F98" w:rsidRDefault="00482302" w:rsidP="009A0F98">
      <w:pPr>
        <w:pStyle w:val="Para2lines"/>
        <w:keepNext/>
        <w:spacing w:after="480"/>
        <w:ind w:firstLine="0"/>
      </w:pPr>
      <w:r>
        <w:rPr>
          <w:noProof/>
          <w:lang w:val="en-US"/>
        </w:rPr>
        <w:lastRenderedPageBreak/>
        <w:drawing>
          <wp:inline distT="0" distB="0" distL="0" distR="0" wp14:anchorId="066BF6A2" wp14:editId="251341CF">
            <wp:extent cx="5220335" cy="6505575"/>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335" cy="6505575"/>
                    </a:xfrm>
                    <a:prstGeom prst="rect">
                      <a:avLst/>
                    </a:prstGeom>
                  </pic:spPr>
                </pic:pic>
              </a:graphicData>
            </a:graphic>
          </wp:inline>
        </w:drawing>
      </w:r>
    </w:p>
    <w:p w14:paraId="30D76F3A" w14:textId="13F943D7" w:rsidR="00482302" w:rsidRPr="00315FAC" w:rsidRDefault="009A0F98" w:rsidP="009A0F98">
      <w:pPr>
        <w:pStyle w:val="CaptionforFigure"/>
        <w:spacing w:before="240"/>
        <w:rPr>
          <w:lang w:val="en-US"/>
        </w:rPr>
      </w:pPr>
      <w:r>
        <w:t xml:space="preserve">Figure </w:t>
      </w:r>
      <w:fldSimple w:instr=" STYLEREF 1 \s ">
        <w:r w:rsidR="00F561A5">
          <w:rPr>
            <w:noProof/>
          </w:rPr>
          <w:t>5</w:t>
        </w:r>
      </w:fldSimple>
      <w:r w:rsidR="00F561A5">
        <w:t>.</w:t>
      </w:r>
      <w:fldSimple w:instr=" SEQ Figure \* ARABIC \s 1 ">
        <w:r w:rsidR="00F561A5">
          <w:rPr>
            <w:noProof/>
          </w:rPr>
          <w:t>5</w:t>
        </w:r>
      </w:fldSimple>
      <w:r>
        <w:t xml:space="preserve">: </w:t>
      </w:r>
      <w:r w:rsidRPr="000B6A39">
        <w:t>Inspector panel of "</w:t>
      </w:r>
      <w:proofErr w:type="spellStart"/>
      <w:r>
        <w:t>Playfab</w:t>
      </w:r>
      <w:proofErr w:type="spellEnd"/>
      <w:r w:rsidRPr="000B6A39">
        <w:t xml:space="preserve"> Manager" script in Unity</w:t>
      </w:r>
    </w:p>
    <w:p w14:paraId="17583FA8" w14:textId="77777777" w:rsidR="00315FAC" w:rsidRPr="00315FAC" w:rsidRDefault="00315FAC" w:rsidP="009A0F98">
      <w:pPr>
        <w:pStyle w:val="Para4lines"/>
        <w:spacing w:after="960"/>
        <w:rPr>
          <w:lang w:val="en-US"/>
        </w:rPr>
      </w:pPr>
    </w:p>
    <w:p w14:paraId="50F7D9EC" w14:textId="52899474" w:rsidR="00BB5269" w:rsidRDefault="00215305" w:rsidP="00BB5269">
      <w:pPr>
        <w:pStyle w:val="Heading3"/>
        <w:spacing w:after="480"/>
      </w:pPr>
      <w:r>
        <w:lastRenderedPageBreak/>
        <w:t>Game Default Setup Manager</w:t>
      </w:r>
    </w:p>
    <w:p w14:paraId="03111051" w14:textId="656DA99A" w:rsidR="00BB5269" w:rsidRDefault="00BB5269" w:rsidP="00BB5269">
      <w:pPr>
        <w:pStyle w:val="Para2lines"/>
        <w:spacing w:after="480"/>
        <w:rPr>
          <w:lang w:val="en-US"/>
        </w:rPr>
      </w:pPr>
      <w:r>
        <w:rPr>
          <w:lang w:val="en-US"/>
        </w:rPr>
        <w:t xml:space="preserve">The “Game Default Setup Manager” save the variable which will be used throughout the system which is the “thresh” value. the “thresh” value is the constant that will be use by the image detection script during the FPS game and it can be change by the user in “Setting User Interface”. By calling the </w:t>
      </w:r>
      <w:proofErr w:type="spellStart"/>
      <w:r>
        <w:rPr>
          <w:lang w:val="en-US"/>
        </w:rPr>
        <w:t>DontDestroyOnload</w:t>
      </w:r>
      <w:proofErr w:type="spellEnd"/>
      <w:r>
        <w:rPr>
          <w:lang w:val="en-US"/>
        </w:rPr>
        <w:t xml:space="preserve">() function on the </w:t>
      </w:r>
      <w:proofErr w:type="spellStart"/>
      <w:r>
        <w:rPr>
          <w:lang w:val="en-US"/>
        </w:rPr>
        <w:t>GameObject</w:t>
      </w:r>
      <w:proofErr w:type="spellEnd"/>
      <w:r>
        <w:rPr>
          <w:lang w:val="en-US"/>
        </w:rPr>
        <w:t xml:space="preserve"> that this script attached on, the “thresh” value will maintain the value that the user has changed to ensure the image detection process works fine for the user’s device.</w:t>
      </w:r>
      <w:r w:rsidR="007D3763">
        <w:rPr>
          <w:lang w:val="en-US"/>
        </w:rPr>
        <w:t xml:space="preserve"> Figure 5.6 is the C# coding in “Game Default Setup Manager” script while Figure 5.7 is the interface of “Game Default Setup Manager” in the inspector panel of Unity.</w:t>
      </w:r>
    </w:p>
    <w:p w14:paraId="15D37CD9" w14:textId="77777777" w:rsidR="006F5450" w:rsidRDefault="006F5450" w:rsidP="006F5450">
      <w:pPr>
        <w:pStyle w:val="Para2lines"/>
        <w:keepNext/>
        <w:spacing w:after="480"/>
        <w:ind w:firstLine="0"/>
      </w:pPr>
      <w:r>
        <w:rPr>
          <w:noProof/>
          <w:lang w:val="en-US"/>
        </w:rPr>
        <w:drawing>
          <wp:inline distT="0" distB="0" distL="0" distR="0" wp14:anchorId="1DB7F702" wp14:editId="35E4E009">
            <wp:extent cx="5220335" cy="214058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335" cy="2140585"/>
                    </a:xfrm>
                    <a:prstGeom prst="rect">
                      <a:avLst/>
                    </a:prstGeom>
                  </pic:spPr>
                </pic:pic>
              </a:graphicData>
            </a:graphic>
          </wp:inline>
        </w:drawing>
      </w:r>
    </w:p>
    <w:p w14:paraId="3B107627" w14:textId="29D8E27B" w:rsidR="006F5450" w:rsidRDefault="006F5450" w:rsidP="006F5450">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6</w:t>
        </w:r>
      </w:fldSimple>
      <w:r>
        <w:t>: Coding of "Game Default Setup Manager" script</w:t>
      </w:r>
    </w:p>
    <w:p w14:paraId="0323346B" w14:textId="2A96F44D" w:rsidR="006F5450" w:rsidRDefault="006F5450" w:rsidP="006F5450">
      <w:pPr>
        <w:pStyle w:val="Para2lines"/>
        <w:spacing w:after="480"/>
        <w:ind w:firstLine="0"/>
        <w:rPr>
          <w:lang w:val="en-US"/>
        </w:rPr>
      </w:pPr>
    </w:p>
    <w:p w14:paraId="5BF1BA2B" w14:textId="77777777" w:rsidR="006F5450" w:rsidRDefault="006F5450" w:rsidP="006F5450">
      <w:pPr>
        <w:pStyle w:val="Para2lines"/>
        <w:keepNext/>
        <w:spacing w:after="480"/>
        <w:ind w:firstLine="0"/>
        <w:jc w:val="center"/>
      </w:pPr>
      <w:r>
        <w:rPr>
          <w:noProof/>
          <w:lang w:val="en-US"/>
        </w:rPr>
        <w:lastRenderedPageBreak/>
        <w:drawing>
          <wp:inline distT="0" distB="0" distL="0" distR="0" wp14:anchorId="5F4DA267" wp14:editId="0462496B">
            <wp:extent cx="4869602" cy="6942422"/>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869602" cy="6942422"/>
                    </a:xfrm>
                    <a:prstGeom prst="rect">
                      <a:avLst/>
                    </a:prstGeom>
                  </pic:spPr>
                </pic:pic>
              </a:graphicData>
            </a:graphic>
          </wp:inline>
        </w:drawing>
      </w:r>
    </w:p>
    <w:p w14:paraId="7C26F022" w14:textId="2923B246" w:rsidR="006F5450" w:rsidRDefault="006F5450" w:rsidP="006F5450">
      <w:pPr>
        <w:pStyle w:val="CaptionforFigure"/>
        <w:spacing w:before="240"/>
      </w:pPr>
      <w:r>
        <w:t xml:space="preserve">Figure </w:t>
      </w:r>
      <w:fldSimple w:instr=" STYLEREF 1 \s ">
        <w:r w:rsidR="00F561A5">
          <w:rPr>
            <w:noProof/>
          </w:rPr>
          <w:t>5</w:t>
        </w:r>
      </w:fldSimple>
      <w:r w:rsidR="00F561A5">
        <w:t>.</w:t>
      </w:r>
      <w:fldSimple w:instr=" SEQ Figure \* ARABIC \s 1 ">
        <w:r w:rsidR="00F561A5">
          <w:rPr>
            <w:noProof/>
          </w:rPr>
          <w:t>7</w:t>
        </w:r>
      </w:fldSimple>
      <w:r>
        <w:t xml:space="preserve">: </w:t>
      </w:r>
      <w:r w:rsidRPr="00B6052A">
        <w:t>Inspector panel of "</w:t>
      </w:r>
      <w:r>
        <w:t>Game Default Setup</w:t>
      </w:r>
      <w:r w:rsidRPr="00B6052A">
        <w:t xml:space="preserve"> Manager" script in Unity</w:t>
      </w:r>
    </w:p>
    <w:p w14:paraId="07CB31DC" w14:textId="77777777" w:rsidR="006F5450" w:rsidRPr="00BB5269" w:rsidRDefault="006F5450" w:rsidP="006F5450">
      <w:pPr>
        <w:pStyle w:val="Para4lines"/>
        <w:spacing w:after="960"/>
        <w:ind w:firstLine="0"/>
        <w:rPr>
          <w:lang w:val="en-US"/>
        </w:rPr>
      </w:pPr>
    </w:p>
    <w:p w14:paraId="0D3F887D" w14:textId="46A12D8D" w:rsidR="00215305" w:rsidRDefault="00215305" w:rsidP="00215305">
      <w:pPr>
        <w:pStyle w:val="Heading3"/>
        <w:spacing w:after="480"/>
      </w:pPr>
      <w:r>
        <w:lastRenderedPageBreak/>
        <w:t>FPS Game Manager</w:t>
      </w:r>
    </w:p>
    <w:p w14:paraId="305D51F7" w14:textId="5F292D46" w:rsidR="00CB7672" w:rsidRPr="00CB7672" w:rsidRDefault="00CB7672" w:rsidP="00CB7672">
      <w:pPr>
        <w:pStyle w:val="Para2lines"/>
        <w:spacing w:after="480"/>
        <w:rPr>
          <w:lang w:val="en-US"/>
        </w:rPr>
      </w:pPr>
      <w:r>
        <w:rPr>
          <w:lang w:val="en-US"/>
        </w:rPr>
        <w:t xml:space="preserve">“FPS Game Manager” is the C# script used to determine the current progress of the FPS game. This script will continue tracing the condition of the game which includes the time used, player health point and the drone amount currently existed in the scene. “FPS Game Manager” script will transfer the player in the game to the next area when the drone in the previous area has confirmed to be terminated. When the player </w:t>
      </w:r>
      <w:r w:rsidR="008E1825">
        <w:rPr>
          <w:lang w:val="en-US"/>
        </w:rPr>
        <w:t>decides</w:t>
      </w:r>
      <w:r>
        <w:rPr>
          <w:lang w:val="en-US"/>
        </w:rPr>
        <w:t xml:space="preserve"> to pause the game, “FPS Game Manager” script will determine this instruction and temporary stop the time count throughout the gaming process which eventually freeze the movement and behavior of the drone in the FPS game.</w:t>
      </w:r>
      <w:r w:rsidR="008E1825">
        <w:rPr>
          <w:lang w:val="en-US"/>
        </w:rPr>
        <w:t xml:space="preserve"> Figure 5.8 shows the coding in “FPS Game Manager” script and Figure 5.9 shows the interface value of “FPS Game Manager” script inside inspector panel in Unity.</w:t>
      </w:r>
    </w:p>
    <w:p w14:paraId="73BF5234" w14:textId="77777777" w:rsidR="00F561A5" w:rsidRDefault="00F561A5" w:rsidP="00F561A5">
      <w:pPr>
        <w:keepNext/>
      </w:pPr>
      <w:r>
        <w:rPr>
          <w:noProof/>
          <w:lang w:val="en-US"/>
        </w:rPr>
        <w:drawing>
          <wp:inline distT="0" distB="0" distL="0" distR="0" wp14:anchorId="6315A267" wp14:editId="4633BA44">
            <wp:extent cx="5220335" cy="168529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0335" cy="1685290"/>
                    </a:xfrm>
                    <a:prstGeom prst="rect">
                      <a:avLst/>
                    </a:prstGeom>
                  </pic:spPr>
                </pic:pic>
              </a:graphicData>
            </a:graphic>
          </wp:inline>
        </w:drawing>
      </w:r>
    </w:p>
    <w:p w14:paraId="1E3D3838" w14:textId="2DBF7AB5" w:rsidR="00F561A5" w:rsidRDefault="00F561A5" w:rsidP="00F561A5">
      <w:pPr>
        <w:pStyle w:val="CaptionforFigure"/>
        <w:spacing w:before="240"/>
      </w:pPr>
      <w:r>
        <w:t xml:space="preserve">Figure </w:t>
      </w:r>
      <w:fldSimple w:instr=" STYLEREF 1 \s ">
        <w:r>
          <w:rPr>
            <w:noProof/>
          </w:rPr>
          <w:t>5</w:t>
        </w:r>
      </w:fldSimple>
      <w:r>
        <w:t>.</w:t>
      </w:r>
      <w:fldSimple w:instr=" SEQ Figure \* ARABIC \s 1 ">
        <w:r>
          <w:rPr>
            <w:noProof/>
          </w:rPr>
          <w:t>8</w:t>
        </w:r>
      </w:fldSimple>
      <w:r>
        <w:t>: Coding of "FPS Game Manager" script</w:t>
      </w:r>
    </w:p>
    <w:p w14:paraId="283DD1EB" w14:textId="1A44519C" w:rsidR="00F561A5" w:rsidRDefault="00F561A5" w:rsidP="00F561A5">
      <w:pPr>
        <w:pStyle w:val="Para2lines"/>
        <w:spacing w:after="480"/>
        <w:ind w:firstLine="0"/>
      </w:pPr>
    </w:p>
    <w:p w14:paraId="43BF0E79" w14:textId="77777777" w:rsidR="00F561A5" w:rsidRDefault="00F561A5" w:rsidP="00F561A5">
      <w:pPr>
        <w:pStyle w:val="Para2lines"/>
        <w:keepNext/>
        <w:spacing w:after="480"/>
        <w:ind w:firstLine="0"/>
      </w:pPr>
      <w:r>
        <w:rPr>
          <w:noProof/>
        </w:rPr>
        <w:lastRenderedPageBreak/>
        <w:drawing>
          <wp:inline distT="0" distB="0" distL="0" distR="0" wp14:anchorId="030FC0CB" wp14:editId="3C58A34B">
            <wp:extent cx="5220335" cy="6397625"/>
            <wp:effectExtent l="0" t="0" r="0" b="3175"/>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20335" cy="6397625"/>
                    </a:xfrm>
                    <a:prstGeom prst="rect">
                      <a:avLst/>
                    </a:prstGeom>
                  </pic:spPr>
                </pic:pic>
              </a:graphicData>
            </a:graphic>
          </wp:inline>
        </w:drawing>
      </w:r>
    </w:p>
    <w:p w14:paraId="6BD7E79A" w14:textId="1C3564BE" w:rsidR="00F561A5" w:rsidRDefault="00F561A5" w:rsidP="00F561A5">
      <w:pPr>
        <w:pStyle w:val="CaptionforFigure"/>
        <w:spacing w:before="240"/>
      </w:pPr>
      <w:r>
        <w:t xml:space="preserve">Figure </w:t>
      </w:r>
      <w:fldSimple w:instr=" STYLEREF 1 \s ">
        <w:r>
          <w:rPr>
            <w:noProof/>
          </w:rPr>
          <w:t>5</w:t>
        </w:r>
      </w:fldSimple>
      <w:r>
        <w:t>.</w:t>
      </w:r>
      <w:fldSimple w:instr=" SEQ Figure \* ARABIC \s 1 ">
        <w:r>
          <w:rPr>
            <w:noProof/>
          </w:rPr>
          <w:t>9</w:t>
        </w:r>
      </w:fldSimple>
      <w:r>
        <w:t xml:space="preserve">: </w:t>
      </w:r>
      <w:r w:rsidRPr="00B6052A">
        <w:t>Inspector panel of "</w:t>
      </w:r>
      <w:r>
        <w:t>FPS Game</w:t>
      </w:r>
      <w:r w:rsidRPr="00B6052A">
        <w:t xml:space="preserve"> Manager" script in Unity</w:t>
      </w:r>
    </w:p>
    <w:p w14:paraId="49FB92AE" w14:textId="54DCE0A7" w:rsidR="00F561A5" w:rsidRDefault="00F561A5" w:rsidP="00F561A5">
      <w:pPr>
        <w:pStyle w:val="Caption"/>
        <w:jc w:val="both"/>
      </w:pPr>
    </w:p>
    <w:p w14:paraId="189518F3" w14:textId="2DA28A75" w:rsidR="00215305" w:rsidRPr="00215305" w:rsidRDefault="00215305" w:rsidP="00F561A5">
      <w:pPr>
        <w:pStyle w:val="Caption"/>
        <w:rPr>
          <w:lang w:val="en-US"/>
        </w:rPr>
      </w:pPr>
    </w:p>
    <w:p w14:paraId="2B5F9BB6" w14:textId="37D03B56" w:rsidR="00CE006C" w:rsidRDefault="00CE006C" w:rsidP="00CE006C">
      <w:pPr>
        <w:pStyle w:val="Heading2"/>
        <w:spacing w:after="480"/>
      </w:pPr>
      <w:r>
        <w:t>System results</w:t>
      </w:r>
    </w:p>
    <w:p w14:paraId="4A8133CC" w14:textId="77777777" w:rsidR="00384057" w:rsidRPr="00384057" w:rsidRDefault="00384057" w:rsidP="00384057">
      <w:pPr>
        <w:pStyle w:val="Para4lines"/>
        <w:spacing w:after="960"/>
        <w:rPr>
          <w:lang w:val="en-US"/>
        </w:rPr>
      </w:pPr>
    </w:p>
    <w:p w14:paraId="0DE56598" w14:textId="557966CD" w:rsidR="00CE006C" w:rsidRDefault="00CE006C" w:rsidP="00CE006C">
      <w:pPr>
        <w:pStyle w:val="Heading2"/>
        <w:spacing w:after="480"/>
      </w:pPr>
      <w:r>
        <w:lastRenderedPageBreak/>
        <w:t>Testing</w:t>
      </w:r>
    </w:p>
    <w:p w14:paraId="2D69B691" w14:textId="2F458D06" w:rsidR="00384057" w:rsidRDefault="00384057" w:rsidP="00384057">
      <w:pPr>
        <w:pStyle w:val="Para2lines"/>
        <w:spacing w:after="480"/>
        <w:rPr>
          <w:lang w:val="en-US"/>
        </w:rPr>
      </w:pPr>
      <w:r>
        <w:rPr>
          <w:lang w:val="en-US"/>
        </w:rPr>
        <w:t>Black-box testing will use as the testing method for this project. The application will be delivered to the tester and the tester will try to run the application using their own personal computer or laptop and webcam. After the tester has complete the testing, a Google form will use as the questionnaire to retrieve the testing result of the tester to use as the material on determine the usability and accuracy of the system. Table 5</w:t>
      </w:r>
      <w:r w:rsidR="00D87A41">
        <w:rPr>
          <w:lang w:val="en-US"/>
        </w:rPr>
        <w:t>-</w:t>
      </w:r>
      <w:r>
        <w:rPr>
          <w:lang w:val="en-US"/>
        </w:rPr>
        <w:t xml:space="preserve">1 </w:t>
      </w:r>
      <w:r w:rsidR="00191C84">
        <w:rPr>
          <w:lang w:val="en-US"/>
        </w:rPr>
        <w:t>shows</w:t>
      </w:r>
      <w:r>
        <w:rPr>
          <w:lang w:val="en-US"/>
        </w:rPr>
        <w:t xml:space="preserve"> the question in the Google form.</w:t>
      </w:r>
    </w:p>
    <w:p w14:paraId="363F09F8" w14:textId="62565BBB" w:rsidR="00302E1B" w:rsidRDefault="00302E1B" w:rsidP="00D87A41">
      <w:pPr>
        <w:pStyle w:val="CaptionforTable2lines"/>
      </w:pPr>
      <w:r>
        <w:t xml:space="preserve">Table </w:t>
      </w:r>
      <w:fldSimple w:instr=" STYLEREF 1 \s ">
        <w:r>
          <w:rPr>
            <w:noProof/>
          </w:rPr>
          <w:t>5</w:t>
        </w:r>
      </w:fldSimple>
      <w:r>
        <w:noBreakHyphen/>
      </w:r>
      <w:fldSimple w:instr=" SEQ Table \* ARABIC \s 1 ">
        <w:r>
          <w:rPr>
            <w:noProof/>
          </w:rPr>
          <w:t>1</w:t>
        </w:r>
      </w:fldSimple>
      <w:r w:rsidR="00D87A41">
        <w:t>: Question in the Google form</w:t>
      </w:r>
    </w:p>
    <w:tbl>
      <w:tblPr>
        <w:tblStyle w:val="TableGrid"/>
        <w:tblW w:w="8671" w:type="dxa"/>
        <w:tblLook w:val="04A0" w:firstRow="1" w:lastRow="0" w:firstColumn="1" w:lastColumn="0" w:noHBand="0" w:noVBand="1"/>
      </w:tblPr>
      <w:tblGrid>
        <w:gridCol w:w="3777"/>
        <w:gridCol w:w="1043"/>
        <w:gridCol w:w="1069"/>
        <w:gridCol w:w="936"/>
        <w:gridCol w:w="803"/>
        <w:gridCol w:w="1043"/>
      </w:tblGrid>
      <w:tr w:rsidR="00093C82" w14:paraId="6D15DD39" w14:textId="77777777" w:rsidTr="00302E1B">
        <w:trPr>
          <w:trHeight w:val="492"/>
        </w:trPr>
        <w:tc>
          <w:tcPr>
            <w:tcW w:w="3777" w:type="dxa"/>
          </w:tcPr>
          <w:p w14:paraId="72BB2BA3" w14:textId="6ABCA2B9" w:rsidR="00191C84" w:rsidRDefault="00191C84" w:rsidP="002F5E08">
            <w:pPr>
              <w:rPr>
                <w:lang w:val="en-US"/>
              </w:rPr>
            </w:pPr>
            <w:r>
              <w:rPr>
                <w:lang w:val="en-US"/>
              </w:rPr>
              <w:t>Question</w:t>
            </w:r>
          </w:p>
        </w:tc>
        <w:tc>
          <w:tcPr>
            <w:tcW w:w="1043" w:type="dxa"/>
          </w:tcPr>
          <w:p w14:paraId="1185FB43" w14:textId="32507E4C" w:rsidR="00191C84" w:rsidRDefault="00093C82" w:rsidP="00191C84">
            <w:pPr>
              <w:jc w:val="center"/>
              <w:rPr>
                <w:lang w:val="en-US"/>
              </w:rPr>
            </w:pPr>
            <w:r>
              <w:rPr>
                <w:lang w:val="en-US"/>
              </w:rPr>
              <w:t>Strongly disagree</w:t>
            </w:r>
          </w:p>
        </w:tc>
        <w:tc>
          <w:tcPr>
            <w:tcW w:w="1069" w:type="dxa"/>
          </w:tcPr>
          <w:p w14:paraId="5C04F44F" w14:textId="2CE5873C" w:rsidR="00191C84" w:rsidRDefault="00093C82" w:rsidP="00191C84">
            <w:pPr>
              <w:jc w:val="center"/>
              <w:rPr>
                <w:lang w:val="en-US"/>
              </w:rPr>
            </w:pPr>
            <w:r>
              <w:rPr>
                <w:lang w:val="en-US"/>
              </w:rPr>
              <w:t>Disagree</w:t>
            </w:r>
          </w:p>
        </w:tc>
        <w:tc>
          <w:tcPr>
            <w:tcW w:w="936" w:type="dxa"/>
          </w:tcPr>
          <w:p w14:paraId="451D52AA" w14:textId="7AB607DE" w:rsidR="00191C84" w:rsidRDefault="00093C82" w:rsidP="00191C84">
            <w:pPr>
              <w:jc w:val="center"/>
              <w:rPr>
                <w:lang w:val="en-US"/>
              </w:rPr>
            </w:pPr>
            <w:r>
              <w:rPr>
                <w:lang w:val="en-US"/>
              </w:rPr>
              <w:t>Neutral</w:t>
            </w:r>
          </w:p>
        </w:tc>
        <w:tc>
          <w:tcPr>
            <w:tcW w:w="803" w:type="dxa"/>
          </w:tcPr>
          <w:p w14:paraId="10F9270A" w14:textId="00BFE472" w:rsidR="00191C84" w:rsidRDefault="00093C82" w:rsidP="00191C84">
            <w:pPr>
              <w:jc w:val="center"/>
              <w:rPr>
                <w:lang w:val="en-US"/>
              </w:rPr>
            </w:pPr>
            <w:r>
              <w:rPr>
                <w:lang w:val="en-US"/>
              </w:rPr>
              <w:t>Agree</w:t>
            </w:r>
          </w:p>
        </w:tc>
        <w:tc>
          <w:tcPr>
            <w:tcW w:w="1043" w:type="dxa"/>
          </w:tcPr>
          <w:p w14:paraId="415B77F6" w14:textId="246509D2" w:rsidR="00191C84" w:rsidRDefault="00093C82" w:rsidP="00191C84">
            <w:pPr>
              <w:jc w:val="center"/>
              <w:rPr>
                <w:lang w:val="en-US"/>
              </w:rPr>
            </w:pPr>
            <w:r>
              <w:rPr>
                <w:lang w:val="en-US"/>
              </w:rPr>
              <w:t>Strongly agree</w:t>
            </w:r>
          </w:p>
        </w:tc>
      </w:tr>
      <w:tr w:rsidR="00093C82" w14:paraId="1F970298" w14:textId="6FCA34E6" w:rsidTr="00302E1B">
        <w:trPr>
          <w:trHeight w:val="492"/>
        </w:trPr>
        <w:tc>
          <w:tcPr>
            <w:tcW w:w="3777" w:type="dxa"/>
          </w:tcPr>
          <w:p w14:paraId="52C30B58" w14:textId="727B655A" w:rsidR="00191C84" w:rsidRDefault="00191C84" w:rsidP="002F5E08">
            <w:pPr>
              <w:rPr>
                <w:lang w:val="en-US"/>
              </w:rPr>
            </w:pPr>
            <w:r>
              <w:rPr>
                <w:lang w:val="en-US"/>
              </w:rPr>
              <w:t>The user interface is well design.</w:t>
            </w:r>
          </w:p>
        </w:tc>
        <w:tc>
          <w:tcPr>
            <w:tcW w:w="1043" w:type="dxa"/>
          </w:tcPr>
          <w:p w14:paraId="633BF7B1" w14:textId="77777777" w:rsidR="00191C84" w:rsidRDefault="00191C84" w:rsidP="002F5E08">
            <w:pPr>
              <w:rPr>
                <w:lang w:val="en-US"/>
              </w:rPr>
            </w:pPr>
          </w:p>
        </w:tc>
        <w:tc>
          <w:tcPr>
            <w:tcW w:w="1069" w:type="dxa"/>
          </w:tcPr>
          <w:p w14:paraId="7BC55296" w14:textId="77777777" w:rsidR="00191C84" w:rsidRDefault="00191C84" w:rsidP="002F5E08">
            <w:pPr>
              <w:rPr>
                <w:lang w:val="en-US"/>
              </w:rPr>
            </w:pPr>
          </w:p>
        </w:tc>
        <w:tc>
          <w:tcPr>
            <w:tcW w:w="936" w:type="dxa"/>
          </w:tcPr>
          <w:p w14:paraId="7AAB81B9" w14:textId="77777777" w:rsidR="00191C84" w:rsidRDefault="00191C84" w:rsidP="002F5E08">
            <w:pPr>
              <w:rPr>
                <w:lang w:val="en-US"/>
              </w:rPr>
            </w:pPr>
          </w:p>
        </w:tc>
        <w:tc>
          <w:tcPr>
            <w:tcW w:w="803" w:type="dxa"/>
          </w:tcPr>
          <w:p w14:paraId="3B5C5264" w14:textId="77777777" w:rsidR="00191C84" w:rsidRDefault="00191C84" w:rsidP="002F5E08">
            <w:pPr>
              <w:rPr>
                <w:lang w:val="en-US"/>
              </w:rPr>
            </w:pPr>
          </w:p>
        </w:tc>
        <w:tc>
          <w:tcPr>
            <w:tcW w:w="1043" w:type="dxa"/>
          </w:tcPr>
          <w:p w14:paraId="5FD1A376" w14:textId="77777777" w:rsidR="00191C84" w:rsidRDefault="00191C84" w:rsidP="002F5E08">
            <w:pPr>
              <w:rPr>
                <w:lang w:val="en-US"/>
              </w:rPr>
            </w:pPr>
          </w:p>
        </w:tc>
      </w:tr>
      <w:tr w:rsidR="00093C82" w14:paraId="04FA6DC7" w14:textId="1FDA40D4" w:rsidTr="00302E1B">
        <w:trPr>
          <w:trHeight w:val="506"/>
        </w:trPr>
        <w:tc>
          <w:tcPr>
            <w:tcW w:w="3777" w:type="dxa"/>
          </w:tcPr>
          <w:p w14:paraId="7F4B409B" w14:textId="475A01C2" w:rsidR="00191C84" w:rsidRDefault="00191C84" w:rsidP="002F5E08">
            <w:pPr>
              <w:rPr>
                <w:lang w:val="en-US"/>
              </w:rPr>
            </w:pPr>
            <w:r>
              <w:rPr>
                <w:lang w:val="en-US"/>
              </w:rPr>
              <w:t>The instruction in the game is clear.</w:t>
            </w:r>
          </w:p>
        </w:tc>
        <w:tc>
          <w:tcPr>
            <w:tcW w:w="1043" w:type="dxa"/>
          </w:tcPr>
          <w:p w14:paraId="4BC7A674" w14:textId="77777777" w:rsidR="00191C84" w:rsidRDefault="00191C84" w:rsidP="002F5E08">
            <w:pPr>
              <w:rPr>
                <w:lang w:val="en-US"/>
              </w:rPr>
            </w:pPr>
          </w:p>
        </w:tc>
        <w:tc>
          <w:tcPr>
            <w:tcW w:w="1069" w:type="dxa"/>
          </w:tcPr>
          <w:p w14:paraId="459B2708" w14:textId="77777777" w:rsidR="00191C84" w:rsidRDefault="00191C84" w:rsidP="002F5E08">
            <w:pPr>
              <w:rPr>
                <w:lang w:val="en-US"/>
              </w:rPr>
            </w:pPr>
          </w:p>
        </w:tc>
        <w:tc>
          <w:tcPr>
            <w:tcW w:w="936" w:type="dxa"/>
          </w:tcPr>
          <w:p w14:paraId="32686A23" w14:textId="77777777" w:rsidR="00191C84" w:rsidRDefault="00191C84" w:rsidP="002F5E08">
            <w:pPr>
              <w:rPr>
                <w:lang w:val="en-US"/>
              </w:rPr>
            </w:pPr>
          </w:p>
        </w:tc>
        <w:tc>
          <w:tcPr>
            <w:tcW w:w="803" w:type="dxa"/>
          </w:tcPr>
          <w:p w14:paraId="12F5BD5D" w14:textId="77777777" w:rsidR="00191C84" w:rsidRDefault="00191C84" w:rsidP="002F5E08">
            <w:pPr>
              <w:rPr>
                <w:lang w:val="en-US"/>
              </w:rPr>
            </w:pPr>
          </w:p>
        </w:tc>
        <w:tc>
          <w:tcPr>
            <w:tcW w:w="1043" w:type="dxa"/>
          </w:tcPr>
          <w:p w14:paraId="786E6309" w14:textId="77777777" w:rsidR="00191C84" w:rsidRDefault="00191C84" w:rsidP="002F5E08">
            <w:pPr>
              <w:rPr>
                <w:lang w:val="en-US"/>
              </w:rPr>
            </w:pPr>
          </w:p>
        </w:tc>
      </w:tr>
      <w:tr w:rsidR="00093C82" w14:paraId="66EF032F" w14:textId="7B56A363" w:rsidTr="00302E1B">
        <w:trPr>
          <w:trHeight w:val="492"/>
        </w:trPr>
        <w:tc>
          <w:tcPr>
            <w:tcW w:w="3777" w:type="dxa"/>
          </w:tcPr>
          <w:p w14:paraId="16521B53" w14:textId="60F46DA9" w:rsidR="00191C84" w:rsidRDefault="00191C84" w:rsidP="002F5E08">
            <w:pPr>
              <w:rPr>
                <w:lang w:val="en-US"/>
              </w:rPr>
            </w:pPr>
            <w:r>
              <w:rPr>
                <w:lang w:val="en-US"/>
              </w:rPr>
              <w:t>The game difficulty is well defined.</w:t>
            </w:r>
          </w:p>
        </w:tc>
        <w:tc>
          <w:tcPr>
            <w:tcW w:w="1043" w:type="dxa"/>
          </w:tcPr>
          <w:p w14:paraId="3133B460" w14:textId="77777777" w:rsidR="00191C84" w:rsidRDefault="00191C84" w:rsidP="002F5E08">
            <w:pPr>
              <w:rPr>
                <w:lang w:val="en-US"/>
              </w:rPr>
            </w:pPr>
          </w:p>
        </w:tc>
        <w:tc>
          <w:tcPr>
            <w:tcW w:w="1069" w:type="dxa"/>
          </w:tcPr>
          <w:p w14:paraId="4F079ECF" w14:textId="77777777" w:rsidR="00191C84" w:rsidRDefault="00191C84" w:rsidP="002F5E08">
            <w:pPr>
              <w:rPr>
                <w:lang w:val="en-US"/>
              </w:rPr>
            </w:pPr>
          </w:p>
        </w:tc>
        <w:tc>
          <w:tcPr>
            <w:tcW w:w="936" w:type="dxa"/>
          </w:tcPr>
          <w:p w14:paraId="5E294649" w14:textId="77777777" w:rsidR="00191C84" w:rsidRDefault="00191C84" w:rsidP="002F5E08">
            <w:pPr>
              <w:rPr>
                <w:lang w:val="en-US"/>
              </w:rPr>
            </w:pPr>
          </w:p>
        </w:tc>
        <w:tc>
          <w:tcPr>
            <w:tcW w:w="803" w:type="dxa"/>
          </w:tcPr>
          <w:p w14:paraId="45C70E4B" w14:textId="77777777" w:rsidR="00191C84" w:rsidRDefault="00191C84" w:rsidP="002F5E08">
            <w:pPr>
              <w:rPr>
                <w:lang w:val="en-US"/>
              </w:rPr>
            </w:pPr>
          </w:p>
        </w:tc>
        <w:tc>
          <w:tcPr>
            <w:tcW w:w="1043" w:type="dxa"/>
          </w:tcPr>
          <w:p w14:paraId="007C1A82" w14:textId="77777777" w:rsidR="00191C84" w:rsidRDefault="00191C84" w:rsidP="002F5E08">
            <w:pPr>
              <w:rPr>
                <w:lang w:val="en-US"/>
              </w:rPr>
            </w:pPr>
          </w:p>
        </w:tc>
      </w:tr>
      <w:tr w:rsidR="00093C82" w14:paraId="6E7A541E" w14:textId="21D09C44" w:rsidTr="00302E1B">
        <w:trPr>
          <w:trHeight w:val="492"/>
        </w:trPr>
        <w:tc>
          <w:tcPr>
            <w:tcW w:w="3777" w:type="dxa"/>
          </w:tcPr>
          <w:p w14:paraId="7A5A1F93" w14:textId="1BA65E2E" w:rsidR="00191C84" w:rsidRDefault="00191C84" w:rsidP="002F5E08">
            <w:pPr>
              <w:rPr>
                <w:lang w:val="en-US"/>
              </w:rPr>
            </w:pPr>
            <w:r>
              <w:rPr>
                <w:lang w:val="en-US"/>
              </w:rPr>
              <w:t>The game is interesting to play.</w:t>
            </w:r>
          </w:p>
        </w:tc>
        <w:tc>
          <w:tcPr>
            <w:tcW w:w="1043" w:type="dxa"/>
          </w:tcPr>
          <w:p w14:paraId="1518C4B2" w14:textId="77777777" w:rsidR="00191C84" w:rsidRDefault="00191C84" w:rsidP="002F5E08">
            <w:pPr>
              <w:rPr>
                <w:lang w:val="en-US"/>
              </w:rPr>
            </w:pPr>
          </w:p>
        </w:tc>
        <w:tc>
          <w:tcPr>
            <w:tcW w:w="1069" w:type="dxa"/>
          </w:tcPr>
          <w:p w14:paraId="0EFAFCCE" w14:textId="77777777" w:rsidR="00191C84" w:rsidRDefault="00191C84" w:rsidP="002F5E08">
            <w:pPr>
              <w:rPr>
                <w:lang w:val="en-US"/>
              </w:rPr>
            </w:pPr>
          </w:p>
        </w:tc>
        <w:tc>
          <w:tcPr>
            <w:tcW w:w="936" w:type="dxa"/>
          </w:tcPr>
          <w:p w14:paraId="1E57B5FF" w14:textId="77777777" w:rsidR="00191C84" w:rsidRDefault="00191C84" w:rsidP="002F5E08">
            <w:pPr>
              <w:rPr>
                <w:lang w:val="en-US"/>
              </w:rPr>
            </w:pPr>
          </w:p>
        </w:tc>
        <w:tc>
          <w:tcPr>
            <w:tcW w:w="803" w:type="dxa"/>
          </w:tcPr>
          <w:p w14:paraId="5B07A63E" w14:textId="77777777" w:rsidR="00191C84" w:rsidRDefault="00191C84" w:rsidP="002F5E08">
            <w:pPr>
              <w:rPr>
                <w:lang w:val="en-US"/>
              </w:rPr>
            </w:pPr>
          </w:p>
        </w:tc>
        <w:tc>
          <w:tcPr>
            <w:tcW w:w="1043" w:type="dxa"/>
          </w:tcPr>
          <w:p w14:paraId="4F81904C" w14:textId="77777777" w:rsidR="00191C84" w:rsidRDefault="00191C84" w:rsidP="002F5E08">
            <w:pPr>
              <w:rPr>
                <w:lang w:val="en-US"/>
              </w:rPr>
            </w:pPr>
          </w:p>
        </w:tc>
      </w:tr>
      <w:tr w:rsidR="00093C82" w14:paraId="0AFC2C9D" w14:textId="0F2CB027" w:rsidTr="00302E1B">
        <w:trPr>
          <w:trHeight w:val="506"/>
        </w:trPr>
        <w:tc>
          <w:tcPr>
            <w:tcW w:w="3777" w:type="dxa"/>
          </w:tcPr>
          <w:p w14:paraId="25ECDD8D" w14:textId="12619122" w:rsidR="00191C84" w:rsidRDefault="00191C84" w:rsidP="002F5E08">
            <w:pPr>
              <w:rPr>
                <w:lang w:val="en-US"/>
              </w:rPr>
            </w:pPr>
            <w:r>
              <w:rPr>
                <w:lang w:val="en-US"/>
              </w:rPr>
              <w:t>The game can be play smoothly.</w:t>
            </w:r>
          </w:p>
        </w:tc>
        <w:tc>
          <w:tcPr>
            <w:tcW w:w="1043" w:type="dxa"/>
          </w:tcPr>
          <w:p w14:paraId="65C5FABF" w14:textId="77777777" w:rsidR="00191C84" w:rsidRDefault="00191C84" w:rsidP="002F5E08">
            <w:pPr>
              <w:rPr>
                <w:lang w:val="en-US"/>
              </w:rPr>
            </w:pPr>
          </w:p>
        </w:tc>
        <w:tc>
          <w:tcPr>
            <w:tcW w:w="1069" w:type="dxa"/>
          </w:tcPr>
          <w:p w14:paraId="03C33F9A" w14:textId="77777777" w:rsidR="00191C84" w:rsidRDefault="00191C84" w:rsidP="002F5E08">
            <w:pPr>
              <w:rPr>
                <w:lang w:val="en-US"/>
              </w:rPr>
            </w:pPr>
          </w:p>
        </w:tc>
        <w:tc>
          <w:tcPr>
            <w:tcW w:w="936" w:type="dxa"/>
          </w:tcPr>
          <w:p w14:paraId="2E8192E4" w14:textId="77777777" w:rsidR="00191C84" w:rsidRDefault="00191C84" w:rsidP="002F5E08">
            <w:pPr>
              <w:rPr>
                <w:lang w:val="en-US"/>
              </w:rPr>
            </w:pPr>
          </w:p>
        </w:tc>
        <w:tc>
          <w:tcPr>
            <w:tcW w:w="803" w:type="dxa"/>
          </w:tcPr>
          <w:p w14:paraId="406E7D5E" w14:textId="77777777" w:rsidR="00191C84" w:rsidRDefault="00191C84" w:rsidP="002F5E08">
            <w:pPr>
              <w:rPr>
                <w:lang w:val="en-US"/>
              </w:rPr>
            </w:pPr>
          </w:p>
        </w:tc>
        <w:tc>
          <w:tcPr>
            <w:tcW w:w="1043" w:type="dxa"/>
          </w:tcPr>
          <w:p w14:paraId="69CC57A3" w14:textId="77777777" w:rsidR="00191C84" w:rsidRDefault="00191C84" w:rsidP="002F5E08">
            <w:pPr>
              <w:rPr>
                <w:lang w:val="en-US"/>
              </w:rPr>
            </w:pPr>
          </w:p>
        </w:tc>
      </w:tr>
      <w:tr w:rsidR="00093C82" w14:paraId="64FE4ECB" w14:textId="59C8C27C" w:rsidTr="00302E1B">
        <w:trPr>
          <w:trHeight w:val="492"/>
        </w:trPr>
        <w:tc>
          <w:tcPr>
            <w:tcW w:w="3777" w:type="dxa"/>
          </w:tcPr>
          <w:p w14:paraId="09DFAD0C" w14:textId="32A4D063" w:rsidR="00191C84" w:rsidRDefault="00191C84" w:rsidP="002F5E08">
            <w:pPr>
              <w:rPr>
                <w:lang w:val="en-US"/>
              </w:rPr>
            </w:pPr>
            <w:r>
              <w:rPr>
                <w:lang w:val="en-US"/>
              </w:rPr>
              <w:t>The accuracy of the image detection is high.</w:t>
            </w:r>
          </w:p>
        </w:tc>
        <w:tc>
          <w:tcPr>
            <w:tcW w:w="1043" w:type="dxa"/>
          </w:tcPr>
          <w:p w14:paraId="3ED4000C" w14:textId="77777777" w:rsidR="00191C84" w:rsidRDefault="00191C84" w:rsidP="002F5E08">
            <w:pPr>
              <w:rPr>
                <w:lang w:val="en-US"/>
              </w:rPr>
            </w:pPr>
          </w:p>
        </w:tc>
        <w:tc>
          <w:tcPr>
            <w:tcW w:w="1069" w:type="dxa"/>
          </w:tcPr>
          <w:p w14:paraId="61870221" w14:textId="77777777" w:rsidR="00191C84" w:rsidRDefault="00191C84" w:rsidP="002F5E08">
            <w:pPr>
              <w:rPr>
                <w:lang w:val="en-US"/>
              </w:rPr>
            </w:pPr>
          </w:p>
        </w:tc>
        <w:tc>
          <w:tcPr>
            <w:tcW w:w="936" w:type="dxa"/>
          </w:tcPr>
          <w:p w14:paraId="0F9AD055" w14:textId="77777777" w:rsidR="00191C84" w:rsidRDefault="00191C84" w:rsidP="002F5E08">
            <w:pPr>
              <w:rPr>
                <w:lang w:val="en-US"/>
              </w:rPr>
            </w:pPr>
          </w:p>
        </w:tc>
        <w:tc>
          <w:tcPr>
            <w:tcW w:w="803" w:type="dxa"/>
          </w:tcPr>
          <w:p w14:paraId="05D9FCE5" w14:textId="77777777" w:rsidR="00191C84" w:rsidRDefault="00191C84" w:rsidP="002F5E08">
            <w:pPr>
              <w:rPr>
                <w:lang w:val="en-US"/>
              </w:rPr>
            </w:pPr>
          </w:p>
        </w:tc>
        <w:tc>
          <w:tcPr>
            <w:tcW w:w="1043" w:type="dxa"/>
          </w:tcPr>
          <w:p w14:paraId="16C79B9C" w14:textId="77777777" w:rsidR="00191C84" w:rsidRDefault="00191C84" w:rsidP="002F5E08">
            <w:pPr>
              <w:rPr>
                <w:lang w:val="en-US"/>
              </w:rPr>
            </w:pPr>
          </w:p>
        </w:tc>
      </w:tr>
      <w:tr w:rsidR="00093C82" w14:paraId="19C85FDA" w14:textId="3910C62C" w:rsidTr="00302E1B">
        <w:trPr>
          <w:trHeight w:val="492"/>
        </w:trPr>
        <w:tc>
          <w:tcPr>
            <w:tcW w:w="3777" w:type="dxa"/>
          </w:tcPr>
          <w:p w14:paraId="2D4060A5" w14:textId="1C2697B0" w:rsidR="00191C84" w:rsidRDefault="00191C84" w:rsidP="002F5E08">
            <w:pPr>
              <w:rPr>
                <w:lang w:val="en-US"/>
              </w:rPr>
            </w:pPr>
            <w:r>
              <w:rPr>
                <w:lang w:val="en-US"/>
              </w:rPr>
              <w:t>The design of the environment is good.</w:t>
            </w:r>
          </w:p>
        </w:tc>
        <w:tc>
          <w:tcPr>
            <w:tcW w:w="1043" w:type="dxa"/>
          </w:tcPr>
          <w:p w14:paraId="712BEA7A" w14:textId="77777777" w:rsidR="00191C84" w:rsidRDefault="00191C84" w:rsidP="002F5E08">
            <w:pPr>
              <w:rPr>
                <w:lang w:val="en-US"/>
              </w:rPr>
            </w:pPr>
          </w:p>
        </w:tc>
        <w:tc>
          <w:tcPr>
            <w:tcW w:w="1069" w:type="dxa"/>
          </w:tcPr>
          <w:p w14:paraId="5439D0ED" w14:textId="77777777" w:rsidR="00191C84" w:rsidRDefault="00191C84" w:rsidP="002F5E08">
            <w:pPr>
              <w:rPr>
                <w:lang w:val="en-US"/>
              </w:rPr>
            </w:pPr>
          </w:p>
        </w:tc>
        <w:tc>
          <w:tcPr>
            <w:tcW w:w="936" w:type="dxa"/>
          </w:tcPr>
          <w:p w14:paraId="76886F8E" w14:textId="77777777" w:rsidR="00191C84" w:rsidRDefault="00191C84" w:rsidP="002F5E08">
            <w:pPr>
              <w:rPr>
                <w:lang w:val="en-US"/>
              </w:rPr>
            </w:pPr>
          </w:p>
        </w:tc>
        <w:tc>
          <w:tcPr>
            <w:tcW w:w="803" w:type="dxa"/>
          </w:tcPr>
          <w:p w14:paraId="538F648C" w14:textId="77777777" w:rsidR="00191C84" w:rsidRDefault="00191C84" w:rsidP="002F5E08">
            <w:pPr>
              <w:rPr>
                <w:lang w:val="en-US"/>
              </w:rPr>
            </w:pPr>
          </w:p>
        </w:tc>
        <w:tc>
          <w:tcPr>
            <w:tcW w:w="1043" w:type="dxa"/>
          </w:tcPr>
          <w:p w14:paraId="3F11222E" w14:textId="77777777" w:rsidR="00191C84" w:rsidRDefault="00191C84" w:rsidP="00302E1B">
            <w:pPr>
              <w:keepNext/>
              <w:rPr>
                <w:lang w:val="en-US"/>
              </w:rPr>
            </w:pPr>
          </w:p>
        </w:tc>
      </w:tr>
    </w:tbl>
    <w:p w14:paraId="61726A07" w14:textId="77777777" w:rsidR="00302E1B" w:rsidRPr="00302E1B" w:rsidRDefault="00302E1B" w:rsidP="00302E1B">
      <w:pPr>
        <w:pStyle w:val="Para4lines"/>
        <w:spacing w:after="960"/>
        <w:ind w:firstLine="0"/>
      </w:pPr>
    </w:p>
    <w:p w14:paraId="34772ED8" w14:textId="468B1275" w:rsidR="00CE006C" w:rsidRPr="00C26987" w:rsidRDefault="00CE006C" w:rsidP="00CE006C">
      <w:pPr>
        <w:pStyle w:val="Heading2"/>
        <w:spacing w:after="480"/>
      </w:pPr>
      <w:r>
        <w:t>Chapter Summary</w:t>
      </w:r>
    </w:p>
    <w:p w14:paraId="57CDDF01" w14:textId="77777777" w:rsidR="00CE006C" w:rsidRDefault="00CE006C" w:rsidP="00CE006C">
      <w:pPr>
        <w:pStyle w:val="Para4lines"/>
        <w:spacing w:after="960"/>
        <w:ind w:firstLine="0"/>
        <w:rPr>
          <w:lang w:val="en-US"/>
        </w:rPr>
      </w:pPr>
    </w:p>
    <w:p w14:paraId="0DA5FFA0" w14:textId="04855F9A" w:rsidR="002A769F" w:rsidRPr="00742D66" w:rsidRDefault="002A769F" w:rsidP="00C26987">
      <w:pPr>
        <w:pStyle w:val="Para4lines"/>
        <w:spacing w:after="960"/>
      </w:pPr>
      <w:r w:rsidRPr="00742D66">
        <w:br w:type="page"/>
      </w:r>
    </w:p>
    <w:p w14:paraId="34D36752" w14:textId="698290CD" w:rsidR="002A769F" w:rsidRPr="00742D66" w:rsidRDefault="002A769F" w:rsidP="00742D66">
      <w:pPr>
        <w:pStyle w:val="Heading1"/>
        <w:numPr>
          <w:ilvl w:val="0"/>
          <w:numId w:val="1"/>
        </w:numPr>
        <w:tabs>
          <w:tab w:val="clear" w:pos="3417"/>
          <w:tab w:val="num" w:pos="14"/>
        </w:tabs>
        <w:spacing w:after="960"/>
        <w:ind w:left="0"/>
      </w:pPr>
      <w:r>
        <w:lastRenderedPageBreak/>
        <w:br/>
      </w:r>
      <w:r>
        <w:br/>
      </w:r>
      <w:r>
        <w:br/>
      </w:r>
      <w:bookmarkStart w:id="72" w:name="_Toc69670127"/>
      <w:r>
        <w:t>CONCLUSION</w:t>
      </w:r>
      <w:bookmarkEnd w:id="72"/>
    </w:p>
    <w:p w14:paraId="2F0481CA" w14:textId="77777777" w:rsidR="00E925AC" w:rsidRDefault="00E925AC" w:rsidP="003E22D1">
      <w:pPr>
        <w:pStyle w:val="Para2lines"/>
        <w:spacing w:after="480"/>
        <w:rPr>
          <w:lang w:val="en-US"/>
        </w:rPr>
      </w:pPr>
    </w:p>
    <w:p w14:paraId="5AF3F1E1" w14:textId="118EEF02" w:rsidR="00770332" w:rsidRDefault="00F34F13" w:rsidP="00770332">
      <w:pPr>
        <w:pStyle w:val="Heading2"/>
        <w:spacing w:after="480"/>
      </w:pPr>
      <w:r>
        <w:t>Introduction</w:t>
      </w:r>
    </w:p>
    <w:p w14:paraId="453EF693" w14:textId="7195A2F8" w:rsidR="00770332" w:rsidRDefault="00770332" w:rsidP="00770332">
      <w:pPr>
        <w:pStyle w:val="Para4lines"/>
        <w:spacing w:after="960"/>
        <w:rPr>
          <w:lang w:val="en-US"/>
        </w:rPr>
      </w:pPr>
      <w:r>
        <w:rPr>
          <w:lang w:val="en-US"/>
        </w:rPr>
        <w:t>This section will determine the output of the whole project and state the feature that has been successfully implemented.</w:t>
      </w:r>
    </w:p>
    <w:p w14:paraId="70C7B6D1" w14:textId="5019C10F" w:rsidR="00770332" w:rsidRDefault="00F34F13" w:rsidP="00770332">
      <w:pPr>
        <w:pStyle w:val="Heading2"/>
        <w:spacing w:after="480"/>
      </w:pPr>
      <w:r>
        <w:t>Achievement</w:t>
      </w:r>
      <w:r w:rsidR="00D03FFA">
        <w:t xml:space="preserve"> of Project Objectives</w:t>
      </w:r>
    </w:p>
    <w:p w14:paraId="73107795" w14:textId="68F7484E" w:rsidR="00770332" w:rsidRDefault="00770332" w:rsidP="00770332">
      <w:pPr>
        <w:pStyle w:val="Para4lines"/>
        <w:spacing w:after="960"/>
        <w:rPr>
          <w:lang w:val="en-US"/>
        </w:rPr>
      </w:pPr>
      <w:r>
        <w:rPr>
          <w:lang w:val="en-US"/>
        </w:rPr>
        <w:t>This section will discuss about the improvement that can be done on the project to make it become a more complete system which can even have the potential to be commercialize.</w:t>
      </w:r>
    </w:p>
    <w:p w14:paraId="4CB49865" w14:textId="1E508ADB" w:rsidR="00F34F13" w:rsidRDefault="00D03FFA" w:rsidP="00F34F13">
      <w:pPr>
        <w:pStyle w:val="Heading2"/>
        <w:spacing w:after="480"/>
      </w:pPr>
      <w:r>
        <w:t>Suggestions for Future Improvement</w:t>
      </w:r>
    </w:p>
    <w:p w14:paraId="719DC5A7" w14:textId="77777777" w:rsidR="00F34F13" w:rsidRDefault="00F34F13" w:rsidP="00770332">
      <w:pPr>
        <w:pStyle w:val="Para4lines"/>
        <w:spacing w:after="960"/>
        <w:rPr>
          <w:lang w:val="en-US"/>
        </w:rPr>
      </w:pPr>
    </w:p>
    <w:p w14:paraId="4A2E5C43" w14:textId="77777777" w:rsidR="00770332" w:rsidRPr="00770332" w:rsidRDefault="00770332" w:rsidP="00770332">
      <w:pPr>
        <w:rPr>
          <w:lang w:val="en-US"/>
        </w:rPr>
      </w:pPr>
    </w:p>
    <w:p w14:paraId="51B03AAC" w14:textId="77777777" w:rsidR="00770332" w:rsidRPr="00770332" w:rsidRDefault="00770332" w:rsidP="00770332">
      <w:pPr>
        <w:pStyle w:val="Para4lines"/>
        <w:spacing w:after="960"/>
        <w:rPr>
          <w:lang w:val="en-US"/>
        </w:rPr>
      </w:pPr>
    </w:p>
    <w:p w14:paraId="3A2D95B8" w14:textId="77777777" w:rsidR="00770332" w:rsidRDefault="00770332" w:rsidP="00770332">
      <w:pPr>
        <w:pStyle w:val="Para4lines"/>
        <w:spacing w:after="960"/>
        <w:rPr>
          <w:lang w:val="en-US"/>
        </w:rPr>
      </w:pPr>
    </w:p>
    <w:p w14:paraId="53312AE9" w14:textId="5B933A39" w:rsidR="00770332" w:rsidRPr="00537AA7" w:rsidRDefault="00770332" w:rsidP="003E22D1">
      <w:pPr>
        <w:pStyle w:val="Para2lines"/>
        <w:spacing w:after="480"/>
        <w:rPr>
          <w:lang w:val="en-US"/>
        </w:rPr>
        <w:sectPr w:rsidR="00770332" w:rsidRPr="00537AA7" w:rsidSect="004D52A1">
          <w:type w:val="oddPage"/>
          <w:pgSz w:w="11907" w:h="16840" w:code="9"/>
          <w:pgMar w:top="1418" w:right="1843" w:bottom="1418" w:left="1843" w:header="709" w:footer="709" w:gutter="0"/>
          <w:cols w:space="708"/>
          <w:docGrid w:linePitch="360"/>
        </w:sectPr>
      </w:pPr>
    </w:p>
    <w:p w14:paraId="20480057" w14:textId="77777777" w:rsidR="00FE57B2" w:rsidRDefault="008311F1" w:rsidP="008311F1">
      <w:pPr>
        <w:pStyle w:val="References"/>
        <w:spacing w:after="960"/>
      </w:pPr>
      <w:bookmarkStart w:id="73" w:name="_Toc69670130"/>
      <w:r>
        <w:lastRenderedPageBreak/>
        <w:t>REFERENCES</w:t>
      </w:r>
      <w:bookmarkEnd w:id="73"/>
    </w:p>
    <w:p w14:paraId="72891A2D" w14:textId="77777777" w:rsidR="00A3263E" w:rsidRPr="000D4E8B" w:rsidRDefault="00A3263E" w:rsidP="00A3263E">
      <w:pPr>
        <w:pStyle w:val="ListofReferences"/>
        <w:rPr>
          <w:shd w:val="clear" w:color="auto" w:fill="FFFFFF"/>
        </w:rPr>
      </w:pPr>
      <w:r w:rsidRPr="000D4E8B">
        <w:rPr>
          <w:shd w:val="clear" w:color="auto" w:fill="FFFFFF"/>
        </w:rPr>
        <w:t>Cardamone, L., Yannakakis, G. N., Togelius, J., &amp; Lanzi, P. L. (2011, April). Evolving interesting maps for a first person shooter. In </w:t>
      </w:r>
      <w:r w:rsidRPr="000D4E8B">
        <w:rPr>
          <w:i/>
          <w:iCs/>
          <w:shd w:val="clear" w:color="auto" w:fill="FFFFFF"/>
        </w:rPr>
        <w:t>European Conference on the Applications of Evolutionary Computation</w:t>
      </w:r>
      <w:r w:rsidRPr="000D4E8B">
        <w:rPr>
          <w:shd w:val="clear" w:color="auto" w:fill="FFFFFF"/>
        </w:rPr>
        <w:t> (pp. 63-72). Springer, Berlin, Heidelberg.</w:t>
      </w:r>
    </w:p>
    <w:p w14:paraId="10BE308E" w14:textId="77777777" w:rsidR="00A3263E" w:rsidRPr="000D4E8B" w:rsidRDefault="00A3263E" w:rsidP="00A3263E">
      <w:pPr>
        <w:pStyle w:val="ListofReferences"/>
        <w:rPr>
          <w:shd w:val="clear" w:color="auto" w:fill="FFFFFF"/>
        </w:rPr>
      </w:pPr>
      <w:r w:rsidRPr="000D4E8B">
        <w:rPr>
          <w:shd w:val="clear" w:color="auto" w:fill="FFFFFF"/>
        </w:rPr>
        <w:t>Chen, W. H., Lin, Y. H., &amp; Yang, S. J. (2010, June). A generic framework for the design of visual-based gesture control interface. In 2010 5th IEEE Conference on Industrial Electronics and Applications (pp. 1522-1525). IEEE.</w:t>
      </w:r>
    </w:p>
    <w:p w14:paraId="6B5962F8" w14:textId="77777777" w:rsidR="00A3263E" w:rsidRPr="000D4E8B" w:rsidRDefault="00A3263E" w:rsidP="00A3263E">
      <w:pPr>
        <w:pStyle w:val="ListofReferences"/>
        <w:rPr>
          <w:shd w:val="clear" w:color="auto" w:fill="FFFFFF"/>
        </w:rPr>
      </w:pPr>
      <w:r w:rsidRPr="000D4E8B">
        <w:rPr>
          <w:shd w:val="clear" w:color="auto" w:fill="FFFFFF"/>
        </w:rPr>
        <w:t>Chen, Z. H., Kim, J. T., Liang, J., Zhang, J., &amp; Yuan, Y. B. (2014). Real-time hand gesture recognition using finger segmentation. </w:t>
      </w:r>
      <w:r w:rsidRPr="000D4E8B">
        <w:rPr>
          <w:i/>
          <w:iCs/>
          <w:shd w:val="clear" w:color="auto" w:fill="FFFFFF"/>
        </w:rPr>
        <w:t>The Scientific World Journal</w:t>
      </w:r>
      <w:r w:rsidRPr="000D4E8B">
        <w:rPr>
          <w:shd w:val="clear" w:color="auto" w:fill="FFFFFF"/>
        </w:rPr>
        <w:t>, </w:t>
      </w:r>
      <w:r w:rsidRPr="000D4E8B">
        <w:rPr>
          <w:i/>
          <w:iCs/>
          <w:shd w:val="clear" w:color="auto" w:fill="FFFFFF"/>
        </w:rPr>
        <w:t>2014</w:t>
      </w:r>
      <w:r w:rsidRPr="000D4E8B">
        <w:rPr>
          <w:shd w:val="clear" w:color="auto" w:fill="FFFFFF"/>
        </w:rPr>
        <w:t>.</w:t>
      </w:r>
    </w:p>
    <w:p w14:paraId="5F36A473" w14:textId="77777777" w:rsidR="00A3263E" w:rsidRPr="000D4E8B" w:rsidRDefault="00A3263E" w:rsidP="00A3263E">
      <w:pPr>
        <w:pStyle w:val="ListofReferences"/>
        <w:rPr>
          <w:shd w:val="clear" w:color="auto" w:fill="FFFFFF"/>
        </w:rPr>
      </w:pPr>
      <w:r w:rsidRPr="000D4E8B">
        <w:rPr>
          <w:shd w:val="clear" w:color="auto" w:fill="FFFFFF"/>
        </w:rPr>
        <w:t>Colzato, L. S., Van Leeuwen, P. J., Van Den Wildenberg, W., &amp; Hommel, B. (2010). DOOM'd to switch: superior cognitive flexibility in players of first person shooter games. Frontiers in psychology, 1, 8.</w:t>
      </w:r>
    </w:p>
    <w:p w14:paraId="4E4FC065" w14:textId="77777777" w:rsidR="00A3263E" w:rsidRPr="000D4E8B" w:rsidRDefault="00A3263E" w:rsidP="00A3263E">
      <w:pPr>
        <w:pStyle w:val="ListofReferences"/>
        <w:rPr>
          <w:shd w:val="clear" w:color="auto" w:fill="FFFFFF"/>
        </w:rPr>
      </w:pPr>
      <w:r w:rsidRPr="000D4E8B">
        <w:rPr>
          <w:shd w:val="clear" w:color="auto" w:fill="FFFFFF"/>
        </w:rPr>
        <w:t>Dardas, N. H., Silva, J. M., &amp; El Saddik, A. (2014). Target-shooting exergame with a hand gesture control. Multimedia tools and applications, 70(3), 2211-2233.</w:t>
      </w:r>
    </w:p>
    <w:p w14:paraId="6494BCC1" w14:textId="77777777" w:rsidR="00A3263E" w:rsidRPr="000D4E8B" w:rsidRDefault="00A3263E" w:rsidP="00A3263E">
      <w:pPr>
        <w:pStyle w:val="ListofReferences"/>
        <w:rPr>
          <w:shd w:val="clear" w:color="auto" w:fill="FFFFFF"/>
        </w:rPr>
      </w:pPr>
      <w:r w:rsidRPr="000D4E8B">
        <w:rPr>
          <w:shd w:val="clear" w:color="auto" w:fill="FFFFFF"/>
        </w:rPr>
        <w:t>Denisova, A., &amp; Cairns, P. (2015, April). First person vs. third person perspective in digital games: do player preferences affect immersion?. In Proceedings of the 33rd Annual ACM Conference on Human Factors in Computing Systems (pp. 145-148).</w:t>
      </w:r>
    </w:p>
    <w:p w14:paraId="391A1EB1" w14:textId="77777777" w:rsidR="00A3263E" w:rsidRPr="000D4E8B" w:rsidRDefault="00A3263E" w:rsidP="00A3263E">
      <w:pPr>
        <w:pStyle w:val="ListofReferences"/>
        <w:rPr>
          <w:shd w:val="clear" w:color="auto" w:fill="FFFFFF"/>
        </w:rPr>
      </w:pPr>
      <w:r w:rsidRPr="000D4E8B">
        <w:rPr>
          <w:shd w:val="clear" w:color="auto" w:fill="FFFFFF"/>
        </w:rPr>
        <w:t>Grimshaw, M., Charlton, J., &amp; Jagger, R. (2011). First-person shooters: Immersion and attention.Eludamos. Journal for Computer Game Culture, 5(1), 29-44.</w:t>
      </w:r>
    </w:p>
    <w:p w14:paraId="3A183954" w14:textId="77777777" w:rsidR="00A3263E" w:rsidRPr="000D4E8B" w:rsidRDefault="00A3263E" w:rsidP="00A3263E">
      <w:pPr>
        <w:pStyle w:val="ListofReferences"/>
        <w:rPr>
          <w:shd w:val="clear" w:color="auto" w:fill="FFFFFF"/>
        </w:rPr>
      </w:pPr>
      <w:r w:rsidRPr="000D4E8B">
        <w:rPr>
          <w:shd w:val="clear" w:color="auto" w:fill="FFFFFF"/>
        </w:rPr>
        <w:t>Haas, J. K. (2014). A history of the unity game engine.</w:t>
      </w:r>
    </w:p>
    <w:p w14:paraId="4E5C1ADD" w14:textId="77777777" w:rsidR="00A3263E" w:rsidRPr="000D4E8B" w:rsidRDefault="00A3263E" w:rsidP="00A3263E">
      <w:pPr>
        <w:pStyle w:val="ListofReferences"/>
        <w:rPr>
          <w:sz w:val="21"/>
          <w:szCs w:val="21"/>
        </w:rPr>
      </w:pPr>
      <w:r w:rsidRPr="000D4E8B">
        <w:rPr>
          <w:sz w:val="21"/>
          <w:szCs w:val="21"/>
        </w:rPr>
        <w:t>Hamza, A., Anand, R., Shivhare, P., &amp; Gaurav, A. (2017). Hand Gesture Recognition Applications. International Journal of Interdisciplinary Research, 13, 2073-2075.</w:t>
      </w:r>
    </w:p>
    <w:p w14:paraId="3E7F77D6" w14:textId="77777777" w:rsidR="00A3263E" w:rsidRPr="000D4E8B" w:rsidRDefault="00A3263E" w:rsidP="00A3263E">
      <w:pPr>
        <w:pStyle w:val="ListofReferences"/>
        <w:rPr>
          <w:shd w:val="clear" w:color="auto" w:fill="FFFFFF"/>
        </w:rPr>
      </w:pPr>
      <w:r w:rsidRPr="000D4E8B">
        <w:rPr>
          <w:shd w:val="clear" w:color="auto" w:fill="FFFFFF"/>
        </w:rPr>
        <w:t>Hitchens, M. (2011). A Survey of First-person Shooters and their Avatars. Game Studies, 11(3), 96-120.</w:t>
      </w:r>
    </w:p>
    <w:p w14:paraId="3B2527A1" w14:textId="77777777" w:rsidR="00A3263E" w:rsidRPr="000D4E8B" w:rsidRDefault="00A3263E" w:rsidP="00A3263E">
      <w:pPr>
        <w:pStyle w:val="ListofReferences"/>
        <w:rPr>
          <w:shd w:val="clear" w:color="auto" w:fill="FFFFFF"/>
        </w:rPr>
      </w:pPr>
      <w:r w:rsidRPr="000D4E8B">
        <w:rPr>
          <w:shd w:val="clear" w:color="auto" w:fill="FFFFFF"/>
        </w:rPr>
        <w:t>Kaehler, A., &amp; Bradski, G. (2016). </w:t>
      </w:r>
      <w:r w:rsidRPr="000D4E8B">
        <w:rPr>
          <w:i/>
          <w:iCs/>
          <w:shd w:val="clear" w:color="auto" w:fill="FFFFFF"/>
        </w:rPr>
        <w:t>Learning OpenCV 3: computer vision in C++ with the OpenCV library</w:t>
      </w:r>
      <w:r w:rsidRPr="000D4E8B">
        <w:rPr>
          <w:shd w:val="clear" w:color="auto" w:fill="FFFFFF"/>
        </w:rPr>
        <w:t>. " O'Reilly Media, Inc.".</w:t>
      </w:r>
    </w:p>
    <w:p w14:paraId="1B6E31FE" w14:textId="77777777" w:rsidR="00A3263E" w:rsidRPr="000D4E8B" w:rsidRDefault="00A3263E" w:rsidP="00A3263E">
      <w:pPr>
        <w:pStyle w:val="ListofReferences"/>
        <w:rPr>
          <w:shd w:val="clear" w:color="auto" w:fill="FFFFFF"/>
        </w:rPr>
      </w:pPr>
      <w:r w:rsidRPr="000D4E8B">
        <w:rPr>
          <w:shd w:val="clear" w:color="auto" w:fill="FFFFFF"/>
        </w:rPr>
        <w:t>Kuikkaniemi, K., Laitinen, T., Turpeinen, M., Saari, T., Kosunen, I., &amp; Ravaja, N. (2010, April). The influence of implicit and explicit biofeedback in first-</w:t>
      </w:r>
      <w:r w:rsidRPr="000D4E8B">
        <w:rPr>
          <w:shd w:val="clear" w:color="auto" w:fill="FFFFFF"/>
        </w:rPr>
        <w:lastRenderedPageBreak/>
        <w:t>person shooter games. In Proceedings of the SIGCHI conference on human factors in computing systems (pp. 859-868).</w:t>
      </w:r>
    </w:p>
    <w:p w14:paraId="6D80A354" w14:textId="77777777" w:rsidR="00A3263E" w:rsidRPr="000D4E8B" w:rsidRDefault="00A3263E" w:rsidP="00A3263E">
      <w:pPr>
        <w:pStyle w:val="ListofReferences"/>
        <w:rPr>
          <w:shd w:val="clear" w:color="auto" w:fill="FFFFFF"/>
        </w:rPr>
      </w:pPr>
      <w:r w:rsidRPr="000D4E8B">
        <w:rPr>
          <w:shd w:val="clear" w:color="auto" w:fill="FFFFFF"/>
        </w:rPr>
        <w:t>Ma'asum, F. F. M., Sulaiman, S., &amp; Saparon, A. (2015). An overview of hand gestures recognition system techniques. In </w:t>
      </w:r>
      <w:r w:rsidRPr="000D4E8B">
        <w:rPr>
          <w:i/>
          <w:iCs/>
          <w:shd w:val="clear" w:color="auto" w:fill="FFFFFF"/>
        </w:rPr>
        <w:t>IOP Conference Series: Materials Science and Engineering</w:t>
      </w:r>
      <w:r w:rsidRPr="000D4E8B">
        <w:rPr>
          <w:shd w:val="clear" w:color="auto" w:fill="FFFFFF"/>
        </w:rPr>
        <w:t> (Vol. 99, No. 1, p. 012012). IOP Publishing.</w:t>
      </w:r>
    </w:p>
    <w:p w14:paraId="7B06C759" w14:textId="77777777" w:rsidR="00A3263E" w:rsidRPr="000D4E8B" w:rsidRDefault="00A3263E" w:rsidP="00A3263E">
      <w:pPr>
        <w:pStyle w:val="ListofReferences"/>
        <w:rPr>
          <w:sz w:val="21"/>
          <w:szCs w:val="21"/>
        </w:rPr>
      </w:pPr>
      <w:r w:rsidRPr="000D4E8B">
        <w:rPr>
          <w:sz w:val="21"/>
          <w:szCs w:val="21"/>
        </w:rPr>
        <w:t>Roccetti, M., Marfia, G., &amp; Semeraro, A. (2012). Playing into the wild: A gesture-based interface for gaming in public spaces. Journal of Visual Communication and Image Representation, 23(3), 426-440.</w:t>
      </w:r>
    </w:p>
    <w:p w14:paraId="4E1A88A8" w14:textId="77777777" w:rsidR="00A3263E" w:rsidRPr="000D4E8B" w:rsidRDefault="00A3263E" w:rsidP="00A3263E">
      <w:pPr>
        <w:pStyle w:val="ListofReferences"/>
        <w:rPr>
          <w:shd w:val="clear" w:color="auto" w:fill="FFFFFF"/>
        </w:rPr>
      </w:pPr>
      <w:r w:rsidRPr="000D4E8B">
        <w:rPr>
          <w:shd w:val="clear" w:color="auto" w:fill="FFFFFF"/>
        </w:rPr>
        <w:t>Weber, R., Behr, K. M., Tamborini, R., Ritterfeld, U., &amp; Mathiak, K. (2009). What do we really know about first-person-shooter games? An event-related, high-resolution content analysis. </w:t>
      </w:r>
      <w:r w:rsidRPr="000D4E8B">
        <w:rPr>
          <w:i/>
          <w:iCs/>
          <w:shd w:val="clear" w:color="auto" w:fill="FFFFFF"/>
        </w:rPr>
        <w:t>Journal of Computer-Mediated Communication</w:t>
      </w:r>
      <w:r w:rsidRPr="000D4E8B">
        <w:rPr>
          <w:shd w:val="clear" w:color="auto" w:fill="FFFFFF"/>
        </w:rPr>
        <w:t>, </w:t>
      </w:r>
      <w:r w:rsidRPr="000D4E8B">
        <w:rPr>
          <w:i/>
          <w:iCs/>
          <w:shd w:val="clear" w:color="auto" w:fill="FFFFFF"/>
        </w:rPr>
        <w:t>14</w:t>
      </w:r>
      <w:r w:rsidRPr="000D4E8B">
        <w:rPr>
          <w:shd w:val="clear" w:color="auto" w:fill="FFFFFF"/>
        </w:rPr>
        <w:t>(4), 1016-1037.</w:t>
      </w:r>
    </w:p>
    <w:p w14:paraId="6AF98173" w14:textId="77777777" w:rsidR="00A3263E" w:rsidRPr="000D4E8B" w:rsidRDefault="00A3263E" w:rsidP="00A3263E">
      <w:pPr>
        <w:pStyle w:val="ListofReferences"/>
        <w:rPr>
          <w:shd w:val="clear" w:color="auto" w:fill="FFFFFF"/>
        </w:rPr>
      </w:pPr>
      <w:r w:rsidRPr="000D4E8B">
        <w:rPr>
          <w:shd w:val="clear" w:color="auto" w:fill="FFFFFF"/>
        </w:rPr>
        <w:t>Therrien, C. (2015). Inspecting video game historiography through critical lens: Etymology of the first-person shooter genre. </w:t>
      </w:r>
      <w:r w:rsidRPr="000D4E8B">
        <w:rPr>
          <w:i/>
          <w:iCs/>
          <w:shd w:val="clear" w:color="auto" w:fill="FFFFFF"/>
        </w:rPr>
        <w:t>Game Studies</w:t>
      </w:r>
      <w:r w:rsidRPr="000D4E8B">
        <w:rPr>
          <w:shd w:val="clear" w:color="auto" w:fill="FFFFFF"/>
        </w:rPr>
        <w:t>, </w:t>
      </w:r>
      <w:r w:rsidRPr="000D4E8B">
        <w:rPr>
          <w:i/>
          <w:iCs/>
          <w:shd w:val="clear" w:color="auto" w:fill="FFFFFF"/>
        </w:rPr>
        <w:t>15</w:t>
      </w:r>
      <w:r w:rsidRPr="000D4E8B">
        <w:rPr>
          <w:shd w:val="clear" w:color="auto" w:fill="FFFFFF"/>
        </w:rPr>
        <w:t>(2).</w:t>
      </w:r>
    </w:p>
    <w:p w14:paraId="2A9E2E77" w14:textId="77777777" w:rsidR="00BF2D1D" w:rsidRDefault="00A3263E" w:rsidP="00994E34">
      <w:pPr>
        <w:pStyle w:val="ListofReferences"/>
        <w:rPr>
          <w:shd w:val="clear" w:color="auto" w:fill="FFFFFF"/>
        </w:rPr>
      </w:pPr>
      <w:r w:rsidRPr="000D4E8B">
        <w:rPr>
          <w:shd w:val="clear" w:color="auto" w:fill="FFFFFF"/>
        </w:rPr>
        <w:t>Zhou, Q., Miller, C. J., &amp; Bassilious, V. (2008, May). First person shooter multiplayer game traffic analysis. In </w:t>
      </w:r>
      <w:r w:rsidRPr="000D4E8B">
        <w:rPr>
          <w:i/>
          <w:iCs/>
          <w:shd w:val="clear" w:color="auto" w:fill="FFFFFF"/>
        </w:rPr>
        <w:t>2008 11th IEEE International Symposium on Object and Component-Oriented Real-Time Distributed Computing (ISORC)</w:t>
      </w:r>
      <w:r w:rsidRPr="000D4E8B">
        <w:rPr>
          <w:shd w:val="clear" w:color="auto" w:fill="FFFFFF"/>
        </w:rPr>
        <w:t> (pp. 195-200). IEEE.</w:t>
      </w:r>
    </w:p>
    <w:p w14:paraId="135A1516" w14:textId="77777777" w:rsidR="00994E34" w:rsidRDefault="00994E34" w:rsidP="00994E34">
      <w:pPr>
        <w:pStyle w:val="ListofReferences"/>
        <w:rPr>
          <w:shd w:val="clear" w:color="auto" w:fill="FFFFFF"/>
        </w:rPr>
      </w:pPr>
    </w:p>
    <w:p w14:paraId="57C1ECD9" w14:textId="3E1D9D9B" w:rsidR="00CC0174" w:rsidRDefault="00CC0174">
      <w:pPr>
        <w:spacing w:after="480" w:line="276" w:lineRule="auto"/>
      </w:pPr>
      <w:r>
        <w:br w:type="page"/>
      </w:r>
    </w:p>
    <w:p w14:paraId="16607737" w14:textId="5514C7DB" w:rsidR="00CC0174" w:rsidRDefault="00CC0174" w:rsidP="00CC0174">
      <w:pPr>
        <w:pStyle w:val="Appendix"/>
      </w:pPr>
      <w:bookmarkStart w:id="74" w:name="_Toc69591017"/>
      <w:bookmarkStart w:id="75" w:name="_Toc2850752"/>
      <w:r>
        <w:lastRenderedPageBreak/>
        <w:t xml:space="preserve">Appendix </w:t>
      </w:r>
      <w:r>
        <w:rPr>
          <w:noProof/>
        </w:rPr>
        <w:fldChar w:fldCharType="begin"/>
      </w:r>
      <w:r w:rsidRPr="00B97674">
        <w:rPr>
          <w:noProof/>
        </w:rPr>
        <w:instrText xml:space="preserve"> SEQ Appendix \* ALPHABETIC </w:instrText>
      </w:r>
      <w:r>
        <w:rPr>
          <w:noProof/>
        </w:rPr>
        <w:fldChar w:fldCharType="separate"/>
      </w:r>
      <w:r w:rsidR="00C1060F">
        <w:rPr>
          <w:noProof/>
        </w:rPr>
        <w:t>A</w:t>
      </w:r>
      <w:bookmarkEnd w:id="74"/>
      <w:r>
        <w:rPr>
          <w:noProof/>
        </w:rPr>
        <w:fldChar w:fldCharType="end"/>
      </w:r>
      <w:r>
        <w:tab/>
      </w:r>
      <w:bookmarkEnd w:id="75"/>
    </w:p>
    <w:p w14:paraId="0DCA28CA" w14:textId="1713F8C7" w:rsidR="00CC0174" w:rsidRDefault="00CC0174" w:rsidP="00CC0174">
      <w:pPr>
        <w:pStyle w:val="Para2lines"/>
        <w:spacing w:after="480"/>
        <w:rPr>
          <w:lang w:val="en-US"/>
        </w:rPr>
      </w:pPr>
    </w:p>
    <w:p w14:paraId="0CAF27F4" w14:textId="4FB44CBE" w:rsidR="00CC0174" w:rsidRDefault="00CC0174" w:rsidP="00950650">
      <w:pPr>
        <w:pStyle w:val="Para2lines"/>
        <w:spacing w:afterLines="100" w:after="240"/>
        <w:ind w:firstLine="0"/>
        <w:jc w:val="center"/>
      </w:pPr>
    </w:p>
    <w:p w14:paraId="113416EF" w14:textId="77777777" w:rsidR="00996DBD" w:rsidRPr="00996DBD" w:rsidRDefault="00996DBD" w:rsidP="00994E34"/>
    <w:sectPr w:rsidR="00996DBD" w:rsidRPr="00996DBD"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B1D3C" w14:textId="77777777" w:rsidR="003B4FFF" w:rsidRDefault="003B4FFF" w:rsidP="00635F23">
      <w:pPr>
        <w:spacing w:line="240" w:lineRule="auto"/>
      </w:pPr>
      <w:r>
        <w:separator/>
      </w:r>
    </w:p>
    <w:p w14:paraId="1D1D7911" w14:textId="77777777" w:rsidR="003B4FFF" w:rsidRDefault="003B4FFF"/>
    <w:p w14:paraId="0EBA34BB" w14:textId="77777777" w:rsidR="003B4FFF" w:rsidRDefault="003B4FFF"/>
  </w:endnote>
  <w:endnote w:type="continuationSeparator" w:id="0">
    <w:p w14:paraId="58C698E2" w14:textId="77777777" w:rsidR="003B4FFF" w:rsidRDefault="003B4FFF" w:rsidP="00635F23">
      <w:pPr>
        <w:spacing w:line="240" w:lineRule="auto"/>
      </w:pPr>
      <w:r>
        <w:continuationSeparator/>
      </w:r>
    </w:p>
    <w:p w14:paraId="55E40B10" w14:textId="77777777" w:rsidR="003B4FFF" w:rsidRDefault="003B4FFF"/>
    <w:p w14:paraId="28895369" w14:textId="77777777" w:rsidR="003B4FFF" w:rsidRDefault="003B4F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43FB6DF" w14:textId="77777777" w:rsidR="006161E4" w:rsidRDefault="006161E4">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E335" w14:textId="77777777" w:rsidR="006161E4" w:rsidRDefault="006161E4">
    <w:pPr>
      <w:pStyle w:val="Footer"/>
      <w:jc w:val="center"/>
    </w:pPr>
  </w:p>
  <w:p w14:paraId="521A702C" w14:textId="77777777" w:rsidR="006161E4" w:rsidRDefault="006161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62544C37" w14:textId="77777777" w:rsidR="006161E4" w:rsidRDefault="006161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CC68D" w14:textId="77777777" w:rsidR="006161E4" w:rsidRDefault="006161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12F6D" w14:textId="77777777" w:rsidR="006161E4" w:rsidRDefault="006161E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5D4EED64" w14:textId="77777777" w:rsidR="006161E4" w:rsidRDefault="006161E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DE5D" w14:textId="77777777" w:rsidR="006161E4" w:rsidRDefault="006161E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76B751B" w14:textId="77777777" w:rsidR="006161E4" w:rsidRDefault="006161E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CC008" w14:textId="77777777" w:rsidR="003B4FFF" w:rsidRDefault="003B4FFF" w:rsidP="00635F23">
      <w:pPr>
        <w:spacing w:line="240" w:lineRule="auto"/>
      </w:pPr>
      <w:r>
        <w:separator/>
      </w:r>
    </w:p>
    <w:p w14:paraId="63FFC494" w14:textId="77777777" w:rsidR="003B4FFF" w:rsidRDefault="003B4FFF"/>
    <w:p w14:paraId="66253B27" w14:textId="77777777" w:rsidR="003B4FFF" w:rsidRDefault="003B4FFF"/>
  </w:footnote>
  <w:footnote w:type="continuationSeparator" w:id="0">
    <w:p w14:paraId="70104D3A" w14:textId="77777777" w:rsidR="003B4FFF" w:rsidRDefault="003B4FFF" w:rsidP="00635F23">
      <w:pPr>
        <w:spacing w:line="240" w:lineRule="auto"/>
      </w:pPr>
      <w:r>
        <w:continuationSeparator/>
      </w:r>
    </w:p>
    <w:p w14:paraId="3C6F9C69" w14:textId="77777777" w:rsidR="003B4FFF" w:rsidRDefault="003B4FFF"/>
    <w:p w14:paraId="20D0492E" w14:textId="77777777" w:rsidR="003B4FFF" w:rsidRDefault="003B4F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2149" w14:textId="77777777" w:rsidR="006161E4" w:rsidRDefault="006161E4"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5CB"/>
    <w:multiLevelType w:val="hybridMultilevel"/>
    <w:tmpl w:val="64102F90"/>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4FC6CE0"/>
    <w:multiLevelType w:val="hybridMultilevel"/>
    <w:tmpl w:val="3EBCFB3A"/>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0E050F"/>
    <w:multiLevelType w:val="hybridMultilevel"/>
    <w:tmpl w:val="1BF02CCE"/>
    <w:lvl w:ilvl="0" w:tplc="3DCAC7E4">
      <w:start w:val="3"/>
      <w:numFmt w:val="bullet"/>
      <w:lvlText w:val=""/>
      <w:lvlJc w:val="left"/>
      <w:pPr>
        <w:ind w:left="720" w:hanging="360"/>
      </w:pPr>
      <w:rPr>
        <w:rFonts w:ascii="Symbol" w:eastAsiaTheme="minorHAnsi"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E2F5EB5"/>
    <w:multiLevelType w:val="hybridMultilevel"/>
    <w:tmpl w:val="27766336"/>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0F880B86"/>
    <w:multiLevelType w:val="hybridMultilevel"/>
    <w:tmpl w:val="83FE315A"/>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7" w15:restartNumberingAfterBreak="0">
    <w:nsid w:val="1F287E2F"/>
    <w:multiLevelType w:val="hybridMultilevel"/>
    <w:tmpl w:val="DD2C9AC2"/>
    <w:lvl w:ilvl="0" w:tplc="9508D2C2">
      <w:start w:val="1"/>
      <w:numFmt w:val="lowerLetter"/>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16A089F"/>
    <w:multiLevelType w:val="hybridMultilevel"/>
    <w:tmpl w:val="C318FFB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1C21CF"/>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90873AC"/>
    <w:multiLevelType w:val="hybridMultilevel"/>
    <w:tmpl w:val="CDCEE204"/>
    <w:lvl w:ilvl="0" w:tplc="04D6EBB2">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4C412F0A"/>
    <w:multiLevelType w:val="multilevel"/>
    <w:tmpl w:val="28F80420"/>
    <w:lvl w:ilvl="0">
      <w:start w:val="1"/>
      <w:numFmt w:val="decimal"/>
      <w:pStyle w:val="Heading1"/>
      <w:lvlText w:val="CHAPTER %1"/>
      <w:lvlJc w:val="left"/>
      <w:pPr>
        <w:tabs>
          <w:tab w:val="num" w:pos="3417"/>
        </w:tabs>
        <w:ind w:left="3403" w:firstLine="0"/>
      </w:pPr>
      <w:rPr>
        <w:rFonts w:hint="default"/>
        <w:lang w:val="en-MY"/>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15:restartNumberingAfterBreak="0">
    <w:nsid w:val="4F6778DD"/>
    <w:multiLevelType w:val="multilevel"/>
    <w:tmpl w:val="17DC99BC"/>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4C125D9"/>
    <w:multiLevelType w:val="hybridMultilevel"/>
    <w:tmpl w:val="3D1AA26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5CF02141"/>
    <w:multiLevelType w:val="hybridMultilevel"/>
    <w:tmpl w:val="D2E40CCE"/>
    <w:lvl w:ilvl="0" w:tplc="04D6EBB2">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5D2A68A1"/>
    <w:multiLevelType w:val="hybridMultilevel"/>
    <w:tmpl w:val="778A6852"/>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7" w15:restartNumberingAfterBreak="0">
    <w:nsid w:val="61C92CB1"/>
    <w:multiLevelType w:val="multilevel"/>
    <w:tmpl w:val="70D40894"/>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89965DB"/>
    <w:multiLevelType w:val="hybridMultilevel"/>
    <w:tmpl w:val="89F276F2"/>
    <w:lvl w:ilvl="0" w:tplc="04D6EBB2">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93D79C0"/>
    <w:multiLevelType w:val="multilevel"/>
    <w:tmpl w:val="19204EC8"/>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2"/>
  </w:num>
  <w:num w:numId="2">
    <w:abstractNumId w:val="12"/>
  </w:num>
  <w:num w:numId="3">
    <w:abstractNumId w:val="2"/>
  </w:num>
  <w:num w:numId="4">
    <w:abstractNumId w:val="9"/>
  </w:num>
  <w:num w:numId="5">
    <w:abstractNumId w:val="4"/>
  </w:num>
  <w:num w:numId="6">
    <w:abstractNumId w:val="17"/>
  </w:num>
  <w:num w:numId="7">
    <w:abstractNumId w:val="13"/>
  </w:num>
  <w:num w:numId="8">
    <w:abstractNumId w:val="16"/>
  </w:num>
  <w:num w:numId="9">
    <w:abstractNumId w:val="3"/>
  </w:num>
  <w:num w:numId="10">
    <w:abstractNumId w:val="8"/>
  </w:num>
  <w:num w:numId="11">
    <w:abstractNumId w:val="6"/>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
  </w:num>
  <w:num w:numId="15">
    <w:abstractNumId w:val="19"/>
  </w:num>
  <w:num w:numId="16">
    <w:abstractNumId w:val="7"/>
  </w:num>
  <w:num w:numId="17">
    <w:abstractNumId w:val="14"/>
  </w:num>
  <w:num w:numId="18">
    <w:abstractNumId w:val="18"/>
  </w:num>
  <w:num w:numId="19">
    <w:abstractNumId w:val="15"/>
  </w:num>
  <w:num w:numId="20">
    <w:abstractNumId w:val="0"/>
  </w:num>
  <w:num w:numId="21">
    <w:abstractNumId w:val="11"/>
  </w:num>
  <w:num w:numId="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05B60"/>
    <w:rsid w:val="0001060D"/>
    <w:rsid w:val="00010829"/>
    <w:rsid w:val="00010AFB"/>
    <w:rsid w:val="00010BD1"/>
    <w:rsid w:val="00012659"/>
    <w:rsid w:val="00012C8F"/>
    <w:rsid w:val="0001317C"/>
    <w:rsid w:val="00014D45"/>
    <w:rsid w:val="00015484"/>
    <w:rsid w:val="00015ABF"/>
    <w:rsid w:val="00016CE1"/>
    <w:rsid w:val="000213FA"/>
    <w:rsid w:val="00021630"/>
    <w:rsid w:val="00021754"/>
    <w:rsid w:val="00024733"/>
    <w:rsid w:val="00026AD1"/>
    <w:rsid w:val="00030FC6"/>
    <w:rsid w:val="00032539"/>
    <w:rsid w:val="0003264B"/>
    <w:rsid w:val="00033466"/>
    <w:rsid w:val="00033930"/>
    <w:rsid w:val="00035654"/>
    <w:rsid w:val="00037D77"/>
    <w:rsid w:val="00040C56"/>
    <w:rsid w:val="00041553"/>
    <w:rsid w:val="000434C7"/>
    <w:rsid w:val="00043EB4"/>
    <w:rsid w:val="00044ED0"/>
    <w:rsid w:val="00046717"/>
    <w:rsid w:val="00046A4E"/>
    <w:rsid w:val="000477B3"/>
    <w:rsid w:val="0005353A"/>
    <w:rsid w:val="000568C8"/>
    <w:rsid w:val="00056E5D"/>
    <w:rsid w:val="00057B05"/>
    <w:rsid w:val="00063FC5"/>
    <w:rsid w:val="0006511B"/>
    <w:rsid w:val="000665ED"/>
    <w:rsid w:val="00066FE6"/>
    <w:rsid w:val="00067B53"/>
    <w:rsid w:val="000712A8"/>
    <w:rsid w:val="00071EFF"/>
    <w:rsid w:val="00074997"/>
    <w:rsid w:val="000751C9"/>
    <w:rsid w:val="00075487"/>
    <w:rsid w:val="000762C6"/>
    <w:rsid w:val="00081EE1"/>
    <w:rsid w:val="000835C4"/>
    <w:rsid w:val="00084114"/>
    <w:rsid w:val="00084ED0"/>
    <w:rsid w:val="00085408"/>
    <w:rsid w:val="000876A2"/>
    <w:rsid w:val="00090A7A"/>
    <w:rsid w:val="00090B42"/>
    <w:rsid w:val="00091A76"/>
    <w:rsid w:val="00093C82"/>
    <w:rsid w:val="000972FF"/>
    <w:rsid w:val="00097796"/>
    <w:rsid w:val="00097C51"/>
    <w:rsid w:val="000A0B51"/>
    <w:rsid w:val="000A2DF5"/>
    <w:rsid w:val="000A457F"/>
    <w:rsid w:val="000A5241"/>
    <w:rsid w:val="000A5723"/>
    <w:rsid w:val="000A6C80"/>
    <w:rsid w:val="000A7DB3"/>
    <w:rsid w:val="000B11B3"/>
    <w:rsid w:val="000B3B4E"/>
    <w:rsid w:val="000B54E3"/>
    <w:rsid w:val="000B59E3"/>
    <w:rsid w:val="000C0245"/>
    <w:rsid w:val="000C26CC"/>
    <w:rsid w:val="000C7413"/>
    <w:rsid w:val="000C7481"/>
    <w:rsid w:val="000C7C34"/>
    <w:rsid w:val="000D01A5"/>
    <w:rsid w:val="000D05B0"/>
    <w:rsid w:val="000D070F"/>
    <w:rsid w:val="000D2C41"/>
    <w:rsid w:val="000D5CD3"/>
    <w:rsid w:val="000E0A50"/>
    <w:rsid w:val="000E10AE"/>
    <w:rsid w:val="000E14A2"/>
    <w:rsid w:val="000E27E5"/>
    <w:rsid w:val="000E2A35"/>
    <w:rsid w:val="000E3768"/>
    <w:rsid w:val="000E3A1A"/>
    <w:rsid w:val="000E3D62"/>
    <w:rsid w:val="000E3D85"/>
    <w:rsid w:val="000E4386"/>
    <w:rsid w:val="000E4436"/>
    <w:rsid w:val="000E6148"/>
    <w:rsid w:val="000E6321"/>
    <w:rsid w:val="000F0EAB"/>
    <w:rsid w:val="000F233D"/>
    <w:rsid w:val="000F3309"/>
    <w:rsid w:val="000F36EA"/>
    <w:rsid w:val="000F4B31"/>
    <w:rsid w:val="000F4E73"/>
    <w:rsid w:val="000F5718"/>
    <w:rsid w:val="000F5774"/>
    <w:rsid w:val="001054FF"/>
    <w:rsid w:val="001062B7"/>
    <w:rsid w:val="001068F9"/>
    <w:rsid w:val="001069AC"/>
    <w:rsid w:val="00110E3F"/>
    <w:rsid w:val="001118DB"/>
    <w:rsid w:val="0011213A"/>
    <w:rsid w:val="00112325"/>
    <w:rsid w:val="00113DBF"/>
    <w:rsid w:val="00114672"/>
    <w:rsid w:val="001155F8"/>
    <w:rsid w:val="001177A2"/>
    <w:rsid w:val="00117A6C"/>
    <w:rsid w:val="00121A7A"/>
    <w:rsid w:val="00125866"/>
    <w:rsid w:val="00127203"/>
    <w:rsid w:val="0012768B"/>
    <w:rsid w:val="00127DFF"/>
    <w:rsid w:val="0013039B"/>
    <w:rsid w:val="0013044C"/>
    <w:rsid w:val="00130FD9"/>
    <w:rsid w:val="00133244"/>
    <w:rsid w:val="00133CA0"/>
    <w:rsid w:val="00135188"/>
    <w:rsid w:val="00140492"/>
    <w:rsid w:val="00141296"/>
    <w:rsid w:val="00143841"/>
    <w:rsid w:val="00144029"/>
    <w:rsid w:val="001441CA"/>
    <w:rsid w:val="001449F4"/>
    <w:rsid w:val="00150245"/>
    <w:rsid w:val="001619F3"/>
    <w:rsid w:val="001628B1"/>
    <w:rsid w:val="001669DB"/>
    <w:rsid w:val="001678E8"/>
    <w:rsid w:val="00167966"/>
    <w:rsid w:val="00170605"/>
    <w:rsid w:val="0017196C"/>
    <w:rsid w:val="001746F5"/>
    <w:rsid w:val="00174FA5"/>
    <w:rsid w:val="00176D42"/>
    <w:rsid w:val="00176E4E"/>
    <w:rsid w:val="00180A95"/>
    <w:rsid w:val="00181D63"/>
    <w:rsid w:val="0018259D"/>
    <w:rsid w:val="00182AE4"/>
    <w:rsid w:val="00184606"/>
    <w:rsid w:val="00185409"/>
    <w:rsid w:val="00191595"/>
    <w:rsid w:val="00191C84"/>
    <w:rsid w:val="00192349"/>
    <w:rsid w:val="00192F2E"/>
    <w:rsid w:val="001930A0"/>
    <w:rsid w:val="00194ED2"/>
    <w:rsid w:val="001959E6"/>
    <w:rsid w:val="00196DB6"/>
    <w:rsid w:val="001971A0"/>
    <w:rsid w:val="001A1B45"/>
    <w:rsid w:val="001A1C57"/>
    <w:rsid w:val="001A1EBA"/>
    <w:rsid w:val="001A3FA5"/>
    <w:rsid w:val="001A48B8"/>
    <w:rsid w:val="001A4CCB"/>
    <w:rsid w:val="001A65FB"/>
    <w:rsid w:val="001A6729"/>
    <w:rsid w:val="001A696C"/>
    <w:rsid w:val="001A7A9B"/>
    <w:rsid w:val="001B0DC0"/>
    <w:rsid w:val="001B12AD"/>
    <w:rsid w:val="001B23A9"/>
    <w:rsid w:val="001B5975"/>
    <w:rsid w:val="001B6277"/>
    <w:rsid w:val="001B731A"/>
    <w:rsid w:val="001C0A30"/>
    <w:rsid w:val="001C3240"/>
    <w:rsid w:val="001C38DE"/>
    <w:rsid w:val="001C6655"/>
    <w:rsid w:val="001C6FC6"/>
    <w:rsid w:val="001C70D6"/>
    <w:rsid w:val="001C7E94"/>
    <w:rsid w:val="001D05FE"/>
    <w:rsid w:val="001D1EAB"/>
    <w:rsid w:val="001D2EA2"/>
    <w:rsid w:val="001D4D2A"/>
    <w:rsid w:val="001D5B5D"/>
    <w:rsid w:val="001D7205"/>
    <w:rsid w:val="001E24EF"/>
    <w:rsid w:val="001E2FFB"/>
    <w:rsid w:val="001E438F"/>
    <w:rsid w:val="001E460F"/>
    <w:rsid w:val="001E48BF"/>
    <w:rsid w:val="001F0C2C"/>
    <w:rsid w:val="001F164D"/>
    <w:rsid w:val="001F1788"/>
    <w:rsid w:val="001F1FC8"/>
    <w:rsid w:val="001F3D43"/>
    <w:rsid w:val="001F3F18"/>
    <w:rsid w:val="001F41C0"/>
    <w:rsid w:val="001F49AE"/>
    <w:rsid w:val="001F4D34"/>
    <w:rsid w:val="001F632A"/>
    <w:rsid w:val="001F69C8"/>
    <w:rsid w:val="00200DBD"/>
    <w:rsid w:val="00202D47"/>
    <w:rsid w:val="00205C41"/>
    <w:rsid w:val="00206295"/>
    <w:rsid w:val="002072E3"/>
    <w:rsid w:val="00210A38"/>
    <w:rsid w:val="002126E1"/>
    <w:rsid w:val="00213738"/>
    <w:rsid w:val="00214037"/>
    <w:rsid w:val="002150DD"/>
    <w:rsid w:val="00215305"/>
    <w:rsid w:val="002156C8"/>
    <w:rsid w:val="0021590F"/>
    <w:rsid w:val="002170CD"/>
    <w:rsid w:val="002205B0"/>
    <w:rsid w:val="00222A7E"/>
    <w:rsid w:val="00223D7F"/>
    <w:rsid w:val="00224D07"/>
    <w:rsid w:val="00225749"/>
    <w:rsid w:val="00230C5A"/>
    <w:rsid w:val="00231F35"/>
    <w:rsid w:val="00232101"/>
    <w:rsid w:val="00233E42"/>
    <w:rsid w:val="002347AA"/>
    <w:rsid w:val="002365DD"/>
    <w:rsid w:val="002366D2"/>
    <w:rsid w:val="00244F66"/>
    <w:rsid w:val="00245FB3"/>
    <w:rsid w:val="002479D0"/>
    <w:rsid w:val="00247B67"/>
    <w:rsid w:val="00252271"/>
    <w:rsid w:val="0025317D"/>
    <w:rsid w:val="00253225"/>
    <w:rsid w:val="00255A46"/>
    <w:rsid w:val="00256385"/>
    <w:rsid w:val="002613BD"/>
    <w:rsid w:val="00262105"/>
    <w:rsid w:val="00262ED9"/>
    <w:rsid w:val="00265FEE"/>
    <w:rsid w:val="00266B3D"/>
    <w:rsid w:val="00267524"/>
    <w:rsid w:val="00270C9B"/>
    <w:rsid w:val="00270C9F"/>
    <w:rsid w:val="00271358"/>
    <w:rsid w:val="00272583"/>
    <w:rsid w:val="00275143"/>
    <w:rsid w:val="00276CE9"/>
    <w:rsid w:val="00280083"/>
    <w:rsid w:val="002802EC"/>
    <w:rsid w:val="00281AAC"/>
    <w:rsid w:val="00281E0C"/>
    <w:rsid w:val="00285335"/>
    <w:rsid w:val="00290BD7"/>
    <w:rsid w:val="00290CAB"/>
    <w:rsid w:val="0029213F"/>
    <w:rsid w:val="00292D36"/>
    <w:rsid w:val="00294A7E"/>
    <w:rsid w:val="00297428"/>
    <w:rsid w:val="00297DAD"/>
    <w:rsid w:val="002A02ED"/>
    <w:rsid w:val="002A08E6"/>
    <w:rsid w:val="002A362B"/>
    <w:rsid w:val="002A36B2"/>
    <w:rsid w:val="002A769F"/>
    <w:rsid w:val="002A7EDE"/>
    <w:rsid w:val="002B1062"/>
    <w:rsid w:val="002B1384"/>
    <w:rsid w:val="002B14D8"/>
    <w:rsid w:val="002B1968"/>
    <w:rsid w:val="002B2C90"/>
    <w:rsid w:val="002B34AA"/>
    <w:rsid w:val="002B4580"/>
    <w:rsid w:val="002B63EE"/>
    <w:rsid w:val="002B6542"/>
    <w:rsid w:val="002B7E51"/>
    <w:rsid w:val="002C11C7"/>
    <w:rsid w:val="002C2651"/>
    <w:rsid w:val="002C6038"/>
    <w:rsid w:val="002D1DC1"/>
    <w:rsid w:val="002D559C"/>
    <w:rsid w:val="002D5832"/>
    <w:rsid w:val="002E0652"/>
    <w:rsid w:val="002E1276"/>
    <w:rsid w:val="002E17D4"/>
    <w:rsid w:val="002E1C99"/>
    <w:rsid w:val="002E5D97"/>
    <w:rsid w:val="002E6485"/>
    <w:rsid w:val="002E7088"/>
    <w:rsid w:val="002F2365"/>
    <w:rsid w:val="002F4A71"/>
    <w:rsid w:val="002F54CB"/>
    <w:rsid w:val="002F5633"/>
    <w:rsid w:val="002F5E08"/>
    <w:rsid w:val="002F60E8"/>
    <w:rsid w:val="00300634"/>
    <w:rsid w:val="003006A0"/>
    <w:rsid w:val="00302246"/>
    <w:rsid w:val="00302826"/>
    <w:rsid w:val="00302E1B"/>
    <w:rsid w:val="003033C8"/>
    <w:rsid w:val="00305167"/>
    <w:rsid w:val="00306AF5"/>
    <w:rsid w:val="003110CE"/>
    <w:rsid w:val="00312251"/>
    <w:rsid w:val="0031327C"/>
    <w:rsid w:val="00313A22"/>
    <w:rsid w:val="00313FD6"/>
    <w:rsid w:val="00314721"/>
    <w:rsid w:val="00315A4B"/>
    <w:rsid w:val="00315FAC"/>
    <w:rsid w:val="003162BF"/>
    <w:rsid w:val="00323D3F"/>
    <w:rsid w:val="00324509"/>
    <w:rsid w:val="00325256"/>
    <w:rsid w:val="00331BE9"/>
    <w:rsid w:val="00333F5B"/>
    <w:rsid w:val="003344EB"/>
    <w:rsid w:val="003363BD"/>
    <w:rsid w:val="00337817"/>
    <w:rsid w:val="00340B11"/>
    <w:rsid w:val="00343A1C"/>
    <w:rsid w:val="00344064"/>
    <w:rsid w:val="003451DA"/>
    <w:rsid w:val="00345268"/>
    <w:rsid w:val="0034586A"/>
    <w:rsid w:val="00351D78"/>
    <w:rsid w:val="0035258B"/>
    <w:rsid w:val="00353612"/>
    <w:rsid w:val="00353DB5"/>
    <w:rsid w:val="0035487B"/>
    <w:rsid w:val="00354AEF"/>
    <w:rsid w:val="00354D04"/>
    <w:rsid w:val="00354FBA"/>
    <w:rsid w:val="003571DF"/>
    <w:rsid w:val="00357EE8"/>
    <w:rsid w:val="0036417E"/>
    <w:rsid w:val="003648C4"/>
    <w:rsid w:val="00365997"/>
    <w:rsid w:val="003666F9"/>
    <w:rsid w:val="003672BF"/>
    <w:rsid w:val="00370AF3"/>
    <w:rsid w:val="00372741"/>
    <w:rsid w:val="003759A7"/>
    <w:rsid w:val="00376061"/>
    <w:rsid w:val="003765DF"/>
    <w:rsid w:val="003805F9"/>
    <w:rsid w:val="003819AB"/>
    <w:rsid w:val="0038307F"/>
    <w:rsid w:val="003838EF"/>
    <w:rsid w:val="00384057"/>
    <w:rsid w:val="003840C8"/>
    <w:rsid w:val="003841D3"/>
    <w:rsid w:val="00384ACE"/>
    <w:rsid w:val="0038573D"/>
    <w:rsid w:val="00385F36"/>
    <w:rsid w:val="00391BED"/>
    <w:rsid w:val="0039248B"/>
    <w:rsid w:val="00392F07"/>
    <w:rsid w:val="003A140E"/>
    <w:rsid w:val="003A3290"/>
    <w:rsid w:val="003A391B"/>
    <w:rsid w:val="003A3957"/>
    <w:rsid w:val="003A481A"/>
    <w:rsid w:val="003A4E35"/>
    <w:rsid w:val="003A5330"/>
    <w:rsid w:val="003B0AA3"/>
    <w:rsid w:val="003B0B27"/>
    <w:rsid w:val="003B0FE6"/>
    <w:rsid w:val="003B11EA"/>
    <w:rsid w:val="003B1D2B"/>
    <w:rsid w:val="003B1E96"/>
    <w:rsid w:val="003B3553"/>
    <w:rsid w:val="003B4FFF"/>
    <w:rsid w:val="003B6691"/>
    <w:rsid w:val="003C1947"/>
    <w:rsid w:val="003C24E3"/>
    <w:rsid w:val="003C475D"/>
    <w:rsid w:val="003D0FB0"/>
    <w:rsid w:val="003D14B8"/>
    <w:rsid w:val="003D14E3"/>
    <w:rsid w:val="003D1DBF"/>
    <w:rsid w:val="003D2971"/>
    <w:rsid w:val="003D463A"/>
    <w:rsid w:val="003D47FF"/>
    <w:rsid w:val="003D4949"/>
    <w:rsid w:val="003D5224"/>
    <w:rsid w:val="003D6D04"/>
    <w:rsid w:val="003E0D0D"/>
    <w:rsid w:val="003E1918"/>
    <w:rsid w:val="003E1E75"/>
    <w:rsid w:val="003E22D1"/>
    <w:rsid w:val="003E30F9"/>
    <w:rsid w:val="003E31B5"/>
    <w:rsid w:val="003E3EC5"/>
    <w:rsid w:val="003E44CE"/>
    <w:rsid w:val="003E4B9A"/>
    <w:rsid w:val="003E4DF3"/>
    <w:rsid w:val="003E6A1B"/>
    <w:rsid w:val="003F0CA1"/>
    <w:rsid w:val="003F124B"/>
    <w:rsid w:val="003F5717"/>
    <w:rsid w:val="00400EF9"/>
    <w:rsid w:val="004011E5"/>
    <w:rsid w:val="004019FC"/>
    <w:rsid w:val="00401FDD"/>
    <w:rsid w:val="00402A8D"/>
    <w:rsid w:val="00402C6A"/>
    <w:rsid w:val="00404970"/>
    <w:rsid w:val="00404DD6"/>
    <w:rsid w:val="00404E4B"/>
    <w:rsid w:val="00406DA1"/>
    <w:rsid w:val="00412BFB"/>
    <w:rsid w:val="00412E93"/>
    <w:rsid w:val="004134E4"/>
    <w:rsid w:val="00416D08"/>
    <w:rsid w:val="00420FD2"/>
    <w:rsid w:val="004219D4"/>
    <w:rsid w:val="00426C7A"/>
    <w:rsid w:val="00432717"/>
    <w:rsid w:val="00434C87"/>
    <w:rsid w:val="00436057"/>
    <w:rsid w:val="0044021E"/>
    <w:rsid w:val="004407CD"/>
    <w:rsid w:val="00442D76"/>
    <w:rsid w:val="00444661"/>
    <w:rsid w:val="00445A43"/>
    <w:rsid w:val="00445E9B"/>
    <w:rsid w:val="004470E8"/>
    <w:rsid w:val="004475E0"/>
    <w:rsid w:val="00447EB9"/>
    <w:rsid w:val="00450679"/>
    <w:rsid w:val="00452F2E"/>
    <w:rsid w:val="00454F48"/>
    <w:rsid w:val="004600FF"/>
    <w:rsid w:val="0046011B"/>
    <w:rsid w:val="00462080"/>
    <w:rsid w:val="00462E18"/>
    <w:rsid w:val="00463323"/>
    <w:rsid w:val="0046621B"/>
    <w:rsid w:val="00467AFA"/>
    <w:rsid w:val="00467FB0"/>
    <w:rsid w:val="00471524"/>
    <w:rsid w:val="004715B8"/>
    <w:rsid w:val="00471D0E"/>
    <w:rsid w:val="00472DBB"/>
    <w:rsid w:val="00472E68"/>
    <w:rsid w:val="004740E4"/>
    <w:rsid w:val="00476BBF"/>
    <w:rsid w:val="00476C4C"/>
    <w:rsid w:val="00476DAC"/>
    <w:rsid w:val="00477139"/>
    <w:rsid w:val="004806C3"/>
    <w:rsid w:val="00480AB6"/>
    <w:rsid w:val="00480FCB"/>
    <w:rsid w:val="00482302"/>
    <w:rsid w:val="00483457"/>
    <w:rsid w:val="00483B08"/>
    <w:rsid w:val="00484927"/>
    <w:rsid w:val="00485115"/>
    <w:rsid w:val="00486152"/>
    <w:rsid w:val="00486574"/>
    <w:rsid w:val="00486E3C"/>
    <w:rsid w:val="00490C42"/>
    <w:rsid w:val="00490E9B"/>
    <w:rsid w:val="004912BB"/>
    <w:rsid w:val="0049226E"/>
    <w:rsid w:val="00493A68"/>
    <w:rsid w:val="00495D82"/>
    <w:rsid w:val="004A1093"/>
    <w:rsid w:val="004A1DA2"/>
    <w:rsid w:val="004A30A0"/>
    <w:rsid w:val="004A36CB"/>
    <w:rsid w:val="004A5363"/>
    <w:rsid w:val="004A7148"/>
    <w:rsid w:val="004A7884"/>
    <w:rsid w:val="004A7C13"/>
    <w:rsid w:val="004B7846"/>
    <w:rsid w:val="004B7B97"/>
    <w:rsid w:val="004B7C9C"/>
    <w:rsid w:val="004C0C39"/>
    <w:rsid w:val="004C10F4"/>
    <w:rsid w:val="004C2383"/>
    <w:rsid w:val="004C3849"/>
    <w:rsid w:val="004C445E"/>
    <w:rsid w:val="004C455E"/>
    <w:rsid w:val="004C4C2D"/>
    <w:rsid w:val="004C5680"/>
    <w:rsid w:val="004C60E3"/>
    <w:rsid w:val="004C6137"/>
    <w:rsid w:val="004D0446"/>
    <w:rsid w:val="004D04D5"/>
    <w:rsid w:val="004D097D"/>
    <w:rsid w:val="004D1227"/>
    <w:rsid w:val="004D12A0"/>
    <w:rsid w:val="004D1A93"/>
    <w:rsid w:val="004D1BD5"/>
    <w:rsid w:val="004D1C6B"/>
    <w:rsid w:val="004D1EC7"/>
    <w:rsid w:val="004D36C0"/>
    <w:rsid w:val="004D3B4C"/>
    <w:rsid w:val="004D4EC5"/>
    <w:rsid w:val="004D52A1"/>
    <w:rsid w:val="004D555D"/>
    <w:rsid w:val="004D575C"/>
    <w:rsid w:val="004D6316"/>
    <w:rsid w:val="004E1AE1"/>
    <w:rsid w:val="004E3540"/>
    <w:rsid w:val="004E4169"/>
    <w:rsid w:val="004E43AB"/>
    <w:rsid w:val="004E6449"/>
    <w:rsid w:val="004F03D9"/>
    <w:rsid w:val="004F14D2"/>
    <w:rsid w:val="004F1DE9"/>
    <w:rsid w:val="004F2B43"/>
    <w:rsid w:val="004F3A7A"/>
    <w:rsid w:val="004F7754"/>
    <w:rsid w:val="004F78CD"/>
    <w:rsid w:val="0050023E"/>
    <w:rsid w:val="00501895"/>
    <w:rsid w:val="005025A4"/>
    <w:rsid w:val="00503C39"/>
    <w:rsid w:val="005047EA"/>
    <w:rsid w:val="0050520C"/>
    <w:rsid w:val="005054AB"/>
    <w:rsid w:val="00505794"/>
    <w:rsid w:val="00506747"/>
    <w:rsid w:val="0051041D"/>
    <w:rsid w:val="00512134"/>
    <w:rsid w:val="005141D7"/>
    <w:rsid w:val="005146A6"/>
    <w:rsid w:val="005146F1"/>
    <w:rsid w:val="00514E8B"/>
    <w:rsid w:val="005155E0"/>
    <w:rsid w:val="0051576C"/>
    <w:rsid w:val="00515AB2"/>
    <w:rsid w:val="005167DD"/>
    <w:rsid w:val="0052024C"/>
    <w:rsid w:val="00521516"/>
    <w:rsid w:val="00522A7F"/>
    <w:rsid w:val="00526A85"/>
    <w:rsid w:val="00527CC9"/>
    <w:rsid w:val="005306EA"/>
    <w:rsid w:val="005312DD"/>
    <w:rsid w:val="00532027"/>
    <w:rsid w:val="00534004"/>
    <w:rsid w:val="005342B1"/>
    <w:rsid w:val="00537AA7"/>
    <w:rsid w:val="005403EA"/>
    <w:rsid w:val="0054050F"/>
    <w:rsid w:val="00540C5B"/>
    <w:rsid w:val="00543D07"/>
    <w:rsid w:val="00543E44"/>
    <w:rsid w:val="00544F1F"/>
    <w:rsid w:val="00545176"/>
    <w:rsid w:val="00551399"/>
    <w:rsid w:val="005530F3"/>
    <w:rsid w:val="005532DA"/>
    <w:rsid w:val="005534A4"/>
    <w:rsid w:val="00553A84"/>
    <w:rsid w:val="00555697"/>
    <w:rsid w:val="00556C3A"/>
    <w:rsid w:val="005571D2"/>
    <w:rsid w:val="0055756A"/>
    <w:rsid w:val="00557865"/>
    <w:rsid w:val="00557CE6"/>
    <w:rsid w:val="00561098"/>
    <w:rsid w:val="005633C0"/>
    <w:rsid w:val="0056514B"/>
    <w:rsid w:val="005660A0"/>
    <w:rsid w:val="005665C3"/>
    <w:rsid w:val="00570121"/>
    <w:rsid w:val="005705CE"/>
    <w:rsid w:val="00573643"/>
    <w:rsid w:val="0057416E"/>
    <w:rsid w:val="00574511"/>
    <w:rsid w:val="00574D17"/>
    <w:rsid w:val="005757D1"/>
    <w:rsid w:val="00580576"/>
    <w:rsid w:val="00580B8F"/>
    <w:rsid w:val="00581ABA"/>
    <w:rsid w:val="00582F48"/>
    <w:rsid w:val="005860FF"/>
    <w:rsid w:val="00586D0A"/>
    <w:rsid w:val="00587FD8"/>
    <w:rsid w:val="005901FC"/>
    <w:rsid w:val="00592148"/>
    <w:rsid w:val="00592B9E"/>
    <w:rsid w:val="005945D4"/>
    <w:rsid w:val="005955D4"/>
    <w:rsid w:val="00595708"/>
    <w:rsid w:val="005957C8"/>
    <w:rsid w:val="005961EE"/>
    <w:rsid w:val="00596CA6"/>
    <w:rsid w:val="00597189"/>
    <w:rsid w:val="005A1831"/>
    <w:rsid w:val="005A1968"/>
    <w:rsid w:val="005A38D9"/>
    <w:rsid w:val="005A3D50"/>
    <w:rsid w:val="005A4223"/>
    <w:rsid w:val="005A429F"/>
    <w:rsid w:val="005A5139"/>
    <w:rsid w:val="005A59F6"/>
    <w:rsid w:val="005A5A4A"/>
    <w:rsid w:val="005A6D18"/>
    <w:rsid w:val="005B02CE"/>
    <w:rsid w:val="005B0435"/>
    <w:rsid w:val="005B0C1B"/>
    <w:rsid w:val="005B35F8"/>
    <w:rsid w:val="005B467E"/>
    <w:rsid w:val="005B655E"/>
    <w:rsid w:val="005B7E0F"/>
    <w:rsid w:val="005C0501"/>
    <w:rsid w:val="005C0B6D"/>
    <w:rsid w:val="005C2F7D"/>
    <w:rsid w:val="005C48F3"/>
    <w:rsid w:val="005C4FBA"/>
    <w:rsid w:val="005C6E07"/>
    <w:rsid w:val="005D0C84"/>
    <w:rsid w:val="005D1C1F"/>
    <w:rsid w:val="005D201D"/>
    <w:rsid w:val="005D3295"/>
    <w:rsid w:val="005D3EAF"/>
    <w:rsid w:val="005D55E1"/>
    <w:rsid w:val="005D706A"/>
    <w:rsid w:val="005D7974"/>
    <w:rsid w:val="005D7BBC"/>
    <w:rsid w:val="005E07A4"/>
    <w:rsid w:val="005E19A8"/>
    <w:rsid w:val="005E2373"/>
    <w:rsid w:val="005E2C27"/>
    <w:rsid w:val="005E43D6"/>
    <w:rsid w:val="005E4F7E"/>
    <w:rsid w:val="005E63BF"/>
    <w:rsid w:val="005F0D82"/>
    <w:rsid w:val="005F19BF"/>
    <w:rsid w:val="005F3587"/>
    <w:rsid w:val="005F6B9A"/>
    <w:rsid w:val="005F7E91"/>
    <w:rsid w:val="006005DB"/>
    <w:rsid w:val="006022F9"/>
    <w:rsid w:val="00602D8D"/>
    <w:rsid w:val="006036F2"/>
    <w:rsid w:val="0060481D"/>
    <w:rsid w:val="00604D5E"/>
    <w:rsid w:val="00605894"/>
    <w:rsid w:val="00605C6A"/>
    <w:rsid w:val="006103C4"/>
    <w:rsid w:val="0061057B"/>
    <w:rsid w:val="00611858"/>
    <w:rsid w:val="0061198E"/>
    <w:rsid w:val="00611AE1"/>
    <w:rsid w:val="00613630"/>
    <w:rsid w:val="006139DC"/>
    <w:rsid w:val="0061423E"/>
    <w:rsid w:val="00614E90"/>
    <w:rsid w:val="006160BF"/>
    <w:rsid w:val="006161E4"/>
    <w:rsid w:val="00617B05"/>
    <w:rsid w:val="006223EB"/>
    <w:rsid w:val="00622B32"/>
    <w:rsid w:val="006239DC"/>
    <w:rsid w:val="0062407F"/>
    <w:rsid w:val="00625877"/>
    <w:rsid w:val="0062706D"/>
    <w:rsid w:val="00627710"/>
    <w:rsid w:val="00627A6C"/>
    <w:rsid w:val="006311D3"/>
    <w:rsid w:val="00632358"/>
    <w:rsid w:val="00632EA5"/>
    <w:rsid w:val="0063323E"/>
    <w:rsid w:val="0063509A"/>
    <w:rsid w:val="006352ED"/>
    <w:rsid w:val="00635F23"/>
    <w:rsid w:val="00641810"/>
    <w:rsid w:val="0064188C"/>
    <w:rsid w:val="00641ED3"/>
    <w:rsid w:val="00641FC1"/>
    <w:rsid w:val="00643B67"/>
    <w:rsid w:val="00645E07"/>
    <w:rsid w:val="00645FC0"/>
    <w:rsid w:val="006468FE"/>
    <w:rsid w:val="00646C2A"/>
    <w:rsid w:val="00650334"/>
    <w:rsid w:val="00650DCF"/>
    <w:rsid w:val="006518CC"/>
    <w:rsid w:val="00652967"/>
    <w:rsid w:val="006576FC"/>
    <w:rsid w:val="00657884"/>
    <w:rsid w:val="00660A03"/>
    <w:rsid w:val="00661AD8"/>
    <w:rsid w:val="00664B20"/>
    <w:rsid w:val="006662CF"/>
    <w:rsid w:val="00667520"/>
    <w:rsid w:val="00667A22"/>
    <w:rsid w:val="006716DD"/>
    <w:rsid w:val="00672CB4"/>
    <w:rsid w:val="0067376E"/>
    <w:rsid w:val="006737BA"/>
    <w:rsid w:val="0067415A"/>
    <w:rsid w:val="0067466A"/>
    <w:rsid w:val="00674DA0"/>
    <w:rsid w:val="0067523B"/>
    <w:rsid w:val="006771D0"/>
    <w:rsid w:val="00677FDA"/>
    <w:rsid w:val="0068021F"/>
    <w:rsid w:val="00680D8C"/>
    <w:rsid w:val="00680E41"/>
    <w:rsid w:val="00682877"/>
    <w:rsid w:val="00682AD2"/>
    <w:rsid w:val="00682BEA"/>
    <w:rsid w:val="00683123"/>
    <w:rsid w:val="0068374C"/>
    <w:rsid w:val="00686A4B"/>
    <w:rsid w:val="0069055A"/>
    <w:rsid w:val="00690A35"/>
    <w:rsid w:val="0069154C"/>
    <w:rsid w:val="00693850"/>
    <w:rsid w:val="00694395"/>
    <w:rsid w:val="00694547"/>
    <w:rsid w:val="006966B0"/>
    <w:rsid w:val="00696F35"/>
    <w:rsid w:val="006A0848"/>
    <w:rsid w:val="006A2524"/>
    <w:rsid w:val="006B11CD"/>
    <w:rsid w:val="006B4874"/>
    <w:rsid w:val="006B7424"/>
    <w:rsid w:val="006C03EA"/>
    <w:rsid w:val="006C17D4"/>
    <w:rsid w:val="006C1EE5"/>
    <w:rsid w:val="006C422C"/>
    <w:rsid w:val="006C5FD6"/>
    <w:rsid w:val="006C6446"/>
    <w:rsid w:val="006C7670"/>
    <w:rsid w:val="006C7C49"/>
    <w:rsid w:val="006D09B2"/>
    <w:rsid w:val="006D1C1E"/>
    <w:rsid w:val="006D4A77"/>
    <w:rsid w:val="006D507B"/>
    <w:rsid w:val="006D6D4D"/>
    <w:rsid w:val="006D7526"/>
    <w:rsid w:val="006E0D0B"/>
    <w:rsid w:val="006E13DD"/>
    <w:rsid w:val="006E2B1D"/>
    <w:rsid w:val="006E792A"/>
    <w:rsid w:val="006F0AB3"/>
    <w:rsid w:val="006F27D0"/>
    <w:rsid w:val="006F2CBD"/>
    <w:rsid w:val="006F2F22"/>
    <w:rsid w:val="006F328F"/>
    <w:rsid w:val="006F42C7"/>
    <w:rsid w:val="006F4CBE"/>
    <w:rsid w:val="006F5450"/>
    <w:rsid w:val="006F6407"/>
    <w:rsid w:val="006F6CFE"/>
    <w:rsid w:val="006F7E23"/>
    <w:rsid w:val="007015B8"/>
    <w:rsid w:val="00704D74"/>
    <w:rsid w:val="0071055C"/>
    <w:rsid w:val="00712613"/>
    <w:rsid w:val="00713868"/>
    <w:rsid w:val="00713DFF"/>
    <w:rsid w:val="0071482E"/>
    <w:rsid w:val="007153BC"/>
    <w:rsid w:val="00716059"/>
    <w:rsid w:val="00716273"/>
    <w:rsid w:val="00716526"/>
    <w:rsid w:val="00716B47"/>
    <w:rsid w:val="007171D3"/>
    <w:rsid w:val="00722014"/>
    <w:rsid w:val="0072319A"/>
    <w:rsid w:val="007240B9"/>
    <w:rsid w:val="007243BB"/>
    <w:rsid w:val="00724723"/>
    <w:rsid w:val="0072602F"/>
    <w:rsid w:val="00726FAF"/>
    <w:rsid w:val="0073105D"/>
    <w:rsid w:val="00731581"/>
    <w:rsid w:val="00733DA9"/>
    <w:rsid w:val="007378FD"/>
    <w:rsid w:val="00741B12"/>
    <w:rsid w:val="00742D66"/>
    <w:rsid w:val="007446D9"/>
    <w:rsid w:val="00751567"/>
    <w:rsid w:val="00751810"/>
    <w:rsid w:val="007521F1"/>
    <w:rsid w:val="0075256D"/>
    <w:rsid w:val="0075530E"/>
    <w:rsid w:val="007557CF"/>
    <w:rsid w:val="007563D6"/>
    <w:rsid w:val="00760450"/>
    <w:rsid w:val="00760A4D"/>
    <w:rsid w:val="0076120A"/>
    <w:rsid w:val="0076244D"/>
    <w:rsid w:val="007641A4"/>
    <w:rsid w:val="00765C2E"/>
    <w:rsid w:val="00766947"/>
    <w:rsid w:val="00770014"/>
    <w:rsid w:val="00770082"/>
    <w:rsid w:val="00770332"/>
    <w:rsid w:val="007706C5"/>
    <w:rsid w:val="00771388"/>
    <w:rsid w:val="00771AC9"/>
    <w:rsid w:val="00771D7C"/>
    <w:rsid w:val="00772020"/>
    <w:rsid w:val="007729B0"/>
    <w:rsid w:val="007737D3"/>
    <w:rsid w:val="007739E6"/>
    <w:rsid w:val="00773CA9"/>
    <w:rsid w:val="00776559"/>
    <w:rsid w:val="0077706B"/>
    <w:rsid w:val="0077750F"/>
    <w:rsid w:val="007778C0"/>
    <w:rsid w:val="0078084F"/>
    <w:rsid w:val="00780A74"/>
    <w:rsid w:val="00780EC0"/>
    <w:rsid w:val="007823AE"/>
    <w:rsid w:val="007844BA"/>
    <w:rsid w:val="00786F93"/>
    <w:rsid w:val="00787435"/>
    <w:rsid w:val="00791A53"/>
    <w:rsid w:val="00792021"/>
    <w:rsid w:val="0079345D"/>
    <w:rsid w:val="00793529"/>
    <w:rsid w:val="00795533"/>
    <w:rsid w:val="00797107"/>
    <w:rsid w:val="00797F31"/>
    <w:rsid w:val="007A1141"/>
    <w:rsid w:val="007A48F7"/>
    <w:rsid w:val="007A4E01"/>
    <w:rsid w:val="007A7855"/>
    <w:rsid w:val="007B202E"/>
    <w:rsid w:val="007B32E5"/>
    <w:rsid w:val="007B66AE"/>
    <w:rsid w:val="007B73CE"/>
    <w:rsid w:val="007B7DCC"/>
    <w:rsid w:val="007C0139"/>
    <w:rsid w:val="007C6972"/>
    <w:rsid w:val="007D0AA1"/>
    <w:rsid w:val="007D1D8D"/>
    <w:rsid w:val="007D2B22"/>
    <w:rsid w:val="007D2BDA"/>
    <w:rsid w:val="007D3763"/>
    <w:rsid w:val="007D6607"/>
    <w:rsid w:val="007D718A"/>
    <w:rsid w:val="007E048D"/>
    <w:rsid w:val="007E0703"/>
    <w:rsid w:val="007E3972"/>
    <w:rsid w:val="007E39C1"/>
    <w:rsid w:val="007E57CF"/>
    <w:rsid w:val="007E7814"/>
    <w:rsid w:val="007E7CC7"/>
    <w:rsid w:val="007F10EE"/>
    <w:rsid w:val="007F13D8"/>
    <w:rsid w:val="007F2B0A"/>
    <w:rsid w:val="007F339C"/>
    <w:rsid w:val="007F53FD"/>
    <w:rsid w:val="0080297E"/>
    <w:rsid w:val="00803582"/>
    <w:rsid w:val="00803D98"/>
    <w:rsid w:val="00804E9F"/>
    <w:rsid w:val="00806DEA"/>
    <w:rsid w:val="0080705A"/>
    <w:rsid w:val="008113F7"/>
    <w:rsid w:val="008119FF"/>
    <w:rsid w:val="00812FFA"/>
    <w:rsid w:val="0081302A"/>
    <w:rsid w:val="00817276"/>
    <w:rsid w:val="0081738D"/>
    <w:rsid w:val="00822E99"/>
    <w:rsid w:val="00825FEB"/>
    <w:rsid w:val="00826295"/>
    <w:rsid w:val="00827D7D"/>
    <w:rsid w:val="008311F1"/>
    <w:rsid w:val="008316DB"/>
    <w:rsid w:val="0083264A"/>
    <w:rsid w:val="008326B7"/>
    <w:rsid w:val="008328DE"/>
    <w:rsid w:val="008335CA"/>
    <w:rsid w:val="00834CD2"/>
    <w:rsid w:val="00835A8D"/>
    <w:rsid w:val="00835D3D"/>
    <w:rsid w:val="00836131"/>
    <w:rsid w:val="00836404"/>
    <w:rsid w:val="0083669F"/>
    <w:rsid w:val="008436C7"/>
    <w:rsid w:val="008445B8"/>
    <w:rsid w:val="00845E0F"/>
    <w:rsid w:val="00851BB4"/>
    <w:rsid w:val="00853142"/>
    <w:rsid w:val="0085357B"/>
    <w:rsid w:val="00855BEB"/>
    <w:rsid w:val="00860264"/>
    <w:rsid w:val="00862C62"/>
    <w:rsid w:val="00862D31"/>
    <w:rsid w:val="008651EC"/>
    <w:rsid w:val="008656A6"/>
    <w:rsid w:val="00867892"/>
    <w:rsid w:val="00867E9D"/>
    <w:rsid w:val="00870CDE"/>
    <w:rsid w:val="00874A75"/>
    <w:rsid w:val="008757C8"/>
    <w:rsid w:val="0087619A"/>
    <w:rsid w:val="00877E52"/>
    <w:rsid w:val="0088156A"/>
    <w:rsid w:val="00882544"/>
    <w:rsid w:val="00885141"/>
    <w:rsid w:val="0088555D"/>
    <w:rsid w:val="008855D4"/>
    <w:rsid w:val="00885D97"/>
    <w:rsid w:val="00886E18"/>
    <w:rsid w:val="00886EFC"/>
    <w:rsid w:val="00887999"/>
    <w:rsid w:val="00887C1E"/>
    <w:rsid w:val="00887E40"/>
    <w:rsid w:val="008908B9"/>
    <w:rsid w:val="00890939"/>
    <w:rsid w:val="00890AC7"/>
    <w:rsid w:val="00891638"/>
    <w:rsid w:val="0089267A"/>
    <w:rsid w:val="008929EA"/>
    <w:rsid w:val="00892CAC"/>
    <w:rsid w:val="008940DA"/>
    <w:rsid w:val="008945CA"/>
    <w:rsid w:val="00894D1C"/>
    <w:rsid w:val="0089523F"/>
    <w:rsid w:val="008953B3"/>
    <w:rsid w:val="008A087F"/>
    <w:rsid w:val="008A1752"/>
    <w:rsid w:val="008A26C3"/>
    <w:rsid w:val="008A4831"/>
    <w:rsid w:val="008A532C"/>
    <w:rsid w:val="008A6A79"/>
    <w:rsid w:val="008B0F66"/>
    <w:rsid w:val="008B18C2"/>
    <w:rsid w:val="008B2A16"/>
    <w:rsid w:val="008B47CA"/>
    <w:rsid w:val="008B534F"/>
    <w:rsid w:val="008B581E"/>
    <w:rsid w:val="008B6C37"/>
    <w:rsid w:val="008B6C47"/>
    <w:rsid w:val="008B7D01"/>
    <w:rsid w:val="008C098C"/>
    <w:rsid w:val="008C2A29"/>
    <w:rsid w:val="008C5370"/>
    <w:rsid w:val="008C61B9"/>
    <w:rsid w:val="008C6841"/>
    <w:rsid w:val="008C789F"/>
    <w:rsid w:val="008C7F39"/>
    <w:rsid w:val="008D01DD"/>
    <w:rsid w:val="008D22DF"/>
    <w:rsid w:val="008D2371"/>
    <w:rsid w:val="008D2D38"/>
    <w:rsid w:val="008D3464"/>
    <w:rsid w:val="008D4F59"/>
    <w:rsid w:val="008D6EBB"/>
    <w:rsid w:val="008D7E34"/>
    <w:rsid w:val="008E1825"/>
    <w:rsid w:val="008E1FBA"/>
    <w:rsid w:val="008E20E9"/>
    <w:rsid w:val="008E2EAC"/>
    <w:rsid w:val="008E412D"/>
    <w:rsid w:val="008E47F1"/>
    <w:rsid w:val="008E5193"/>
    <w:rsid w:val="008E6E0E"/>
    <w:rsid w:val="008E7E33"/>
    <w:rsid w:val="008F0A77"/>
    <w:rsid w:val="008F1B2C"/>
    <w:rsid w:val="008F2D2B"/>
    <w:rsid w:val="008F444F"/>
    <w:rsid w:val="008F4D51"/>
    <w:rsid w:val="008F52E6"/>
    <w:rsid w:val="008F5538"/>
    <w:rsid w:val="008F5C41"/>
    <w:rsid w:val="008F6CEB"/>
    <w:rsid w:val="009015C4"/>
    <w:rsid w:val="009017ED"/>
    <w:rsid w:val="009019E5"/>
    <w:rsid w:val="00902CF6"/>
    <w:rsid w:val="00903D93"/>
    <w:rsid w:val="009059D8"/>
    <w:rsid w:val="0090753E"/>
    <w:rsid w:val="00910908"/>
    <w:rsid w:val="00912C67"/>
    <w:rsid w:val="00912D78"/>
    <w:rsid w:val="009143CD"/>
    <w:rsid w:val="0091502A"/>
    <w:rsid w:val="00915363"/>
    <w:rsid w:val="00915DD1"/>
    <w:rsid w:val="00920874"/>
    <w:rsid w:val="00920AEB"/>
    <w:rsid w:val="0092286B"/>
    <w:rsid w:val="009234BB"/>
    <w:rsid w:val="009239E6"/>
    <w:rsid w:val="00923B6B"/>
    <w:rsid w:val="009254AE"/>
    <w:rsid w:val="009301B1"/>
    <w:rsid w:val="00931D9D"/>
    <w:rsid w:val="00931E73"/>
    <w:rsid w:val="009346C9"/>
    <w:rsid w:val="00934FC6"/>
    <w:rsid w:val="009350E6"/>
    <w:rsid w:val="00936177"/>
    <w:rsid w:val="009362B8"/>
    <w:rsid w:val="0094280C"/>
    <w:rsid w:val="009458A4"/>
    <w:rsid w:val="0094655E"/>
    <w:rsid w:val="00946619"/>
    <w:rsid w:val="00946EB3"/>
    <w:rsid w:val="009474CF"/>
    <w:rsid w:val="00947D75"/>
    <w:rsid w:val="00950650"/>
    <w:rsid w:val="00953984"/>
    <w:rsid w:val="0095635C"/>
    <w:rsid w:val="0095647C"/>
    <w:rsid w:val="009573F0"/>
    <w:rsid w:val="00957FA1"/>
    <w:rsid w:val="00960211"/>
    <w:rsid w:val="00960364"/>
    <w:rsid w:val="00963208"/>
    <w:rsid w:val="00963A9A"/>
    <w:rsid w:val="00967076"/>
    <w:rsid w:val="00971AE0"/>
    <w:rsid w:val="00971DA9"/>
    <w:rsid w:val="00972C13"/>
    <w:rsid w:val="00973AE5"/>
    <w:rsid w:val="00973EC9"/>
    <w:rsid w:val="00973FFB"/>
    <w:rsid w:val="009749A2"/>
    <w:rsid w:val="009761C4"/>
    <w:rsid w:val="0097702A"/>
    <w:rsid w:val="009811D8"/>
    <w:rsid w:val="00984A36"/>
    <w:rsid w:val="00984C8B"/>
    <w:rsid w:val="00987D22"/>
    <w:rsid w:val="00992907"/>
    <w:rsid w:val="00993679"/>
    <w:rsid w:val="00994E34"/>
    <w:rsid w:val="0099615D"/>
    <w:rsid w:val="00996486"/>
    <w:rsid w:val="00996DBD"/>
    <w:rsid w:val="009A0709"/>
    <w:rsid w:val="009A0F98"/>
    <w:rsid w:val="009A2646"/>
    <w:rsid w:val="009A2D31"/>
    <w:rsid w:val="009A3759"/>
    <w:rsid w:val="009A46F1"/>
    <w:rsid w:val="009A6D91"/>
    <w:rsid w:val="009A7681"/>
    <w:rsid w:val="009A7E28"/>
    <w:rsid w:val="009B25BE"/>
    <w:rsid w:val="009B4CCE"/>
    <w:rsid w:val="009B5242"/>
    <w:rsid w:val="009B60B1"/>
    <w:rsid w:val="009B6B5B"/>
    <w:rsid w:val="009B7A33"/>
    <w:rsid w:val="009C558A"/>
    <w:rsid w:val="009C5A60"/>
    <w:rsid w:val="009D1FF0"/>
    <w:rsid w:val="009D3314"/>
    <w:rsid w:val="009D3456"/>
    <w:rsid w:val="009D35F4"/>
    <w:rsid w:val="009D53BA"/>
    <w:rsid w:val="009D64AE"/>
    <w:rsid w:val="009D6DB6"/>
    <w:rsid w:val="009E0835"/>
    <w:rsid w:val="009E2406"/>
    <w:rsid w:val="009E2B4D"/>
    <w:rsid w:val="009E2EEB"/>
    <w:rsid w:val="009E32D4"/>
    <w:rsid w:val="009E33A7"/>
    <w:rsid w:val="009E357C"/>
    <w:rsid w:val="009E4D7D"/>
    <w:rsid w:val="009F06FA"/>
    <w:rsid w:val="009F09F1"/>
    <w:rsid w:val="009F11D2"/>
    <w:rsid w:val="009F1C51"/>
    <w:rsid w:val="009F2B58"/>
    <w:rsid w:val="009F3193"/>
    <w:rsid w:val="009F3843"/>
    <w:rsid w:val="009F440B"/>
    <w:rsid w:val="009F6C6F"/>
    <w:rsid w:val="00A04357"/>
    <w:rsid w:val="00A04F7C"/>
    <w:rsid w:val="00A113FF"/>
    <w:rsid w:val="00A11C08"/>
    <w:rsid w:val="00A1354F"/>
    <w:rsid w:val="00A15D24"/>
    <w:rsid w:val="00A15EE9"/>
    <w:rsid w:val="00A168EF"/>
    <w:rsid w:val="00A1751B"/>
    <w:rsid w:val="00A20A5D"/>
    <w:rsid w:val="00A20AEC"/>
    <w:rsid w:val="00A20FE6"/>
    <w:rsid w:val="00A21AFF"/>
    <w:rsid w:val="00A22671"/>
    <w:rsid w:val="00A229B5"/>
    <w:rsid w:val="00A23BA0"/>
    <w:rsid w:val="00A24192"/>
    <w:rsid w:val="00A241BF"/>
    <w:rsid w:val="00A251CE"/>
    <w:rsid w:val="00A256B4"/>
    <w:rsid w:val="00A25D62"/>
    <w:rsid w:val="00A3263E"/>
    <w:rsid w:val="00A328BA"/>
    <w:rsid w:val="00A32A5B"/>
    <w:rsid w:val="00A32C95"/>
    <w:rsid w:val="00A35F0F"/>
    <w:rsid w:val="00A364AF"/>
    <w:rsid w:val="00A36F32"/>
    <w:rsid w:val="00A4036C"/>
    <w:rsid w:val="00A40615"/>
    <w:rsid w:val="00A40F97"/>
    <w:rsid w:val="00A41524"/>
    <w:rsid w:val="00A41CCF"/>
    <w:rsid w:val="00A42994"/>
    <w:rsid w:val="00A43931"/>
    <w:rsid w:val="00A44EEB"/>
    <w:rsid w:val="00A46029"/>
    <w:rsid w:val="00A46F9C"/>
    <w:rsid w:val="00A50A19"/>
    <w:rsid w:val="00A51D35"/>
    <w:rsid w:val="00A54603"/>
    <w:rsid w:val="00A54BE8"/>
    <w:rsid w:val="00A5502C"/>
    <w:rsid w:val="00A5590F"/>
    <w:rsid w:val="00A57434"/>
    <w:rsid w:val="00A63123"/>
    <w:rsid w:val="00A66C59"/>
    <w:rsid w:val="00A70462"/>
    <w:rsid w:val="00A707A2"/>
    <w:rsid w:val="00A711C9"/>
    <w:rsid w:val="00A71A5D"/>
    <w:rsid w:val="00A72C10"/>
    <w:rsid w:val="00A730DC"/>
    <w:rsid w:val="00A75471"/>
    <w:rsid w:val="00A7597D"/>
    <w:rsid w:val="00A772DC"/>
    <w:rsid w:val="00A7739D"/>
    <w:rsid w:val="00A8006D"/>
    <w:rsid w:val="00A81FFD"/>
    <w:rsid w:val="00A82C3D"/>
    <w:rsid w:val="00A83915"/>
    <w:rsid w:val="00A83ECF"/>
    <w:rsid w:val="00A9159C"/>
    <w:rsid w:val="00A9257C"/>
    <w:rsid w:val="00A92714"/>
    <w:rsid w:val="00A93A77"/>
    <w:rsid w:val="00A95D1A"/>
    <w:rsid w:val="00AA27FA"/>
    <w:rsid w:val="00AA6DF5"/>
    <w:rsid w:val="00AB10E4"/>
    <w:rsid w:val="00AB2113"/>
    <w:rsid w:val="00AB2CDF"/>
    <w:rsid w:val="00AB3F1C"/>
    <w:rsid w:val="00AB43A5"/>
    <w:rsid w:val="00AB515A"/>
    <w:rsid w:val="00AB5496"/>
    <w:rsid w:val="00AB651C"/>
    <w:rsid w:val="00AB6EAD"/>
    <w:rsid w:val="00AC0BD2"/>
    <w:rsid w:val="00AC19A2"/>
    <w:rsid w:val="00AC392A"/>
    <w:rsid w:val="00AC45AA"/>
    <w:rsid w:val="00AC5D7C"/>
    <w:rsid w:val="00AC5DEA"/>
    <w:rsid w:val="00AC63E9"/>
    <w:rsid w:val="00AD0798"/>
    <w:rsid w:val="00AD1364"/>
    <w:rsid w:val="00AD1799"/>
    <w:rsid w:val="00AD2EFD"/>
    <w:rsid w:val="00AD3E5A"/>
    <w:rsid w:val="00AD4EBB"/>
    <w:rsid w:val="00AD78D7"/>
    <w:rsid w:val="00AE4004"/>
    <w:rsid w:val="00AE4163"/>
    <w:rsid w:val="00AE47C2"/>
    <w:rsid w:val="00AE608F"/>
    <w:rsid w:val="00AE6425"/>
    <w:rsid w:val="00AE662A"/>
    <w:rsid w:val="00AE735A"/>
    <w:rsid w:val="00AF0D6C"/>
    <w:rsid w:val="00AF160F"/>
    <w:rsid w:val="00AF2C7E"/>
    <w:rsid w:val="00AF4DAC"/>
    <w:rsid w:val="00AF5451"/>
    <w:rsid w:val="00AF5817"/>
    <w:rsid w:val="00AF74B9"/>
    <w:rsid w:val="00AF7714"/>
    <w:rsid w:val="00B000B3"/>
    <w:rsid w:val="00B012CB"/>
    <w:rsid w:val="00B03B5E"/>
    <w:rsid w:val="00B03F35"/>
    <w:rsid w:val="00B050B4"/>
    <w:rsid w:val="00B12B73"/>
    <w:rsid w:val="00B134A5"/>
    <w:rsid w:val="00B136B9"/>
    <w:rsid w:val="00B1436B"/>
    <w:rsid w:val="00B1500E"/>
    <w:rsid w:val="00B158A6"/>
    <w:rsid w:val="00B16899"/>
    <w:rsid w:val="00B24AAE"/>
    <w:rsid w:val="00B2604F"/>
    <w:rsid w:val="00B26BAF"/>
    <w:rsid w:val="00B270C6"/>
    <w:rsid w:val="00B270EC"/>
    <w:rsid w:val="00B2759B"/>
    <w:rsid w:val="00B2765F"/>
    <w:rsid w:val="00B27D05"/>
    <w:rsid w:val="00B30706"/>
    <w:rsid w:val="00B3094F"/>
    <w:rsid w:val="00B30B7C"/>
    <w:rsid w:val="00B30BF8"/>
    <w:rsid w:val="00B323CF"/>
    <w:rsid w:val="00B33FC3"/>
    <w:rsid w:val="00B35FDF"/>
    <w:rsid w:val="00B36657"/>
    <w:rsid w:val="00B36903"/>
    <w:rsid w:val="00B40145"/>
    <w:rsid w:val="00B41CB8"/>
    <w:rsid w:val="00B41CC3"/>
    <w:rsid w:val="00B427FE"/>
    <w:rsid w:val="00B43129"/>
    <w:rsid w:val="00B45941"/>
    <w:rsid w:val="00B50298"/>
    <w:rsid w:val="00B53F75"/>
    <w:rsid w:val="00B54627"/>
    <w:rsid w:val="00B550F5"/>
    <w:rsid w:val="00B555DD"/>
    <w:rsid w:val="00B5623F"/>
    <w:rsid w:val="00B56857"/>
    <w:rsid w:val="00B56E94"/>
    <w:rsid w:val="00B6063F"/>
    <w:rsid w:val="00B61907"/>
    <w:rsid w:val="00B626D7"/>
    <w:rsid w:val="00B62A81"/>
    <w:rsid w:val="00B630C3"/>
    <w:rsid w:val="00B65346"/>
    <w:rsid w:val="00B6737C"/>
    <w:rsid w:val="00B67493"/>
    <w:rsid w:val="00B67BC9"/>
    <w:rsid w:val="00B70EF4"/>
    <w:rsid w:val="00B73425"/>
    <w:rsid w:val="00B734F0"/>
    <w:rsid w:val="00B7541B"/>
    <w:rsid w:val="00B77868"/>
    <w:rsid w:val="00B77C49"/>
    <w:rsid w:val="00B81D03"/>
    <w:rsid w:val="00B827FD"/>
    <w:rsid w:val="00B84535"/>
    <w:rsid w:val="00B8510F"/>
    <w:rsid w:val="00B856AF"/>
    <w:rsid w:val="00B865F7"/>
    <w:rsid w:val="00B87841"/>
    <w:rsid w:val="00B87C11"/>
    <w:rsid w:val="00B91DBC"/>
    <w:rsid w:val="00B93838"/>
    <w:rsid w:val="00B943D4"/>
    <w:rsid w:val="00B9540A"/>
    <w:rsid w:val="00B95BDF"/>
    <w:rsid w:val="00B95D70"/>
    <w:rsid w:val="00B9687E"/>
    <w:rsid w:val="00B97674"/>
    <w:rsid w:val="00B97AA3"/>
    <w:rsid w:val="00BA2195"/>
    <w:rsid w:val="00BA453F"/>
    <w:rsid w:val="00BA4959"/>
    <w:rsid w:val="00BA5231"/>
    <w:rsid w:val="00BA7DD3"/>
    <w:rsid w:val="00BB00B7"/>
    <w:rsid w:val="00BB0901"/>
    <w:rsid w:val="00BB091B"/>
    <w:rsid w:val="00BB0952"/>
    <w:rsid w:val="00BB5269"/>
    <w:rsid w:val="00BB693F"/>
    <w:rsid w:val="00BB6CFC"/>
    <w:rsid w:val="00BC0C9D"/>
    <w:rsid w:val="00BC100F"/>
    <w:rsid w:val="00BC19BF"/>
    <w:rsid w:val="00BC2096"/>
    <w:rsid w:val="00BC264D"/>
    <w:rsid w:val="00BC2D75"/>
    <w:rsid w:val="00BC4BAD"/>
    <w:rsid w:val="00BC5EC0"/>
    <w:rsid w:val="00BC60DA"/>
    <w:rsid w:val="00BC6167"/>
    <w:rsid w:val="00BD0A55"/>
    <w:rsid w:val="00BD0BA9"/>
    <w:rsid w:val="00BD154E"/>
    <w:rsid w:val="00BD26FA"/>
    <w:rsid w:val="00BD59A1"/>
    <w:rsid w:val="00BD680F"/>
    <w:rsid w:val="00BD6EC5"/>
    <w:rsid w:val="00BD72AE"/>
    <w:rsid w:val="00BE11CD"/>
    <w:rsid w:val="00BE1F75"/>
    <w:rsid w:val="00BE2E5A"/>
    <w:rsid w:val="00BE2F53"/>
    <w:rsid w:val="00BE3B81"/>
    <w:rsid w:val="00BE3E85"/>
    <w:rsid w:val="00BE3FF6"/>
    <w:rsid w:val="00BE589F"/>
    <w:rsid w:val="00BE5B00"/>
    <w:rsid w:val="00BE6AB3"/>
    <w:rsid w:val="00BE6C74"/>
    <w:rsid w:val="00BE70B4"/>
    <w:rsid w:val="00BF0705"/>
    <w:rsid w:val="00BF0EA1"/>
    <w:rsid w:val="00BF299B"/>
    <w:rsid w:val="00BF2D1D"/>
    <w:rsid w:val="00BF34F9"/>
    <w:rsid w:val="00BF3BED"/>
    <w:rsid w:val="00BF60B8"/>
    <w:rsid w:val="00BF65C5"/>
    <w:rsid w:val="00BF6678"/>
    <w:rsid w:val="00C01000"/>
    <w:rsid w:val="00C0176B"/>
    <w:rsid w:val="00C0357A"/>
    <w:rsid w:val="00C03AF3"/>
    <w:rsid w:val="00C03E48"/>
    <w:rsid w:val="00C05403"/>
    <w:rsid w:val="00C05B60"/>
    <w:rsid w:val="00C06115"/>
    <w:rsid w:val="00C0719D"/>
    <w:rsid w:val="00C07FCC"/>
    <w:rsid w:val="00C1060F"/>
    <w:rsid w:val="00C10CDE"/>
    <w:rsid w:val="00C11BD3"/>
    <w:rsid w:val="00C12D24"/>
    <w:rsid w:val="00C1311E"/>
    <w:rsid w:val="00C13EDB"/>
    <w:rsid w:val="00C15104"/>
    <w:rsid w:val="00C1521C"/>
    <w:rsid w:val="00C153E0"/>
    <w:rsid w:val="00C154E8"/>
    <w:rsid w:val="00C15939"/>
    <w:rsid w:val="00C15E50"/>
    <w:rsid w:val="00C21196"/>
    <w:rsid w:val="00C224EB"/>
    <w:rsid w:val="00C22C0E"/>
    <w:rsid w:val="00C23312"/>
    <w:rsid w:val="00C23E5C"/>
    <w:rsid w:val="00C26726"/>
    <w:rsid w:val="00C26987"/>
    <w:rsid w:val="00C30340"/>
    <w:rsid w:val="00C30779"/>
    <w:rsid w:val="00C31B07"/>
    <w:rsid w:val="00C32064"/>
    <w:rsid w:val="00C32309"/>
    <w:rsid w:val="00C33B84"/>
    <w:rsid w:val="00C3467E"/>
    <w:rsid w:val="00C34E99"/>
    <w:rsid w:val="00C36EFA"/>
    <w:rsid w:val="00C37227"/>
    <w:rsid w:val="00C374DD"/>
    <w:rsid w:val="00C37717"/>
    <w:rsid w:val="00C37BC6"/>
    <w:rsid w:val="00C444FE"/>
    <w:rsid w:val="00C472B1"/>
    <w:rsid w:val="00C53AA6"/>
    <w:rsid w:val="00C53C1C"/>
    <w:rsid w:val="00C54907"/>
    <w:rsid w:val="00C5547F"/>
    <w:rsid w:val="00C56F66"/>
    <w:rsid w:val="00C611E4"/>
    <w:rsid w:val="00C61C99"/>
    <w:rsid w:val="00C6240A"/>
    <w:rsid w:val="00C62E8F"/>
    <w:rsid w:val="00C63B24"/>
    <w:rsid w:val="00C64F0F"/>
    <w:rsid w:val="00C656B6"/>
    <w:rsid w:val="00C67108"/>
    <w:rsid w:val="00C7004B"/>
    <w:rsid w:val="00C73797"/>
    <w:rsid w:val="00C75E55"/>
    <w:rsid w:val="00C7632E"/>
    <w:rsid w:val="00C77A9B"/>
    <w:rsid w:val="00C81799"/>
    <w:rsid w:val="00C81FA2"/>
    <w:rsid w:val="00C82730"/>
    <w:rsid w:val="00C82CFE"/>
    <w:rsid w:val="00C83805"/>
    <w:rsid w:val="00C84704"/>
    <w:rsid w:val="00C84967"/>
    <w:rsid w:val="00C84B97"/>
    <w:rsid w:val="00C87DF4"/>
    <w:rsid w:val="00C90013"/>
    <w:rsid w:val="00C9067B"/>
    <w:rsid w:val="00C9466F"/>
    <w:rsid w:val="00C9558A"/>
    <w:rsid w:val="00C9680F"/>
    <w:rsid w:val="00C96A8D"/>
    <w:rsid w:val="00C96D07"/>
    <w:rsid w:val="00C96DBB"/>
    <w:rsid w:val="00C96E0E"/>
    <w:rsid w:val="00C9736E"/>
    <w:rsid w:val="00CA00DD"/>
    <w:rsid w:val="00CA0F9E"/>
    <w:rsid w:val="00CA4FDD"/>
    <w:rsid w:val="00CA6828"/>
    <w:rsid w:val="00CA6F69"/>
    <w:rsid w:val="00CA7914"/>
    <w:rsid w:val="00CB2504"/>
    <w:rsid w:val="00CB40CE"/>
    <w:rsid w:val="00CB5CD6"/>
    <w:rsid w:val="00CB671F"/>
    <w:rsid w:val="00CB7672"/>
    <w:rsid w:val="00CC0174"/>
    <w:rsid w:val="00CC09BB"/>
    <w:rsid w:val="00CC26CE"/>
    <w:rsid w:val="00CC4E8D"/>
    <w:rsid w:val="00CC5947"/>
    <w:rsid w:val="00CC5E75"/>
    <w:rsid w:val="00CD3AD9"/>
    <w:rsid w:val="00CD4335"/>
    <w:rsid w:val="00CD43C2"/>
    <w:rsid w:val="00CD6815"/>
    <w:rsid w:val="00CD7354"/>
    <w:rsid w:val="00CE006C"/>
    <w:rsid w:val="00CE1D1F"/>
    <w:rsid w:val="00CE21CE"/>
    <w:rsid w:val="00CE6D0B"/>
    <w:rsid w:val="00CE7440"/>
    <w:rsid w:val="00CE77DD"/>
    <w:rsid w:val="00CF0464"/>
    <w:rsid w:val="00CF1989"/>
    <w:rsid w:val="00CF5797"/>
    <w:rsid w:val="00CF60D0"/>
    <w:rsid w:val="00CF6F4E"/>
    <w:rsid w:val="00CF7E3C"/>
    <w:rsid w:val="00D00F61"/>
    <w:rsid w:val="00D01A43"/>
    <w:rsid w:val="00D01DC5"/>
    <w:rsid w:val="00D03070"/>
    <w:rsid w:val="00D03FFA"/>
    <w:rsid w:val="00D043E3"/>
    <w:rsid w:val="00D0541D"/>
    <w:rsid w:val="00D058E0"/>
    <w:rsid w:val="00D06A62"/>
    <w:rsid w:val="00D06AE6"/>
    <w:rsid w:val="00D0728D"/>
    <w:rsid w:val="00D100DD"/>
    <w:rsid w:val="00D10B1D"/>
    <w:rsid w:val="00D12C50"/>
    <w:rsid w:val="00D16009"/>
    <w:rsid w:val="00D21D7D"/>
    <w:rsid w:val="00D245F1"/>
    <w:rsid w:val="00D2495B"/>
    <w:rsid w:val="00D24DFD"/>
    <w:rsid w:val="00D26A0F"/>
    <w:rsid w:val="00D31CC7"/>
    <w:rsid w:val="00D3475F"/>
    <w:rsid w:val="00D3510F"/>
    <w:rsid w:val="00D36839"/>
    <w:rsid w:val="00D40620"/>
    <w:rsid w:val="00D4091A"/>
    <w:rsid w:val="00D4095A"/>
    <w:rsid w:val="00D412DF"/>
    <w:rsid w:val="00D45B71"/>
    <w:rsid w:val="00D46FEF"/>
    <w:rsid w:val="00D47ABD"/>
    <w:rsid w:val="00D50638"/>
    <w:rsid w:val="00D5096A"/>
    <w:rsid w:val="00D520BA"/>
    <w:rsid w:val="00D52EDC"/>
    <w:rsid w:val="00D53949"/>
    <w:rsid w:val="00D5745C"/>
    <w:rsid w:val="00D57D74"/>
    <w:rsid w:val="00D60A2B"/>
    <w:rsid w:val="00D60BAE"/>
    <w:rsid w:val="00D62384"/>
    <w:rsid w:val="00D6540D"/>
    <w:rsid w:val="00D67357"/>
    <w:rsid w:val="00D6747A"/>
    <w:rsid w:val="00D71673"/>
    <w:rsid w:val="00D71835"/>
    <w:rsid w:val="00D722CC"/>
    <w:rsid w:val="00D7288C"/>
    <w:rsid w:val="00D730F6"/>
    <w:rsid w:val="00D73311"/>
    <w:rsid w:val="00D7333C"/>
    <w:rsid w:val="00D749B1"/>
    <w:rsid w:val="00D765F0"/>
    <w:rsid w:val="00D80573"/>
    <w:rsid w:val="00D80CF7"/>
    <w:rsid w:val="00D816F8"/>
    <w:rsid w:val="00D837EA"/>
    <w:rsid w:val="00D83E26"/>
    <w:rsid w:val="00D8401E"/>
    <w:rsid w:val="00D84AEB"/>
    <w:rsid w:val="00D85804"/>
    <w:rsid w:val="00D85EB7"/>
    <w:rsid w:val="00D8666B"/>
    <w:rsid w:val="00D87A41"/>
    <w:rsid w:val="00D90F0C"/>
    <w:rsid w:val="00D91BCF"/>
    <w:rsid w:val="00D92112"/>
    <w:rsid w:val="00D9409F"/>
    <w:rsid w:val="00D9481F"/>
    <w:rsid w:val="00D94DFC"/>
    <w:rsid w:val="00D95D24"/>
    <w:rsid w:val="00D97304"/>
    <w:rsid w:val="00D97D4A"/>
    <w:rsid w:val="00DA4635"/>
    <w:rsid w:val="00DA6ADC"/>
    <w:rsid w:val="00DA6FD5"/>
    <w:rsid w:val="00DA76F4"/>
    <w:rsid w:val="00DA7C60"/>
    <w:rsid w:val="00DB0EFE"/>
    <w:rsid w:val="00DB1710"/>
    <w:rsid w:val="00DB1878"/>
    <w:rsid w:val="00DB2FF9"/>
    <w:rsid w:val="00DB371B"/>
    <w:rsid w:val="00DB471F"/>
    <w:rsid w:val="00DB660E"/>
    <w:rsid w:val="00DB6DF4"/>
    <w:rsid w:val="00DB7093"/>
    <w:rsid w:val="00DC03EC"/>
    <w:rsid w:val="00DC18A0"/>
    <w:rsid w:val="00DC534D"/>
    <w:rsid w:val="00DC5A5C"/>
    <w:rsid w:val="00DC6DC7"/>
    <w:rsid w:val="00DC7511"/>
    <w:rsid w:val="00DD0ECB"/>
    <w:rsid w:val="00DD2CEE"/>
    <w:rsid w:val="00DD3A75"/>
    <w:rsid w:val="00DD4CF8"/>
    <w:rsid w:val="00DD51BC"/>
    <w:rsid w:val="00DD6C15"/>
    <w:rsid w:val="00DD76E2"/>
    <w:rsid w:val="00DD7E38"/>
    <w:rsid w:val="00DE07B7"/>
    <w:rsid w:val="00DE0BBB"/>
    <w:rsid w:val="00DE1E30"/>
    <w:rsid w:val="00DE40A4"/>
    <w:rsid w:val="00DE58A9"/>
    <w:rsid w:val="00DE6242"/>
    <w:rsid w:val="00DE7D8C"/>
    <w:rsid w:val="00DF1880"/>
    <w:rsid w:val="00DF26AC"/>
    <w:rsid w:val="00DF324A"/>
    <w:rsid w:val="00DF3AB2"/>
    <w:rsid w:val="00DF4519"/>
    <w:rsid w:val="00DF5B75"/>
    <w:rsid w:val="00DF62EC"/>
    <w:rsid w:val="00DF74AB"/>
    <w:rsid w:val="00E00E57"/>
    <w:rsid w:val="00E014E3"/>
    <w:rsid w:val="00E03724"/>
    <w:rsid w:val="00E03901"/>
    <w:rsid w:val="00E0595C"/>
    <w:rsid w:val="00E05B18"/>
    <w:rsid w:val="00E05E8E"/>
    <w:rsid w:val="00E07626"/>
    <w:rsid w:val="00E1215C"/>
    <w:rsid w:val="00E13702"/>
    <w:rsid w:val="00E13AC1"/>
    <w:rsid w:val="00E1427C"/>
    <w:rsid w:val="00E14CA5"/>
    <w:rsid w:val="00E16933"/>
    <w:rsid w:val="00E16F84"/>
    <w:rsid w:val="00E17227"/>
    <w:rsid w:val="00E17C7E"/>
    <w:rsid w:val="00E2189B"/>
    <w:rsid w:val="00E21D57"/>
    <w:rsid w:val="00E224A4"/>
    <w:rsid w:val="00E25752"/>
    <w:rsid w:val="00E26F70"/>
    <w:rsid w:val="00E2790B"/>
    <w:rsid w:val="00E336DB"/>
    <w:rsid w:val="00E336F8"/>
    <w:rsid w:val="00E33AE7"/>
    <w:rsid w:val="00E33E7C"/>
    <w:rsid w:val="00E343DB"/>
    <w:rsid w:val="00E35B9F"/>
    <w:rsid w:val="00E401C6"/>
    <w:rsid w:val="00E404B7"/>
    <w:rsid w:val="00E4095B"/>
    <w:rsid w:val="00E420C4"/>
    <w:rsid w:val="00E4241A"/>
    <w:rsid w:val="00E42A62"/>
    <w:rsid w:val="00E430C4"/>
    <w:rsid w:val="00E43F2B"/>
    <w:rsid w:val="00E441E1"/>
    <w:rsid w:val="00E47B44"/>
    <w:rsid w:val="00E506EF"/>
    <w:rsid w:val="00E517F6"/>
    <w:rsid w:val="00E53D5D"/>
    <w:rsid w:val="00E5438D"/>
    <w:rsid w:val="00E54D6C"/>
    <w:rsid w:val="00E55B2E"/>
    <w:rsid w:val="00E57A1D"/>
    <w:rsid w:val="00E6080D"/>
    <w:rsid w:val="00E62BF8"/>
    <w:rsid w:val="00E6370E"/>
    <w:rsid w:val="00E65680"/>
    <w:rsid w:val="00E668EA"/>
    <w:rsid w:val="00E6692D"/>
    <w:rsid w:val="00E71AB9"/>
    <w:rsid w:val="00E71F05"/>
    <w:rsid w:val="00E73BAE"/>
    <w:rsid w:val="00E75D59"/>
    <w:rsid w:val="00E767A8"/>
    <w:rsid w:val="00E76B87"/>
    <w:rsid w:val="00E76BF8"/>
    <w:rsid w:val="00E76C3C"/>
    <w:rsid w:val="00E774AB"/>
    <w:rsid w:val="00E80420"/>
    <w:rsid w:val="00E827BC"/>
    <w:rsid w:val="00E82D40"/>
    <w:rsid w:val="00E844B4"/>
    <w:rsid w:val="00E84EC9"/>
    <w:rsid w:val="00E84FFE"/>
    <w:rsid w:val="00E858B2"/>
    <w:rsid w:val="00E86019"/>
    <w:rsid w:val="00E86B61"/>
    <w:rsid w:val="00E86CE5"/>
    <w:rsid w:val="00E8780A"/>
    <w:rsid w:val="00E900D3"/>
    <w:rsid w:val="00E911BA"/>
    <w:rsid w:val="00E9227D"/>
    <w:rsid w:val="00E925AC"/>
    <w:rsid w:val="00E94D45"/>
    <w:rsid w:val="00E96963"/>
    <w:rsid w:val="00E9724B"/>
    <w:rsid w:val="00EA1349"/>
    <w:rsid w:val="00EA37D3"/>
    <w:rsid w:val="00EA4D24"/>
    <w:rsid w:val="00EA4DA3"/>
    <w:rsid w:val="00EA735C"/>
    <w:rsid w:val="00EB76E0"/>
    <w:rsid w:val="00EC17F8"/>
    <w:rsid w:val="00EC39B8"/>
    <w:rsid w:val="00EC3F17"/>
    <w:rsid w:val="00EC48BD"/>
    <w:rsid w:val="00EC7228"/>
    <w:rsid w:val="00ED0186"/>
    <w:rsid w:val="00ED27B1"/>
    <w:rsid w:val="00ED3CB6"/>
    <w:rsid w:val="00ED528A"/>
    <w:rsid w:val="00ED57D1"/>
    <w:rsid w:val="00ED697A"/>
    <w:rsid w:val="00EE0371"/>
    <w:rsid w:val="00EE0BE1"/>
    <w:rsid w:val="00EE0C32"/>
    <w:rsid w:val="00EE5520"/>
    <w:rsid w:val="00EE7178"/>
    <w:rsid w:val="00EF01E1"/>
    <w:rsid w:val="00EF26A8"/>
    <w:rsid w:val="00EF3623"/>
    <w:rsid w:val="00EF5A25"/>
    <w:rsid w:val="00EF5EB2"/>
    <w:rsid w:val="00EF6240"/>
    <w:rsid w:val="00EF661F"/>
    <w:rsid w:val="00EF68AD"/>
    <w:rsid w:val="00EF7F82"/>
    <w:rsid w:val="00F00B48"/>
    <w:rsid w:val="00F00EEC"/>
    <w:rsid w:val="00F01AF3"/>
    <w:rsid w:val="00F01D65"/>
    <w:rsid w:val="00F02961"/>
    <w:rsid w:val="00F02B28"/>
    <w:rsid w:val="00F03911"/>
    <w:rsid w:val="00F03B03"/>
    <w:rsid w:val="00F051B1"/>
    <w:rsid w:val="00F10640"/>
    <w:rsid w:val="00F117D4"/>
    <w:rsid w:val="00F1196C"/>
    <w:rsid w:val="00F11F77"/>
    <w:rsid w:val="00F12509"/>
    <w:rsid w:val="00F12877"/>
    <w:rsid w:val="00F1342C"/>
    <w:rsid w:val="00F13D67"/>
    <w:rsid w:val="00F143FF"/>
    <w:rsid w:val="00F14A19"/>
    <w:rsid w:val="00F14E07"/>
    <w:rsid w:val="00F15612"/>
    <w:rsid w:val="00F17CBB"/>
    <w:rsid w:val="00F21473"/>
    <w:rsid w:val="00F24F4C"/>
    <w:rsid w:val="00F25F2A"/>
    <w:rsid w:val="00F26AC3"/>
    <w:rsid w:val="00F2702D"/>
    <w:rsid w:val="00F30541"/>
    <w:rsid w:val="00F30816"/>
    <w:rsid w:val="00F31081"/>
    <w:rsid w:val="00F314EA"/>
    <w:rsid w:val="00F32A11"/>
    <w:rsid w:val="00F34EEE"/>
    <w:rsid w:val="00F34F13"/>
    <w:rsid w:val="00F350BF"/>
    <w:rsid w:val="00F36349"/>
    <w:rsid w:val="00F36C27"/>
    <w:rsid w:val="00F4025B"/>
    <w:rsid w:val="00F402FC"/>
    <w:rsid w:val="00F4056D"/>
    <w:rsid w:val="00F41B78"/>
    <w:rsid w:val="00F41BE2"/>
    <w:rsid w:val="00F4232B"/>
    <w:rsid w:val="00F42BA2"/>
    <w:rsid w:val="00F439DF"/>
    <w:rsid w:val="00F458CA"/>
    <w:rsid w:val="00F45909"/>
    <w:rsid w:val="00F45B04"/>
    <w:rsid w:val="00F45B50"/>
    <w:rsid w:val="00F45E64"/>
    <w:rsid w:val="00F46494"/>
    <w:rsid w:val="00F464A4"/>
    <w:rsid w:val="00F46F3A"/>
    <w:rsid w:val="00F470DA"/>
    <w:rsid w:val="00F47777"/>
    <w:rsid w:val="00F47980"/>
    <w:rsid w:val="00F500CC"/>
    <w:rsid w:val="00F516E9"/>
    <w:rsid w:val="00F54023"/>
    <w:rsid w:val="00F55846"/>
    <w:rsid w:val="00F561A5"/>
    <w:rsid w:val="00F57465"/>
    <w:rsid w:val="00F579AB"/>
    <w:rsid w:val="00F6075E"/>
    <w:rsid w:val="00F63A92"/>
    <w:rsid w:val="00F63E7E"/>
    <w:rsid w:val="00F63F74"/>
    <w:rsid w:val="00F6499D"/>
    <w:rsid w:val="00F65C91"/>
    <w:rsid w:val="00F65F6F"/>
    <w:rsid w:val="00F66450"/>
    <w:rsid w:val="00F66459"/>
    <w:rsid w:val="00F6700E"/>
    <w:rsid w:val="00F70474"/>
    <w:rsid w:val="00F72044"/>
    <w:rsid w:val="00F73285"/>
    <w:rsid w:val="00F7441D"/>
    <w:rsid w:val="00F75682"/>
    <w:rsid w:val="00F8149B"/>
    <w:rsid w:val="00F817D4"/>
    <w:rsid w:val="00F83160"/>
    <w:rsid w:val="00F8417A"/>
    <w:rsid w:val="00F84E51"/>
    <w:rsid w:val="00F85413"/>
    <w:rsid w:val="00F86938"/>
    <w:rsid w:val="00F86BAF"/>
    <w:rsid w:val="00F86DC0"/>
    <w:rsid w:val="00F9072D"/>
    <w:rsid w:val="00F915E4"/>
    <w:rsid w:val="00F91683"/>
    <w:rsid w:val="00F922E3"/>
    <w:rsid w:val="00F94CE2"/>
    <w:rsid w:val="00F96EE2"/>
    <w:rsid w:val="00FA0B39"/>
    <w:rsid w:val="00FA0D73"/>
    <w:rsid w:val="00FA0F2E"/>
    <w:rsid w:val="00FA1614"/>
    <w:rsid w:val="00FA331A"/>
    <w:rsid w:val="00FA3C78"/>
    <w:rsid w:val="00FA4FF5"/>
    <w:rsid w:val="00FA73A6"/>
    <w:rsid w:val="00FA7770"/>
    <w:rsid w:val="00FA7EC2"/>
    <w:rsid w:val="00FB054B"/>
    <w:rsid w:val="00FB0949"/>
    <w:rsid w:val="00FB0BDF"/>
    <w:rsid w:val="00FB0FB8"/>
    <w:rsid w:val="00FB12EF"/>
    <w:rsid w:val="00FB3F0F"/>
    <w:rsid w:val="00FB415D"/>
    <w:rsid w:val="00FB51C6"/>
    <w:rsid w:val="00FB79DE"/>
    <w:rsid w:val="00FC0407"/>
    <w:rsid w:val="00FC23A3"/>
    <w:rsid w:val="00FC2D10"/>
    <w:rsid w:val="00FC2FBE"/>
    <w:rsid w:val="00FC359C"/>
    <w:rsid w:val="00FC379D"/>
    <w:rsid w:val="00FC3E3E"/>
    <w:rsid w:val="00FC51EB"/>
    <w:rsid w:val="00FC58EE"/>
    <w:rsid w:val="00FC7317"/>
    <w:rsid w:val="00FC746C"/>
    <w:rsid w:val="00FD26DE"/>
    <w:rsid w:val="00FD2D44"/>
    <w:rsid w:val="00FD3D2C"/>
    <w:rsid w:val="00FD680A"/>
    <w:rsid w:val="00FD68B0"/>
    <w:rsid w:val="00FD6C00"/>
    <w:rsid w:val="00FD7B76"/>
    <w:rsid w:val="00FD7BA1"/>
    <w:rsid w:val="00FE2B55"/>
    <w:rsid w:val="00FE3086"/>
    <w:rsid w:val="00FE5569"/>
    <w:rsid w:val="00FE57B2"/>
    <w:rsid w:val="00FE61A1"/>
    <w:rsid w:val="00FE7790"/>
    <w:rsid w:val="00FF04B1"/>
    <w:rsid w:val="00FF115E"/>
    <w:rsid w:val="00FF19D8"/>
    <w:rsid w:val="00FF2591"/>
    <w:rsid w:val="00FF29F3"/>
    <w:rsid w:val="00FF2BC7"/>
    <w:rsid w:val="00FF3D3D"/>
    <w:rsid w:val="00FF3F12"/>
    <w:rsid w:val="00FF4FE7"/>
    <w:rsid w:val="00FF527D"/>
    <w:rsid w:val="00FF5A35"/>
    <w:rsid w:val="00FF5DB4"/>
    <w:rsid w:val="00FF7CC2"/>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95C02"/>
  <w15:docId w15:val="{C836D90E-3378-4D44-92D6-0C38C1702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8328DE"/>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A5502C"/>
    <w:pPr>
      <w:spacing w:afterLines="100" w:after="240" w:line="240" w:lineRule="auto"/>
      <w:jc w:val="center"/>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0"/>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5"/>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paragraph" w:styleId="NoSpacing">
    <w:name w:val="No Spacing"/>
    <w:uiPriority w:val="99"/>
    <w:qFormat/>
    <w:rsid w:val="002F5E0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54DD6"/>
    <w:rsid w:val="00067EDA"/>
    <w:rsid w:val="000E470B"/>
    <w:rsid w:val="000F5F7D"/>
    <w:rsid w:val="00127D21"/>
    <w:rsid w:val="0015622D"/>
    <w:rsid w:val="00177ED1"/>
    <w:rsid w:val="001B5230"/>
    <w:rsid w:val="001E6373"/>
    <w:rsid w:val="001F1FF9"/>
    <w:rsid w:val="00222D0A"/>
    <w:rsid w:val="00232011"/>
    <w:rsid w:val="002A635A"/>
    <w:rsid w:val="002B5971"/>
    <w:rsid w:val="002C10B7"/>
    <w:rsid w:val="00303E48"/>
    <w:rsid w:val="003C3D37"/>
    <w:rsid w:val="003D3FAF"/>
    <w:rsid w:val="003E2798"/>
    <w:rsid w:val="004A5A80"/>
    <w:rsid w:val="00526120"/>
    <w:rsid w:val="005957D9"/>
    <w:rsid w:val="005B4337"/>
    <w:rsid w:val="005C7894"/>
    <w:rsid w:val="00641299"/>
    <w:rsid w:val="00672D49"/>
    <w:rsid w:val="006D68A1"/>
    <w:rsid w:val="007240FF"/>
    <w:rsid w:val="00755127"/>
    <w:rsid w:val="00760D91"/>
    <w:rsid w:val="007D33EF"/>
    <w:rsid w:val="007D51CC"/>
    <w:rsid w:val="007E6B6A"/>
    <w:rsid w:val="00972857"/>
    <w:rsid w:val="009876FF"/>
    <w:rsid w:val="009B1E47"/>
    <w:rsid w:val="009B28AC"/>
    <w:rsid w:val="00A06304"/>
    <w:rsid w:val="00A62BF9"/>
    <w:rsid w:val="00AB33AF"/>
    <w:rsid w:val="00AC2285"/>
    <w:rsid w:val="00AD3D15"/>
    <w:rsid w:val="00B47E03"/>
    <w:rsid w:val="00BA1BF0"/>
    <w:rsid w:val="00BB55CF"/>
    <w:rsid w:val="00BE68AA"/>
    <w:rsid w:val="00C63A78"/>
    <w:rsid w:val="00C8788F"/>
    <w:rsid w:val="00D04E48"/>
    <w:rsid w:val="00D23DAD"/>
    <w:rsid w:val="00D36327"/>
    <w:rsid w:val="00D84647"/>
    <w:rsid w:val="00D95C5C"/>
    <w:rsid w:val="00E27BF3"/>
    <w:rsid w:val="00E7029E"/>
    <w:rsid w:val="00EE0D4A"/>
    <w:rsid w:val="00EF46E1"/>
    <w:rsid w:val="00F8172F"/>
    <w:rsid w:val="00F81AC8"/>
    <w:rsid w:val="00F938D5"/>
    <w:rsid w:val="00FB4EF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3208</TotalTime>
  <Pages>69</Pages>
  <Words>8110</Words>
  <Characters>46230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PSM2ReportDemo2(GOHCHIANGCHENG)</vt:lpstr>
    </vt:vector>
  </TitlesOfParts>
  <Company>MZ</Company>
  <LinksUpToDate>false</LinksUpToDate>
  <CharactersWithSpaces>54232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PSM2ReportDemo2(GOHCHIANGCHENG)</dc:title>
  <dc:creator>Asus</dc:creator>
  <cp:keywords/>
  <cp:lastModifiedBy>DarkXBlade</cp:lastModifiedBy>
  <cp:revision>1037</cp:revision>
  <cp:lastPrinted>2021-05-30T09:32:00Z</cp:lastPrinted>
  <dcterms:created xsi:type="dcterms:W3CDTF">2019-03-07T03:31:00Z</dcterms:created>
  <dcterms:modified xsi:type="dcterms:W3CDTF">2021-07-15T21:48:00Z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